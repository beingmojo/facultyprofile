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AD" w:rsidRPr="00042B78" w:rsidRDefault="004E4EAD" w:rsidP="008B46A8">
      <w:pPr>
        <w:rPr>
          <w:rFonts w:ascii="Times New Roman" w:hAnsi="Times New Roman" w:cs="Times New Roman"/>
          <w:b/>
          <w:bCs/>
          <w:lang w:val="es-ES"/>
        </w:rPr>
      </w:pPr>
      <w:r w:rsidRPr="00042B78">
        <w:rPr>
          <w:rFonts w:ascii="Times New Roman" w:hAnsi="Times New Roman" w:cs="Times New Roman"/>
          <w:b/>
          <w:bCs/>
          <w:lang w:val="es-ES"/>
        </w:rPr>
        <w:t xml:space="preserve">IRB NUMERO DE REFERENCIA </w:t>
      </w:r>
      <w:r w:rsidRPr="00042B78">
        <w:rPr>
          <w:rFonts w:ascii="Times New Roman" w:hAnsi="Times New Roman" w:cs="Times New Roman"/>
          <w:b/>
          <w:bCs/>
          <w:lang w:val="es-ES"/>
        </w:rPr>
        <w:tab/>
      </w:r>
      <w:r w:rsidRPr="00042B78">
        <w:rPr>
          <w:rFonts w:ascii="Times New Roman" w:hAnsi="Times New Roman" w:cs="Times New Roman"/>
          <w:b/>
          <w:bCs/>
          <w:lang w:val="es-ES"/>
        </w:rPr>
        <w:tab/>
      </w:r>
      <w:r w:rsidRPr="00042B78">
        <w:rPr>
          <w:rFonts w:ascii="Times New Roman" w:hAnsi="Times New Roman" w:cs="Times New Roman"/>
          <w:b/>
          <w:bCs/>
          <w:lang w:val="es-ES"/>
        </w:rPr>
        <w:tab/>
      </w:r>
      <w:r w:rsidRPr="00042B78">
        <w:rPr>
          <w:rFonts w:ascii="Times New Roman" w:hAnsi="Times New Roman" w:cs="Times New Roman"/>
          <w:b/>
          <w:bCs/>
          <w:lang w:val="es-ES"/>
        </w:rPr>
        <w:tab/>
      </w:r>
      <w:r w:rsidRPr="00042B78">
        <w:rPr>
          <w:rFonts w:ascii="Times New Roman" w:hAnsi="Times New Roman" w:cs="Times New Roman"/>
          <w:b/>
          <w:bCs/>
          <w:lang w:val="es-ES"/>
        </w:rPr>
        <w:tab/>
        <w:t>CODIGO:</w:t>
      </w:r>
    </w:p>
    <w:p w:rsidR="004E4EAD" w:rsidRPr="00042B78" w:rsidRDefault="004E4EAD" w:rsidP="00006570">
      <w:pPr>
        <w:jc w:val="center"/>
        <w:rPr>
          <w:rFonts w:ascii="Times New Roman" w:hAnsi="Times New Roman" w:cs="Times New Roman"/>
          <w:b/>
          <w:bCs/>
          <w:lang w:val="es-ES"/>
        </w:rPr>
      </w:pPr>
      <w:r w:rsidRPr="00042B78">
        <w:rPr>
          <w:rFonts w:ascii="Times New Roman" w:hAnsi="Times New Roman" w:cs="Times New Roman"/>
          <w:b/>
          <w:bCs/>
          <w:lang w:val="es-ES"/>
        </w:rPr>
        <w:t>Forma de Consentimiento</w:t>
      </w:r>
    </w:p>
    <w:p w:rsidR="004E4EAD" w:rsidRPr="00042B78" w:rsidRDefault="004E4EAD" w:rsidP="00CD40D5">
      <w:pPr>
        <w:rPr>
          <w:rFonts w:ascii="Times New Roman" w:hAnsi="Times New Roman" w:cs="Times New Roman"/>
          <w:lang w:val="es-ES"/>
        </w:rPr>
      </w:pPr>
      <w:r w:rsidRPr="00042B78">
        <w:rPr>
          <w:rFonts w:ascii="Times New Roman" w:hAnsi="Times New Roman" w:cs="Times New Roman"/>
          <w:lang w:val="es-ES"/>
        </w:rPr>
        <w:tab/>
        <w:t xml:space="preserve">Yo he sido invitado a participar en una investigacion dirigida por la estudiante graduada Ana Maria Cabezas, del Program de Psicologia de la Salud para completar su proyecto de tesis.  Si desea contactarle lo puede hacer al numero 512-665-7726 o a su correo electronico </w:t>
      </w:r>
      <w:hyperlink r:id="rId4" w:history="1">
        <w:r w:rsidRPr="00042B78">
          <w:rPr>
            <w:rStyle w:val="Hyperlink"/>
            <w:rFonts w:ascii="Times New Roman" w:hAnsi="Times New Roman" w:cs="Times New Roman"/>
            <w:lang w:val="es-ES"/>
          </w:rPr>
          <w:t>ac1342@txstate.edu</w:t>
        </w:r>
      </w:hyperlink>
      <w:r w:rsidRPr="00042B78">
        <w:rPr>
          <w:rFonts w:ascii="Times New Roman" w:hAnsi="Times New Roman" w:cs="Times New Roman"/>
          <w:lang w:val="es-ES"/>
        </w:rPr>
        <w:t xml:space="preserve">.  Si tiene preguntas adicionales, el director de tesis es Dr. Alex Nagurney que lo puede contactar en su correo electronico </w:t>
      </w:r>
      <w:hyperlink r:id="rId5" w:history="1">
        <w:r w:rsidRPr="00042B78">
          <w:rPr>
            <w:rStyle w:val="Hyperlink"/>
            <w:rFonts w:ascii="Times New Roman" w:hAnsi="Times New Roman" w:cs="Times New Roman"/>
            <w:lang w:val="es-ES"/>
          </w:rPr>
          <w:t>an18@txstate.edu</w:t>
        </w:r>
      </w:hyperlink>
      <w:r w:rsidRPr="00042B78">
        <w:rPr>
          <w:rFonts w:ascii="Times New Roman" w:hAnsi="Times New Roman" w:cs="Times New Roman"/>
          <w:lang w:val="es-ES"/>
        </w:rPr>
        <w:t xml:space="preserve"> o al numer</w:t>
      </w:r>
      <w:r>
        <w:rPr>
          <w:rFonts w:ascii="Times New Roman" w:hAnsi="Times New Roman" w:cs="Times New Roman"/>
          <w:lang w:val="es-ES"/>
        </w:rPr>
        <w:t>o</w:t>
      </w:r>
      <w:r w:rsidRPr="00042B78">
        <w:rPr>
          <w:rFonts w:ascii="Times New Roman" w:hAnsi="Times New Roman" w:cs="Times New Roman"/>
          <w:lang w:val="es-ES"/>
        </w:rPr>
        <w:t xml:space="preserve"> 512-245-3166.</w:t>
      </w:r>
    </w:p>
    <w:p w:rsidR="004E4EAD" w:rsidRPr="00042B78" w:rsidRDefault="004E4EAD" w:rsidP="00B81C90">
      <w:pPr>
        <w:ind w:firstLine="708"/>
        <w:rPr>
          <w:rFonts w:ascii="Times New Roman" w:hAnsi="Times New Roman" w:cs="Times New Roman"/>
          <w:lang w:val="es-ES"/>
        </w:rPr>
      </w:pPr>
      <w:r w:rsidRPr="00042B78">
        <w:rPr>
          <w:rFonts w:ascii="Times New Roman" w:hAnsi="Times New Roman" w:cs="Times New Roman"/>
        </w:rPr>
        <w:t>El proposito de la investigacion es examinar los factores envueltos en la obesidad infantil, especialmente esos factores relacionados con las creencias y actitudes de los padres hacia la obesidad infantil.</w:t>
      </w:r>
    </w:p>
    <w:p w:rsidR="004E4EAD" w:rsidRPr="00042B78" w:rsidRDefault="004E4EAD" w:rsidP="00FB7249">
      <w:pPr>
        <w:tabs>
          <w:tab w:val="left" w:pos="720"/>
        </w:tabs>
        <w:rPr>
          <w:rFonts w:ascii="Times New Roman" w:hAnsi="Times New Roman" w:cs="Times New Roman"/>
          <w:lang w:val="es-ES"/>
        </w:rPr>
      </w:pPr>
      <w:r w:rsidRPr="00042B78">
        <w:rPr>
          <w:rFonts w:ascii="Times New Roman" w:hAnsi="Times New Roman" w:cs="Times New Roman"/>
          <w:lang w:val="es-ES"/>
        </w:rPr>
        <w:tab/>
        <w:t>Mi participacion incluira los siguientes pasos.  Primero, firmare la forma de consentimiento.  Despues voy a llenar un cuestionario.  La investigadora va a repartir los cuestionarios y va a estar presente en caso de que tenga preguntas o dudas. Llenar el cuestionario no debe tomarme mas de 20 minutos.</w:t>
      </w:r>
      <w:r>
        <w:rPr>
          <w:rFonts w:ascii="Times New Roman" w:hAnsi="Times New Roman" w:cs="Times New Roman"/>
          <w:lang w:val="es-ES"/>
        </w:rPr>
        <w:t xml:space="preserve"> Yo guardare todos los recibos de compra de comida del supermercado y restaurantes por una semana.  La investigadora me proveera con un sobre prepagado para que yo mande todos los recibos via correo.  </w:t>
      </w:r>
    </w:p>
    <w:p w:rsidR="004E4EAD" w:rsidRPr="00042B78" w:rsidRDefault="004E4EAD">
      <w:pPr>
        <w:rPr>
          <w:rFonts w:ascii="Times New Roman" w:hAnsi="Times New Roman" w:cs="Times New Roman"/>
          <w:lang w:val="es-ES"/>
        </w:rPr>
      </w:pPr>
      <w:r w:rsidRPr="00042B78">
        <w:rPr>
          <w:rFonts w:ascii="Times New Roman" w:hAnsi="Times New Roman" w:cs="Times New Roman"/>
          <w:lang w:val="es-ES"/>
        </w:rPr>
        <w:tab/>
        <w:t xml:space="preserve">La informacion del cuestionario estara senalada por un codigo, asi de esta manera, mi nombre no sera relacionado con la informacion para preserver el anonimato de los participantes. Todas las formas de consentimiento se mantendran separadas de los cuestionarios.  Toda la informacion que resulte de esta investigacion sera guardada en un archivador bajo llave por un ano (hasta agosto 2010).  Una vez que la informacion sea puesta en la computadora y el analisis estaditico este complete, todos los cuestionarios originales y las formas de consentimiento seran destruidos en Mayo del 2010.  </w:t>
      </w:r>
    </w:p>
    <w:p w:rsidR="004E4EAD" w:rsidRPr="00042B78" w:rsidRDefault="004E4EAD" w:rsidP="00FF0CE3">
      <w:pPr>
        <w:ind w:firstLine="708"/>
        <w:rPr>
          <w:rFonts w:ascii="Times New Roman" w:hAnsi="Times New Roman" w:cs="Times New Roman"/>
          <w:color w:val="000000"/>
        </w:rPr>
      </w:pPr>
      <w:r w:rsidRPr="00042B78">
        <w:rPr>
          <w:rFonts w:ascii="Times New Roman" w:hAnsi="Times New Roman" w:cs="Times New Roman"/>
          <w:color w:val="000000"/>
        </w:rPr>
        <w:t xml:space="preserve">Los resultados de la investigacion pueden ser publicados pero mi nombre o identidad no sera revelada.  Una vez completada la investigacion, puedo obtener un resumen de los resultados al escribir al siguiente correo </w:t>
      </w:r>
      <w:hyperlink r:id="rId6" w:history="1">
        <w:r w:rsidRPr="00042B78">
          <w:rPr>
            <w:rStyle w:val="Hyperlink"/>
            <w:rFonts w:ascii="Times New Roman" w:hAnsi="Times New Roman" w:cs="Times New Roman"/>
          </w:rPr>
          <w:t>ac1342@txstate.edu</w:t>
        </w:r>
      </w:hyperlink>
      <w:r w:rsidRPr="00042B78">
        <w:rPr>
          <w:rFonts w:ascii="Times New Roman" w:hAnsi="Times New Roman" w:cs="Times New Roman"/>
          <w:color w:val="000000"/>
        </w:rPr>
        <w:t xml:space="preserve"> </w:t>
      </w:r>
    </w:p>
    <w:p w:rsidR="004E4EAD" w:rsidRPr="00042B78" w:rsidRDefault="004E4EAD" w:rsidP="00FF0CE3">
      <w:pPr>
        <w:ind w:firstLine="708"/>
        <w:rPr>
          <w:rFonts w:ascii="Times New Roman" w:hAnsi="Times New Roman" w:cs="Times New Roman"/>
          <w:color w:val="000000"/>
        </w:rPr>
      </w:pPr>
      <w:r w:rsidRPr="00042B78">
        <w:rPr>
          <w:rFonts w:ascii="Times New Roman" w:hAnsi="Times New Roman" w:cs="Times New Roman"/>
          <w:color w:val="000000"/>
        </w:rPr>
        <w:t>Los posibles beneficios de mi participacion en esta investigacion son el aumento del conocimiento de los procedimientos en la investigacion y los factores de la obesidad en la ninez.</w:t>
      </w:r>
    </w:p>
    <w:p w:rsidR="004E4EAD" w:rsidRPr="00042B78" w:rsidRDefault="004E4EAD" w:rsidP="00474952">
      <w:r w:rsidRPr="00042B78">
        <w:rPr>
          <w:rFonts w:ascii="Times New Roman" w:hAnsi="Times New Roman" w:cs="Times New Roman"/>
          <w:lang w:val="es-ES"/>
        </w:rPr>
        <w:tab/>
        <w:t xml:space="preserve">No hay peligros significativos anticipados como resultado de mi participacion en esta investigacion.  El riesgo potencial de mi participacion es sentir ciertos sentimientos negativos a causa de las preguntas acerca de mi modo de crier a mis hijos.  Mi participacion es totalmente voluntaria y soy libre de terminar mi participacion en esta investigacion en cualquier momento sin penalidad. Sin embargo, en caso de que yo quisiera ayuda professional relacionada a la crianza de mis hijos o acerca de la obesidad infantile u otro problema sicologico puedo contactar a </w:t>
      </w:r>
      <w:r w:rsidRPr="00042B78">
        <w:rPr>
          <w:rFonts w:ascii="Times New Roman" w:hAnsi="Times New Roman" w:cs="Times New Roman"/>
          <w:lang w:val="es-ES" w:eastAsia="es-ES_tradnl"/>
        </w:rPr>
        <w:t xml:space="preserve">Texas State University Counseling Center al numbero: 512.245.2208  o en la website </w:t>
      </w:r>
      <w:hyperlink r:id="rId7" w:history="1">
        <w:r w:rsidRPr="00042B78">
          <w:rPr>
            <w:rFonts w:ascii="Times New Roman" w:hAnsi="Times New Roman" w:cs="Times New Roman"/>
            <w:color w:val="0020F6"/>
            <w:u w:val="single" w:color="0020F6"/>
            <w:lang w:val="es-ES" w:eastAsia="es-ES_tradnl"/>
          </w:rPr>
          <w:t>http://www.counseling.txstate.edu/</w:t>
        </w:r>
      </w:hyperlink>
    </w:p>
    <w:p w:rsidR="004E4EAD" w:rsidRDefault="004E4EAD" w:rsidP="00474952">
      <w:pPr>
        <w:ind w:firstLine="708"/>
        <w:rPr>
          <w:rFonts w:ascii="Times New Roman" w:hAnsi="Times New Roman" w:cs="Times New Roman"/>
          <w:lang w:val="es-ES"/>
        </w:rPr>
      </w:pPr>
      <w:r w:rsidRPr="00042B78">
        <w:rPr>
          <w:rFonts w:ascii="Times New Roman" w:hAnsi="Times New Roman" w:cs="Times New Roman"/>
          <w:lang w:val="es-ES"/>
        </w:rPr>
        <w:t>Si tengo alguna pregunta acerca de esta investigacion y mis derechos como participante u otro possible problema relacionado con esta investigacion, puedo dirigirme al Institutional Review Board, Dr. Jon Lasser (</w:t>
      </w:r>
      <w:r w:rsidRPr="00042B78">
        <w:rPr>
          <w:rFonts w:ascii="Times New Roman" w:hAnsi="Times New Roman" w:cs="Times New Roman"/>
          <w:color w:val="333333"/>
          <w:lang w:val="es-ES"/>
        </w:rPr>
        <w:t xml:space="preserve">512-245-3413) </w:t>
      </w:r>
      <w:r w:rsidRPr="00042B78">
        <w:rPr>
          <w:rFonts w:ascii="Times New Roman" w:hAnsi="Times New Roman" w:cs="Times New Roman"/>
          <w:lang w:val="es-ES"/>
        </w:rPr>
        <w:t xml:space="preserve">o al administrador de Office of Sponsored Programs, Ms. </w:t>
      </w:r>
      <w:r>
        <w:rPr>
          <w:rFonts w:ascii="Times New Roman" w:hAnsi="Times New Roman" w:cs="Times New Roman"/>
          <w:lang w:val="es-ES"/>
        </w:rPr>
        <w:t>Becky Northcut (512-245-2102).</w:t>
      </w:r>
    </w:p>
    <w:p w:rsidR="004E4EAD" w:rsidRDefault="004E4EAD" w:rsidP="00042B78">
      <w:pPr>
        <w:rPr>
          <w:rFonts w:ascii="Times New Roman" w:hAnsi="Times New Roman" w:cs="Times New Roman"/>
          <w:lang w:val="es-ES"/>
        </w:rPr>
      </w:pPr>
    </w:p>
    <w:p w:rsidR="004E4EAD" w:rsidRDefault="004E4EAD" w:rsidP="00042B78">
      <w:pPr>
        <w:rPr>
          <w:rFonts w:ascii="Times New Roman" w:hAnsi="Times New Roman" w:cs="Times New Roman"/>
          <w:lang w:val="es-ES"/>
        </w:rPr>
      </w:pPr>
      <w:r>
        <w:rPr>
          <w:rFonts w:ascii="Times New Roman" w:hAnsi="Times New Roman" w:cs="Times New Roman"/>
          <w:lang w:val="es-ES"/>
        </w:rPr>
        <w:t>_____________________________________</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t>______________________________________</w:t>
      </w:r>
      <w:r>
        <w:rPr>
          <w:rFonts w:ascii="Times New Roman" w:hAnsi="Times New Roman" w:cs="Times New Roman"/>
          <w:lang w:val="es-ES"/>
        </w:rPr>
        <w:br/>
        <w:t>Nombre del Participante</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t xml:space="preserve">Firma del Participante/ Fecha </w:t>
      </w:r>
    </w:p>
    <w:p w:rsidR="004E4EAD" w:rsidRDefault="004E4EAD" w:rsidP="00042B78">
      <w:pPr>
        <w:rPr>
          <w:rFonts w:ascii="Times New Roman" w:hAnsi="Times New Roman" w:cs="Times New Roman"/>
          <w:lang w:val="es-ES"/>
        </w:rPr>
      </w:pPr>
      <w:r>
        <w:rPr>
          <w:rFonts w:ascii="Times New Roman" w:hAnsi="Times New Roman" w:cs="Times New Roman"/>
          <w:lang w:val="es-ES"/>
        </w:rPr>
        <w:br/>
        <w:t>______________________________________</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t>_______________________________________</w:t>
      </w:r>
      <w:r>
        <w:rPr>
          <w:rFonts w:ascii="Times New Roman" w:hAnsi="Times New Roman" w:cs="Times New Roman"/>
          <w:lang w:val="es-ES"/>
        </w:rPr>
        <w:br/>
        <w:t>Nombre de la Investigadora/Fecha</w:t>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t>Firma de la Investigadora/ Fecha</w:t>
      </w:r>
    </w:p>
    <w:sectPr w:rsidR="004E4EAD" w:rsidSect="00042B78">
      <w:pgSz w:w="12240" w:h="15840"/>
      <w:pgMar w:top="1008" w:right="1008" w:bottom="1008" w:left="1008"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6E81"/>
    <w:rsid w:val="00006570"/>
    <w:rsid w:val="000112F1"/>
    <w:rsid w:val="000220B4"/>
    <w:rsid w:val="00036494"/>
    <w:rsid w:val="00042B78"/>
    <w:rsid w:val="00045C02"/>
    <w:rsid w:val="00124844"/>
    <w:rsid w:val="001B1280"/>
    <w:rsid w:val="001F0E4F"/>
    <w:rsid w:val="0022076C"/>
    <w:rsid w:val="00292B52"/>
    <w:rsid w:val="002C25CA"/>
    <w:rsid w:val="002D7905"/>
    <w:rsid w:val="00375162"/>
    <w:rsid w:val="0039742D"/>
    <w:rsid w:val="00446E81"/>
    <w:rsid w:val="00474952"/>
    <w:rsid w:val="004B28D3"/>
    <w:rsid w:val="004E4EAD"/>
    <w:rsid w:val="00517361"/>
    <w:rsid w:val="0059232B"/>
    <w:rsid w:val="00610C61"/>
    <w:rsid w:val="00671205"/>
    <w:rsid w:val="0067426A"/>
    <w:rsid w:val="0067430D"/>
    <w:rsid w:val="00676F74"/>
    <w:rsid w:val="006B2041"/>
    <w:rsid w:val="00717E6D"/>
    <w:rsid w:val="00756A9C"/>
    <w:rsid w:val="00845974"/>
    <w:rsid w:val="008A013D"/>
    <w:rsid w:val="008B46A8"/>
    <w:rsid w:val="008C031D"/>
    <w:rsid w:val="008D29C1"/>
    <w:rsid w:val="0091142C"/>
    <w:rsid w:val="00934A9E"/>
    <w:rsid w:val="009E3288"/>
    <w:rsid w:val="00A20456"/>
    <w:rsid w:val="00A50735"/>
    <w:rsid w:val="00A55EE5"/>
    <w:rsid w:val="00A723E6"/>
    <w:rsid w:val="00AD20F5"/>
    <w:rsid w:val="00AD4346"/>
    <w:rsid w:val="00B21A04"/>
    <w:rsid w:val="00B35CE9"/>
    <w:rsid w:val="00B47EED"/>
    <w:rsid w:val="00B81C90"/>
    <w:rsid w:val="00C02AE5"/>
    <w:rsid w:val="00C44F3A"/>
    <w:rsid w:val="00C60200"/>
    <w:rsid w:val="00C7700C"/>
    <w:rsid w:val="00CA2D90"/>
    <w:rsid w:val="00CD40D5"/>
    <w:rsid w:val="00CE6F33"/>
    <w:rsid w:val="00D01231"/>
    <w:rsid w:val="00D34028"/>
    <w:rsid w:val="00D871D7"/>
    <w:rsid w:val="00DC2FD1"/>
    <w:rsid w:val="00E17888"/>
    <w:rsid w:val="00E242C3"/>
    <w:rsid w:val="00E400EA"/>
    <w:rsid w:val="00EC5B61"/>
    <w:rsid w:val="00FB7249"/>
    <w:rsid w:val="00FF0CE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26A"/>
    <w:pPr>
      <w:spacing w:after="200" w:line="276" w:lineRule="auto"/>
    </w:pPr>
    <w:rPr>
      <w:rFonts w:cs="Calibri"/>
      <w:lang w:val="es-CO"/>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46E81"/>
    <w:rPr>
      <w:color w:val="0000FF"/>
      <w:u w:val="single"/>
    </w:rPr>
  </w:style>
  <w:style w:type="character" w:styleId="FollowedHyperlink">
    <w:name w:val="FollowedHyperlink"/>
    <w:basedOn w:val="DefaultParagraphFont"/>
    <w:uiPriority w:val="99"/>
    <w:semiHidden/>
    <w:rsid w:val="00D01231"/>
    <w:rPr>
      <w:color w:val="800080"/>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unseling.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c1342@txstate.edu" TargetMode="External"/><Relationship Id="rId5" Type="http://schemas.openxmlformats.org/officeDocument/2006/relationships/hyperlink" Target="mailto:an18@txstate.edu" TargetMode="External"/><Relationship Id="rId4" Type="http://schemas.openxmlformats.org/officeDocument/2006/relationships/hyperlink" Target="mailto:ac1342@txstate.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102</TotalTime>
  <Pages>2</Pages>
  <Words>552</Words>
  <Characters>3147</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K Rojas</dc:creator>
  <cp:keywords/>
  <dc:description/>
  <cp:lastModifiedBy>Ana Cabezas</cp:lastModifiedBy>
  <cp:revision>17</cp:revision>
  <dcterms:created xsi:type="dcterms:W3CDTF">2009-04-16T03:15:00Z</dcterms:created>
  <dcterms:modified xsi:type="dcterms:W3CDTF">2009-09-17T03:02:00Z</dcterms:modified>
</cp:coreProperties>
</file>