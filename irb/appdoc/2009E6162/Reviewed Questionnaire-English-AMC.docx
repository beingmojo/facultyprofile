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F9" w:rsidRDefault="003E7DF9" w:rsidP="005E5ABA">
      <w:pPr>
        <w:spacing w:after="0" w:line="360" w:lineRule="auto"/>
        <w:rPr>
          <w:b/>
          <w:bCs/>
        </w:rPr>
      </w:pPr>
    </w:p>
    <w:p w:rsidR="003E7DF9" w:rsidRPr="004E4E72" w:rsidRDefault="003E7DF9" w:rsidP="005E5A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Date of interview: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CODE: </w:t>
      </w:r>
    </w:p>
    <w:p w:rsidR="003E7DF9" w:rsidRPr="004E4E72" w:rsidRDefault="003E7DF9" w:rsidP="00C5649C">
      <w:pPr>
        <w:tabs>
          <w:tab w:val="left" w:pos="384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Information about the parent:</w:t>
      </w:r>
    </w:p>
    <w:p w:rsidR="003E7DF9" w:rsidRPr="004E4E72" w:rsidRDefault="003E7DF9" w:rsidP="004908A9">
      <w:pPr>
        <w:spacing w:after="0" w:line="360" w:lineRule="auto"/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Your </w:t>
      </w: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29" type="#_x0000_t75" style="width:9pt;height:9pt">
            <v:imagedata r:id="rId7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Female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0" type="#_x0000_t75" style="width:9pt;height:9pt">
            <v:imagedata r:id="rId8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Male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>Your age:______________________________</w:t>
      </w:r>
    </w:p>
    <w:p w:rsidR="003E7DF9" w:rsidRPr="004E4E72" w:rsidRDefault="003E7DF9" w:rsidP="00D657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What is your race/ethnicity? 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1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White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2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Hispanic/Latino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3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Asian/Pacific Islander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4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African American/Black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5" type="#_x0000_t75" style="width:9pt;height:9pt" o:bullet="t">
            <v:imagedata r:id="rId10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Other</w:t>
      </w:r>
    </w:p>
    <w:p w:rsidR="003E7DF9" w:rsidRPr="004E4E72" w:rsidRDefault="003E7DF9" w:rsidP="00A245F9">
      <w:pPr>
        <w:tabs>
          <w:tab w:val="left" w:pos="2860"/>
          <w:tab w:val="left" w:pos="4290"/>
          <w:tab w:val="left" w:pos="5940"/>
          <w:tab w:val="left" w:pos="75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Current Marital Status: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6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 xml:space="preserve">Single 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7" type="#_x0000_t75" style="width:9pt;height:9pt" o:bullet="t">
            <v:imagedata r:id="rId7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Married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8" type="#_x0000_t75" style="width:9pt;height:9pt">
            <v:imagedata r:id="rId11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Divorced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39" type="#_x0000_t75" style="width:9pt;height:9pt" o:bullet="t">
            <v:imagedata r:id="rId12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Widowed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0" type="#_x0000_t75" style="width:9pt;height:9pt">
            <v:imagedata r:id="rId13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Living with partner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bookmarkStart w:id="0" w:name="OLE_LINK1"/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1" type="#_x0000_t75" style="width:9pt;height:9pt" o:bullet="t">
            <v:imagedata r:id="rId10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Other</w:t>
      </w:r>
      <w:bookmarkEnd w:id="0"/>
    </w:p>
    <w:p w:rsidR="003E7DF9" w:rsidRPr="004E4E72" w:rsidRDefault="003E7DF9" w:rsidP="00891FB6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Annual household income: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2" type="#_x0000_t75" style="width:9pt;height:9pt">
            <v:imagedata r:id="rId14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Under 15,000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3" type="#_x0000_t75" style="width:9pt;height:9pt">
            <v:imagedata r:id="rId15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15,001-25,000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4" type="#_x0000_t75" style="width:9pt;height:9pt">
            <v:imagedata r:id="rId15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25,001-35,000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5" type="#_x0000_t75" style="width:9pt;height:9pt">
            <v:imagedata r:id="rId16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35,001-50,000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6" type="#_x0000_t75" style="width:9pt;height:9pt">
            <v:imagedata r:id="rId17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above 50,000</w:t>
      </w:r>
    </w:p>
    <w:p w:rsidR="003E7DF9" w:rsidRPr="004E4E72" w:rsidRDefault="003E7DF9" w:rsidP="00A245F9">
      <w:pPr>
        <w:tabs>
          <w:tab w:val="left" w:pos="28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Parental Education: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7" type="#_x0000_t75" style="width:9pt;height:9pt">
            <v:imagedata r:id="rId18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Less than high school degree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8" type="#_x0000_t75" style="width:9pt;height:9pt">
            <v:imagedata r:id="rId1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High school degree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49" type="#_x0000_t75" style="width:9pt;height:9pt">
            <v:imagedata r:id="rId20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Some college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</w:p>
    <w:p w:rsidR="003E7DF9" w:rsidRPr="004E4E72" w:rsidRDefault="003E7DF9" w:rsidP="00D178EE">
      <w:pPr>
        <w:tabs>
          <w:tab w:val="left" w:pos="28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0" type="#_x0000_t75" style="width:9pt;height:9pt">
            <v:imagedata r:id="rId21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College degree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1" type="#_x0000_t75" style="width:9pt;height:9pt">
            <v:imagedata r:id="rId22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Advanced college degree</w:t>
      </w:r>
    </w:p>
    <w:p w:rsidR="003E7DF9" w:rsidRPr="004E4E72" w:rsidRDefault="003E7DF9" w:rsidP="00984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Work Hours: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2" type="#_x0000_t75" style="width:9pt;height:9pt">
            <v:imagedata r:id="rId23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Full time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3" type="#_x0000_t75" style="width:9pt;height:9pt">
            <v:imagedata r:id="rId23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Part-time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4" type="#_x0000_t75" style="width:9pt;height:9pt">
            <v:imagedata r:id="rId7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Unemployed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5" type="#_x0000_t75" style="width:9pt;height:9pt">
            <v:imagedata r:id="rId7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Stay at home parent</w:t>
      </w:r>
    </w:p>
    <w:p w:rsidR="003E7DF9" w:rsidRPr="004E4E72" w:rsidRDefault="003E7DF9" w:rsidP="005E5A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9" w:rsidRPr="004E4E72" w:rsidRDefault="003E7DF9" w:rsidP="005E5A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Do you have any medical condition that alters your eating habits?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6" type="#_x0000_t75" style="width:9pt;height:9pt">
            <v:imagedata r:id="rId23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Yes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7" type="#_x0000_t75" style="width:9pt;height:9pt">
            <v:imagedata r:id="rId24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No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</w:p>
    <w:p w:rsidR="003E7DF9" w:rsidRPr="00DA6FBA" w:rsidRDefault="003E7DF9" w:rsidP="004E4E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6FBA">
        <w:rPr>
          <w:rFonts w:ascii="Times New Roman" w:hAnsi="Times New Roman" w:cs="Times New Roman"/>
          <w:sz w:val="24"/>
          <w:szCs w:val="24"/>
        </w:rPr>
        <w:t>If yes, please list them_______________________________________________________________________________________________</w:t>
      </w:r>
    </w:p>
    <w:p w:rsidR="003E7DF9" w:rsidRPr="004E4E72" w:rsidRDefault="003E7DF9" w:rsidP="005E5A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Primary language spoken at home: 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E7DF9" w:rsidRPr="00DA6FBA" w:rsidRDefault="003E7DF9" w:rsidP="004E4E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6FBA">
        <w:rPr>
          <w:rFonts w:ascii="Times New Roman" w:hAnsi="Times New Roman" w:cs="Times New Roman"/>
          <w:sz w:val="24"/>
          <w:szCs w:val="24"/>
        </w:rPr>
        <w:t>Other languages: __________________________________________________________________________________________________</w:t>
      </w:r>
    </w:p>
    <w:p w:rsidR="003E7DF9" w:rsidRPr="004E4E72" w:rsidRDefault="003E7DF9" w:rsidP="004E7DD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9" w:rsidRPr="004E4E72" w:rsidRDefault="003E7DF9" w:rsidP="004E7DD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Please pick the figure that best represents you at this moment.     </w:t>
      </w:r>
    </w:p>
    <w:p w:rsidR="003E7DF9" w:rsidRPr="004E4E72" w:rsidRDefault="003E7DF9" w:rsidP="00FE00D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line id="_x0000_s1026" style="position:absolute;z-index:251658240" from="0,125.6pt" to="638pt,125.6pt"/>
        </w:pict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8" type="#_x0000_t75" style="width:329.25pt;height:120.75pt;mso-position-horizontal-relative:char;mso-position-vertical-relative:line" fillcolor="#bbe0e3">
            <v:imagedata r:id="rId25" o:title="" croptop="17137f" cropbottom="36911f" cropleft="8528f" cropright="10498f"/>
          </v:shape>
        </w:pict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59" type="#_x0000_t75" style="width:329.25pt;height:104.25pt;mso-position-horizontal-relative:char;mso-position-vertical-relative:line" fillcolor="#bbe0e3">
            <v:imagedata r:id="rId25" o:title="" croptop="6025f" cropbottom="48300f" cropleft="8528f" cropright="10498f"/>
          </v:shape>
        </w:pict>
      </w:r>
    </w:p>
    <w:p w:rsidR="003E7DF9" w:rsidRPr="004E4E72" w:rsidRDefault="003E7DF9" w:rsidP="00A245F9">
      <w:pPr>
        <w:tabs>
          <w:tab w:val="left" w:pos="1430"/>
          <w:tab w:val="left" w:pos="2090"/>
          <w:tab w:val="left" w:pos="2750"/>
          <w:tab w:val="left" w:pos="341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 xml:space="preserve">1         2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E72">
        <w:rPr>
          <w:rFonts w:ascii="Times New Roman" w:hAnsi="Times New Roman" w:cs="Times New Roman"/>
          <w:sz w:val="24"/>
          <w:szCs w:val="24"/>
        </w:rPr>
        <w:t>3         4        5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    6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7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1         2           </w:t>
      </w:r>
      <w:r w:rsidRPr="004E4E72">
        <w:rPr>
          <w:rFonts w:ascii="Times New Roman" w:hAnsi="Times New Roman" w:cs="Times New Roman"/>
          <w:sz w:val="24"/>
          <w:szCs w:val="24"/>
        </w:rPr>
        <w:t>3         4        5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 7         8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9</w:t>
      </w:r>
      <w:r w:rsidRPr="004E4E72">
        <w:rPr>
          <w:rFonts w:ascii="Times New Roman" w:hAnsi="Times New Roman" w:cs="Times New Roman"/>
          <w:sz w:val="24"/>
          <w:szCs w:val="24"/>
        </w:rPr>
        <w:tab/>
      </w:r>
    </w:p>
    <w:p w:rsidR="003E7DF9" w:rsidRPr="004E4E72" w:rsidRDefault="003E7DF9" w:rsidP="002D4A6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*When filling out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these questions</w:t>
      </w:r>
      <w:r w:rsidRPr="004E4E72">
        <w:rPr>
          <w:rFonts w:ascii="Times New Roman" w:hAnsi="Times New Roman" w:cs="Times New Roman"/>
          <w:b/>
          <w:bCs/>
          <w:sz w:val="24"/>
          <w:szCs w:val="24"/>
          <w:u w:val="single"/>
        </w:rPr>
        <w:t>, please think of one of your children between the ages of 2-5*</w:t>
      </w:r>
    </w:p>
    <w:p w:rsidR="003E7DF9" w:rsidRPr="004E4E72" w:rsidRDefault="003E7DF9" w:rsidP="00C564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9" w:rsidRPr="004E4E72" w:rsidRDefault="003E7DF9" w:rsidP="00C564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Information about the child:</w:t>
      </w:r>
    </w:p>
    <w:p w:rsidR="003E7DF9" w:rsidRPr="004E4E72" w:rsidRDefault="003E7DF9" w:rsidP="00C564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Gender of your </w:t>
      </w: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0" type="#_x0000_t75" style="width:9pt;height:9pt">
            <v:imagedata r:id="rId26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Female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1" type="#_x0000_t75" style="width:9pt;height:9pt">
            <v:imagedata r:id="rId27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Male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>Age of your child:</w:t>
      </w:r>
      <w:r w:rsidRPr="004E4E72">
        <w:rPr>
          <w:rFonts w:ascii="Times New Roman" w:hAnsi="Times New Roman" w:cs="Times New Roman"/>
          <w:sz w:val="24"/>
          <w:szCs w:val="24"/>
        </w:rPr>
        <w:t>___________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>Your relationship t</w:t>
      </w:r>
      <w:r>
        <w:rPr>
          <w:rFonts w:ascii="Times New Roman" w:hAnsi="Times New Roman" w:cs="Times New Roman"/>
          <w:b/>
          <w:bCs/>
          <w:sz w:val="24"/>
          <w:szCs w:val="24"/>
        </w:rPr>
        <w:t>o the child:________________</w:t>
      </w:r>
    </w:p>
    <w:p w:rsidR="003E7DF9" w:rsidRPr="004E4E72" w:rsidRDefault="003E7DF9" w:rsidP="00413F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What is the race/ethnicity of your child? 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2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White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3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Hispanic/Latino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4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Asian/Pacific Islander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5" type="#_x0000_t75" style="width:9pt;height:9pt">
            <v:imagedata r:id="rId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African American/Black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6" type="#_x0000_t75" style="width:9pt;height:9pt" o:bullet="t">
            <v:imagedata r:id="rId10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Other</w:t>
      </w:r>
    </w:p>
    <w:p w:rsidR="003E7DF9" w:rsidRDefault="003E7DF9" w:rsidP="001C67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>Does your child have any medical condition that alters his/her eating habits?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7" type="#_x0000_t75" style="width:9pt;height:9pt">
            <v:imagedata r:id="rId28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Yes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8" type="#_x0000_t75" style="width:9pt;height:9pt">
            <v:imagedata r:id="rId2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No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</w:p>
    <w:p w:rsidR="003E7DF9" w:rsidRPr="00DA6FBA" w:rsidRDefault="003E7DF9" w:rsidP="004E4E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6FBA">
        <w:rPr>
          <w:rFonts w:ascii="Times New Roman" w:hAnsi="Times New Roman" w:cs="Times New Roman"/>
          <w:sz w:val="24"/>
          <w:szCs w:val="24"/>
        </w:rPr>
        <w:t>If yes, please list them_______________________________________________________________________________________________</w:t>
      </w:r>
    </w:p>
    <w:p w:rsidR="003E7DF9" w:rsidRPr="004E4E72" w:rsidRDefault="003E7DF9" w:rsidP="008E7BA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9" w:rsidRDefault="003E7DF9" w:rsidP="004E4E7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Please pick the figure that best represents your child at this moment.     </w:t>
      </w:r>
    </w:p>
    <w:p w:rsidR="003E7DF9" w:rsidRPr="004E4E72" w:rsidRDefault="003E7DF9" w:rsidP="004E4E7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line id="_x0000_s1027" style="position:absolute;z-index:251659264" from="5.5pt,99.35pt" to="682pt,99.35pt"/>
        </w:pic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69" type="#_x0000_t75" style="width:342pt;height:71.25pt;mso-position-horizontal-relative:char;mso-position-vertical-relative:line">
            <v:imagedata r:id="rId30" o:title="" croptop="30425f" cropbottom="25439f" cropleft="6148f" cropright="3496f"/>
          </v:shape>
        </w:pic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70" type="#_x0000_t75" style="width:330pt;height:96pt;mso-position-horizontal-relative:char;mso-position-vertical-relative:line">
            <v:imagedata r:id="rId31" o:title="" croptop="21303f" cropbottom="32043f" cropleft="10223f" cropright="9292f"/>
          </v:shape>
        </w:pict>
      </w:r>
    </w:p>
    <w:p w:rsidR="003E7DF9" w:rsidRPr="008713C5" w:rsidRDefault="003E7DF9" w:rsidP="004B12AA">
      <w:pPr>
        <w:tabs>
          <w:tab w:val="left" w:pos="660"/>
          <w:tab w:val="left" w:pos="1650"/>
          <w:tab w:val="left" w:pos="2420"/>
          <w:tab w:val="left" w:pos="3300"/>
          <w:tab w:val="left" w:pos="4180"/>
          <w:tab w:val="left" w:pos="5170"/>
          <w:tab w:val="left" w:pos="6160"/>
          <w:tab w:val="left" w:pos="6930"/>
          <w:tab w:val="lef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3C5">
        <w:rPr>
          <w:rFonts w:ascii="Times New Roman" w:hAnsi="Times New Roman" w:cs="Times New Roman"/>
          <w:sz w:val="24"/>
          <w:szCs w:val="24"/>
        </w:rPr>
        <w:t xml:space="preserve">       1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        2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3C5">
        <w:rPr>
          <w:rFonts w:ascii="Times New Roman" w:hAnsi="Times New Roman" w:cs="Times New Roman"/>
          <w:sz w:val="24"/>
          <w:szCs w:val="24"/>
        </w:rPr>
        <w:t xml:space="preserve"> 3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 4          5           6          7        8           9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713C5">
        <w:rPr>
          <w:rFonts w:ascii="Times New Roman" w:hAnsi="Times New Roman" w:cs="Times New Roman"/>
          <w:sz w:val="24"/>
          <w:szCs w:val="24"/>
        </w:rPr>
        <w:t xml:space="preserve">1  </w:t>
      </w:r>
      <w:r w:rsidRPr="008713C5">
        <w:rPr>
          <w:rFonts w:ascii="Times New Roman" w:hAnsi="Times New Roman" w:cs="Times New Roman"/>
          <w:sz w:val="24"/>
          <w:szCs w:val="24"/>
        </w:rPr>
        <w:tab/>
        <w:t>2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  3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     4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       5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          6</w:t>
      </w:r>
      <w:r w:rsidRPr="008713C5">
        <w:rPr>
          <w:rFonts w:ascii="Times New Roman" w:hAnsi="Times New Roman" w:cs="Times New Roman"/>
          <w:sz w:val="24"/>
          <w:szCs w:val="24"/>
        </w:rPr>
        <w:tab/>
        <w:t xml:space="preserve"> 7</w:t>
      </w:r>
    </w:p>
    <w:p w:rsidR="003E7DF9" w:rsidRPr="004E4E72" w:rsidRDefault="003E7DF9" w:rsidP="004B1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9" w:rsidRPr="004E4E72" w:rsidRDefault="003E7DF9" w:rsidP="004E4E72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E4E72">
        <w:rPr>
          <w:rFonts w:ascii="Times New Roman" w:hAnsi="Times New Roman" w:cs="Times New Roman"/>
          <w:b/>
          <w:bCs/>
          <w:sz w:val="24"/>
          <w:szCs w:val="24"/>
        </w:rPr>
        <w:br/>
        <w:t>Please answer the following questions to the best of your ability.</w:t>
      </w:r>
    </w:p>
    <w:p w:rsidR="003E7DF9" w:rsidRPr="004E4E72" w:rsidRDefault="003E7DF9" w:rsidP="004E4E7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 xml:space="preserve">1. How many days in the past week have you given 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>fruits &amp; vegetables</w:t>
      </w:r>
      <w:r w:rsidRPr="004E4E72">
        <w:rPr>
          <w:rFonts w:ascii="Times New Roman" w:hAnsi="Times New Roman" w:cs="Times New Roman"/>
          <w:sz w:val="24"/>
          <w:szCs w:val="24"/>
        </w:rPr>
        <w:t xml:space="preserve"> to your children?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 xml:space="preserve">1     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2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3     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4E72">
        <w:rPr>
          <w:rFonts w:ascii="Times New Roman" w:hAnsi="Times New Roman" w:cs="Times New Roman"/>
          <w:sz w:val="24"/>
          <w:szCs w:val="24"/>
        </w:rPr>
        <w:t xml:space="preserve">4  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E4E72">
        <w:rPr>
          <w:rFonts w:ascii="Times New Roman" w:hAnsi="Times New Roman" w:cs="Times New Roman"/>
          <w:sz w:val="24"/>
          <w:szCs w:val="24"/>
        </w:rPr>
        <w:t xml:space="preserve">5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4E72">
        <w:rPr>
          <w:rFonts w:ascii="Times New Roman" w:hAnsi="Times New Roman" w:cs="Times New Roman"/>
          <w:sz w:val="24"/>
          <w:szCs w:val="24"/>
        </w:rPr>
        <w:t xml:space="preserve">6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4E72">
        <w:rPr>
          <w:rFonts w:ascii="Times New Roman" w:hAnsi="Times New Roman" w:cs="Times New Roman"/>
          <w:sz w:val="24"/>
          <w:szCs w:val="24"/>
        </w:rPr>
        <w:t>7</w:t>
      </w:r>
    </w:p>
    <w:p w:rsidR="003E7DF9" w:rsidRPr="004E4E72" w:rsidRDefault="003E7DF9" w:rsidP="004E4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 xml:space="preserve">3. How many days in the past week have you given </w:t>
      </w:r>
      <w:r w:rsidRPr="004E4E72">
        <w:rPr>
          <w:rFonts w:ascii="Times New Roman" w:hAnsi="Times New Roman" w:cs="Times New Roman"/>
          <w:b/>
          <w:bCs/>
          <w:sz w:val="24"/>
          <w:szCs w:val="24"/>
        </w:rPr>
        <w:t>donuts, candy, hamburgers, nuggets, chips, pizza</w:t>
      </w:r>
      <w:r w:rsidRPr="004E4E72">
        <w:rPr>
          <w:rFonts w:ascii="Times New Roman" w:hAnsi="Times New Roman" w:cs="Times New Roman"/>
          <w:sz w:val="24"/>
          <w:szCs w:val="24"/>
        </w:rPr>
        <w:t xml:space="preserve"> to your children?        </w:t>
      </w:r>
    </w:p>
    <w:p w:rsidR="003E7DF9" w:rsidRPr="004E4E72" w:rsidRDefault="003E7DF9" w:rsidP="004E4E72">
      <w:pPr>
        <w:spacing w:after="120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 xml:space="preserve">1     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2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3     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4E72">
        <w:rPr>
          <w:rFonts w:ascii="Times New Roman" w:hAnsi="Times New Roman" w:cs="Times New Roman"/>
          <w:sz w:val="24"/>
          <w:szCs w:val="24"/>
        </w:rPr>
        <w:t xml:space="preserve">4  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E4E72">
        <w:rPr>
          <w:rFonts w:ascii="Times New Roman" w:hAnsi="Times New Roman" w:cs="Times New Roman"/>
          <w:sz w:val="24"/>
          <w:szCs w:val="24"/>
        </w:rPr>
        <w:t xml:space="preserve">5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4E72">
        <w:rPr>
          <w:rFonts w:ascii="Times New Roman" w:hAnsi="Times New Roman" w:cs="Times New Roman"/>
          <w:sz w:val="24"/>
          <w:szCs w:val="24"/>
        </w:rPr>
        <w:t xml:space="preserve">6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4E72">
        <w:rPr>
          <w:rFonts w:ascii="Times New Roman" w:hAnsi="Times New Roman" w:cs="Times New Roman"/>
          <w:sz w:val="24"/>
          <w:szCs w:val="24"/>
        </w:rPr>
        <w:t>7</w:t>
      </w:r>
    </w:p>
    <w:p w:rsidR="003E7DF9" w:rsidRPr="004E4E72" w:rsidRDefault="003E7DF9" w:rsidP="004E4E7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>5. Do you feel that you have enough time to cook?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71" type="#_x0000_t75" style="width:9pt;height:9pt">
            <v:imagedata r:id="rId28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Yes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E9190A">
        <w:rPr>
          <w:rFonts w:ascii="Times New Roman" w:hAnsi="Times New Roman" w:cs="Times New Roman"/>
          <w:b/>
          <w:bCs/>
          <w:sz w:val="24"/>
          <w:szCs w:val="24"/>
        </w:rPr>
        <w:pict>
          <v:shape id="_x0000_i1072" type="#_x0000_t75" style="width:9pt;height:9pt">
            <v:imagedata r:id="rId29" o:title=""/>
          </v:shape>
        </w:pict>
      </w:r>
      <w:r w:rsidRPr="004E4E72">
        <w:rPr>
          <w:rFonts w:ascii="Times New Roman" w:hAnsi="Times New Roman" w:cs="Times New Roman"/>
          <w:sz w:val="24"/>
          <w:szCs w:val="24"/>
        </w:rPr>
        <w:t>No</w:t>
      </w:r>
    </w:p>
    <w:p w:rsidR="003E7DF9" w:rsidRPr="004E4E72" w:rsidRDefault="003E7DF9" w:rsidP="004E4E72">
      <w:pPr>
        <w:tabs>
          <w:tab w:val="left" w:pos="3960"/>
          <w:tab w:val="left" w:pos="4620"/>
          <w:tab w:val="left" w:pos="5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 xml:space="preserve">6. I really like to cook. </w:t>
      </w:r>
      <w:r w:rsidRPr="004E4E72">
        <w:rPr>
          <w:rFonts w:ascii="Times New Roman" w:hAnsi="Times New Roman" w:cs="Times New Roman"/>
          <w:sz w:val="24"/>
          <w:szCs w:val="24"/>
        </w:rPr>
        <w:tab/>
        <w:t>1                   2</w:t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 3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         4</w:t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 5</w:t>
      </w:r>
    </w:p>
    <w:p w:rsidR="003E7DF9" w:rsidRPr="004E4E72" w:rsidRDefault="003E7DF9" w:rsidP="004E4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Strongly        Disagree      Neutral        Agree         Strongly </w:t>
      </w:r>
      <w:r w:rsidRPr="004E4E72">
        <w:rPr>
          <w:rFonts w:ascii="Times New Roman" w:hAnsi="Times New Roman" w:cs="Times New Roman"/>
          <w:sz w:val="24"/>
          <w:szCs w:val="24"/>
        </w:rPr>
        <w:br/>
      </w:r>
      <w:r w:rsidRPr="004E4E72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E4E72">
        <w:rPr>
          <w:rFonts w:ascii="Times New Roman" w:hAnsi="Times New Roman" w:cs="Times New Roman"/>
          <w:sz w:val="24"/>
          <w:szCs w:val="24"/>
        </w:rPr>
        <w:t xml:space="preserve">Disagree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E4E72">
        <w:rPr>
          <w:rFonts w:ascii="Times New Roman" w:hAnsi="Times New Roman" w:cs="Times New Roman"/>
          <w:sz w:val="24"/>
          <w:szCs w:val="24"/>
        </w:rPr>
        <w:t>gree</w:t>
      </w:r>
    </w:p>
    <w:p w:rsidR="003E7DF9" w:rsidRPr="004E4E72" w:rsidRDefault="003E7DF9" w:rsidP="004E4E7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E4E72">
        <w:rPr>
          <w:rFonts w:ascii="Times New Roman" w:hAnsi="Times New Roman" w:cs="Times New Roman"/>
          <w:sz w:val="24"/>
          <w:szCs w:val="24"/>
        </w:rPr>
        <w:t>9. Who typically gives the children food?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3E7DF9" w:rsidRPr="004E7DD1" w:rsidRDefault="003E7DF9"/>
    <w:tbl>
      <w:tblPr>
        <w:tblW w:w="14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238"/>
        <w:gridCol w:w="1100"/>
        <w:gridCol w:w="1100"/>
        <w:gridCol w:w="990"/>
        <w:gridCol w:w="770"/>
        <w:gridCol w:w="990"/>
      </w:tblGrid>
      <w:tr w:rsidR="003E7DF9">
        <w:trPr>
          <w:trHeight w:val="647"/>
        </w:trPr>
        <w:tc>
          <w:tcPr>
            <w:tcW w:w="9238" w:type="dxa"/>
          </w:tcPr>
          <w:p w:rsidR="003E7DF9" w:rsidRPr="00745419" w:rsidRDefault="003E7DF9" w:rsidP="00F17F87">
            <w:pPr>
              <w:rPr>
                <w:b/>
                <w:bCs/>
              </w:rPr>
            </w:pPr>
            <w:r w:rsidRPr="0058316A">
              <w:rPr>
                <w:b/>
                <w:bCs/>
              </w:rPr>
              <w:t>Please mark the degree to which you agree with the fol</w:t>
            </w:r>
            <w:r>
              <w:rPr>
                <w:b/>
                <w:bCs/>
              </w:rPr>
              <w:t>lowing statements with 5 being S</w:t>
            </w:r>
            <w:r w:rsidRPr="0058316A">
              <w:rPr>
                <w:b/>
                <w:bCs/>
              </w:rPr>
              <w:t xml:space="preserve">trongly </w:t>
            </w:r>
            <w:r>
              <w:rPr>
                <w:b/>
                <w:bCs/>
              </w:rPr>
              <w:t>A</w:t>
            </w:r>
            <w:r w:rsidRPr="0058316A">
              <w:rPr>
                <w:b/>
                <w:bCs/>
              </w:rPr>
              <w:t xml:space="preserve">gree and 1 being </w:t>
            </w:r>
            <w:r>
              <w:rPr>
                <w:b/>
                <w:bCs/>
              </w:rPr>
              <w:t>Strongly Di</w:t>
            </w:r>
            <w:r w:rsidRPr="0058316A">
              <w:rPr>
                <w:b/>
                <w:bCs/>
              </w:rPr>
              <w:t>sagree.</w:t>
            </w:r>
            <w:r>
              <w:rPr>
                <w:b/>
                <w:bCs/>
              </w:rPr>
              <w:t xml:space="preserve">  Please choose only answer per question.  </w:t>
            </w:r>
          </w:p>
        </w:tc>
        <w:tc>
          <w:tcPr>
            <w:tcW w:w="1100" w:type="dxa"/>
          </w:tcPr>
          <w:p w:rsidR="003E7DF9" w:rsidRPr="00100588" w:rsidRDefault="003E7DF9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Strongly</w:t>
            </w:r>
            <w:r w:rsidRPr="00100588">
              <w:rPr>
                <w:b/>
                <w:bCs/>
              </w:rPr>
              <w:br/>
              <w:t>Disagree</w:t>
            </w:r>
          </w:p>
        </w:tc>
        <w:tc>
          <w:tcPr>
            <w:tcW w:w="1100" w:type="dxa"/>
          </w:tcPr>
          <w:p w:rsidR="003E7DF9" w:rsidRPr="00100588" w:rsidRDefault="003E7DF9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Disagree</w:t>
            </w:r>
          </w:p>
        </w:tc>
        <w:tc>
          <w:tcPr>
            <w:tcW w:w="990" w:type="dxa"/>
          </w:tcPr>
          <w:p w:rsidR="003E7DF9" w:rsidRPr="00100588" w:rsidRDefault="003E7DF9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Neutral</w:t>
            </w:r>
          </w:p>
        </w:tc>
        <w:tc>
          <w:tcPr>
            <w:tcW w:w="770" w:type="dxa"/>
          </w:tcPr>
          <w:p w:rsidR="003E7DF9" w:rsidRPr="00100588" w:rsidRDefault="003E7DF9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Agree</w:t>
            </w:r>
          </w:p>
        </w:tc>
        <w:tc>
          <w:tcPr>
            <w:tcW w:w="990" w:type="dxa"/>
          </w:tcPr>
          <w:p w:rsidR="003E7DF9" w:rsidRPr="00100588" w:rsidRDefault="003E7DF9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 xml:space="preserve">Strongly </w:t>
            </w:r>
            <w:r w:rsidRPr="00100588">
              <w:rPr>
                <w:b/>
                <w:bCs/>
              </w:rPr>
              <w:br/>
              <w:t>Agree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A245F9">
            <w:pPr>
              <w:spacing w:after="0" w:line="240" w:lineRule="auto"/>
            </w:pPr>
            <w:r>
              <w:t xml:space="preserve">1. I want to give </w:t>
            </w:r>
            <w:r w:rsidRPr="00DE4F03">
              <w:rPr>
                <w:b/>
                <w:bCs/>
              </w:rPr>
              <w:t>fruits</w:t>
            </w:r>
            <w:r>
              <w:rPr>
                <w:b/>
                <w:bCs/>
              </w:rPr>
              <w:t xml:space="preserve"> &amp; vegetables</w:t>
            </w:r>
            <w:r w:rsidRPr="00DE4F03">
              <w:rPr>
                <w:b/>
                <w:bCs/>
              </w:rPr>
              <w:t xml:space="preserve">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 xml:space="preserve">2. I want to give </w:t>
            </w:r>
            <w:r>
              <w:rPr>
                <w:b/>
                <w:bCs/>
              </w:rPr>
              <w:t xml:space="preserve">candy, donuts,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Pr="00025F22" w:rsidRDefault="003E7DF9" w:rsidP="00A245F9">
            <w:pPr>
              <w:spacing w:after="0" w:line="240" w:lineRule="auto"/>
            </w:pPr>
            <w:r>
              <w:t>3</w:t>
            </w:r>
            <w:r w:rsidRPr="00025F22">
              <w:t xml:space="preserve">. I intend to give </w:t>
            </w:r>
            <w:r w:rsidRPr="00025F22">
              <w:rPr>
                <w:b/>
                <w:bCs/>
              </w:rPr>
              <w:t>fruits &amp; vegetables</w:t>
            </w:r>
            <w:r w:rsidRPr="00025F22">
              <w:t xml:space="preserve"> to my children during the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 xml:space="preserve">4. I intend to 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>,</w:t>
            </w:r>
            <w:r w:rsidRPr="00DE4F03">
              <w:rPr>
                <w:b/>
                <w:bCs/>
              </w:rPr>
              <w:t xml:space="preserve"> 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during the week. 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Pr="00CF75FB" w:rsidRDefault="003E7DF9" w:rsidP="00A245F9">
            <w:pPr>
              <w:spacing w:after="0" w:line="240" w:lineRule="auto"/>
            </w:pPr>
            <w:r>
              <w:t>5</w:t>
            </w:r>
            <w:r w:rsidRPr="00CF75FB">
              <w:t xml:space="preserve">. I am sure I will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during the week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Pr="00CF75FB" w:rsidRDefault="003E7DF9" w:rsidP="00FB3183">
            <w:pPr>
              <w:spacing w:after="0" w:line="240" w:lineRule="auto"/>
            </w:pPr>
            <w:r>
              <w:t>6</w:t>
            </w:r>
            <w:r w:rsidRPr="00CF75FB">
              <w:t xml:space="preserve">. I am sure I will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>to my children during the week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C47915">
            <w:pPr>
              <w:spacing w:after="0" w:line="240" w:lineRule="auto"/>
            </w:pPr>
            <w:r>
              <w:t>7</w:t>
            </w:r>
            <w:r w:rsidRPr="00BA6867">
              <w:t xml:space="preserve">. </w:t>
            </w:r>
            <w:r>
              <w:t xml:space="preserve">Giving </w:t>
            </w:r>
            <w:r w:rsidRPr="00DE4F03">
              <w:rPr>
                <w:b/>
                <w:bCs/>
              </w:rPr>
              <w:t>fruits</w:t>
            </w:r>
            <w:r>
              <w:rPr>
                <w:b/>
                <w:bCs/>
              </w:rPr>
              <w:t xml:space="preserve"> &amp; vegetables</w:t>
            </w:r>
            <w:r w:rsidRPr="00BA6867">
              <w:t xml:space="preserve"> </w:t>
            </w:r>
            <w:r>
              <w:t xml:space="preserve">to my children </w:t>
            </w:r>
            <w:r w:rsidRPr="00BA6867">
              <w:t>during the week is</w:t>
            </w:r>
            <w:r>
              <w:t xml:space="preserve"> a </w:t>
            </w:r>
            <w:r w:rsidRPr="00DE4F03">
              <w:rPr>
                <w:u w:val="single"/>
              </w:rPr>
              <w:t>beneficial</w:t>
            </w:r>
            <w:r w:rsidRPr="00BA6867">
              <w:t xml:space="preserve"> thing to do</w:t>
            </w:r>
            <w:r>
              <w:t>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>8</w:t>
            </w:r>
            <w:r w:rsidRPr="00BA6867">
              <w:t xml:space="preserve"> </w:t>
            </w:r>
            <w:r>
              <w:t xml:space="preserve">Giving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>,</w:t>
            </w:r>
            <w:r>
              <w:t xml:space="preserve">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 xml:space="preserve">to </w:t>
            </w:r>
            <w:r w:rsidRPr="00BA6867">
              <w:t xml:space="preserve">my children during the week is </w:t>
            </w:r>
            <w:r>
              <w:t xml:space="preserve">a </w:t>
            </w:r>
            <w:r w:rsidRPr="00DE4F03">
              <w:rPr>
                <w:u w:val="single"/>
              </w:rPr>
              <w:t>beneficial</w:t>
            </w:r>
            <w:r w:rsidRPr="00BA6867">
              <w:t xml:space="preserve"> thing to do</w:t>
            </w:r>
            <w:r>
              <w:t>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A245F9">
            <w:pPr>
              <w:spacing w:after="0" w:line="240" w:lineRule="auto"/>
            </w:pPr>
            <w:r>
              <w:t>9</w:t>
            </w:r>
            <w:r w:rsidRPr="00BA6867">
              <w:t xml:space="preserve">. </w:t>
            </w:r>
            <w:r>
              <w:t>Giving</w:t>
            </w:r>
            <w:r w:rsidRPr="00BA6867">
              <w:t xml:space="preserve"> </w:t>
            </w:r>
            <w:r w:rsidRPr="00DE4F03">
              <w:rPr>
                <w:b/>
                <w:bCs/>
              </w:rPr>
              <w:t>fruits</w:t>
            </w:r>
            <w:r w:rsidRPr="00BA6867">
              <w:t xml:space="preserve"> </w:t>
            </w:r>
            <w:r w:rsidRPr="00984404">
              <w:rPr>
                <w:b/>
                <w:bCs/>
              </w:rPr>
              <w:t xml:space="preserve">&amp; vegetables </w:t>
            </w:r>
            <w:r>
              <w:t xml:space="preserve">to my children </w:t>
            </w:r>
            <w:r w:rsidRPr="00BA6867">
              <w:t xml:space="preserve">during the week is </w:t>
            </w:r>
            <w:r w:rsidRPr="00DE4F03">
              <w:rPr>
                <w:u w:val="single"/>
              </w:rPr>
              <w:t>valuable</w:t>
            </w:r>
            <w:r>
              <w:t>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>10</w:t>
            </w:r>
            <w:r w:rsidRPr="00BA6867">
              <w:t xml:space="preserve">. </w:t>
            </w:r>
            <w:r>
              <w:t xml:space="preserve">Giving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</w:t>
            </w:r>
            <w:r w:rsidRPr="00BA6867">
              <w:t xml:space="preserve">my children during the week is </w:t>
            </w:r>
            <w:r w:rsidRPr="00DE4F03">
              <w:rPr>
                <w:u w:val="single"/>
              </w:rPr>
              <w:t>valuable</w:t>
            </w:r>
            <w:r>
              <w:t>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 w:rsidRPr="009315D4">
        <w:trPr>
          <w:trHeight w:val="540"/>
        </w:trPr>
        <w:tc>
          <w:tcPr>
            <w:tcW w:w="9238" w:type="dxa"/>
          </w:tcPr>
          <w:p w:rsidR="003E7DF9" w:rsidRPr="00CF75FB" w:rsidRDefault="003E7DF9" w:rsidP="00A245F9">
            <w:pPr>
              <w:spacing w:after="0" w:line="240" w:lineRule="auto"/>
            </w:pPr>
            <w:r>
              <w:t>11</w:t>
            </w:r>
            <w:r w:rsidRPr="00CF75FB">
              <w:t xml:space="preserve">. I think it is </w:t>
            </w:r>
            <w:r w:rsidRPr="00CF75FB">
              <w:rPr>
                <w:u w:val="single"/>
              </w:rPr>
              <w:t>tasty</w:t>
            </w:r>
            <w:r w:rsidRPr="00CF75FB">
              <w:t xml:space="preserve"> to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during the week.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 w:rsidRPr="00CF75FB">
        <w:trPr>
          <w:trHeight w:val="540"/>
        </w:trPr>
        <w:tc>
          <w:tcPr>
            <w:tcW w:w="9238" w:type="dxa"/>
          </w:tcPr>
          <w:p w:rsidR="003E7DF9" w:rsidRPr="00CF75FB" w:rsidRDefault="003E7DF9" w:rsidP="00FB3183">
            <w:pPr>
              <w:spacing w:after="0" w:line="240" w:lineRule="auto"/>
            </w:pPr>
            <w:r>
              <w:t>1</w:t>
            </w:r>
            <w:r w:rsidRPr="00CF75FB">
              <w:t xml:space="preserve">2. I think it is </w:t>
            </w:r>
            <w:r w:rsidRPr="00CF75FB">
              <w:rPr>
                <w:u w:val="single"/>
              </w:rPr>
              <w:t>tasty</w:t>
            </w:r>
            <w:r w:rsidRPr="00CF75FB">
              <w:t xml:space="preserve"> to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>to my children during the week.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Pr="00CF75FB" w:rsidRDefault="003E7DF9" w:rsidP="00A245F9">
            <w:pPr>
              <w:spacing w:after="0" w:line="240" w:lineRule="auto"/>
            </w:pPr>
            <w:r>
              <w:t>13</w:t>
            </w:r>
            <w:r w:rsidRPr="00CF75FB">
              <w:t xml:space="preserve">. I think that giving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is </w:t>
            </w:r>
            <w:r w:rsidRPr="00CF75FB">
              <w:rPr>
                <w:u w:val="single"/>
              </w:rPr>
              <w:t>necessary</w:t>
            </w:r>
            <w:r w:rsidRPr="00CF75FB">
              <w:t xml:space="preserve"> during the week.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Pr="00CF75FB" w:rsidRDefault="003E7DF9" w:rsidP="00FB3183">
            <w:pPr>
              <w:spacing w:after="0" w:line="240" w:lineRule="auto"/>
            </w:pPr>
            <w:r>
              <w:t>14</w:t>
            </w:r>
            <w:r w:rsidRPr="00CF75FB">
              <w:t xml:space="preserve">. I think that giving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 xml:space="preserve">to my children is </w:t>
            </w:r>
            <w:r w:rsidRPr="00CF75FB">
              <w:rPr>
                <w:u w:val="single"/>
              </w:rPr>
              <w:t>necessary</w:t>
            </w:r>
            <w:r w:rsidRPr="00CF75FB">
              <w:t xml:space="preserve"> during the week.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A245F9">
            <w:pPr>
              <w:spacing w:after="0" w:line="240" w:lineRule="auto"/>
            </w:pPr>
            <w:r>
              <w:t xml:space="preserve">15. Most people who are important to me think that I should give </w:t>
            </w:r>
            <w:r w:rsidRPr="00DE4F03">
              <w:rPr>
                <w:b/>
                <w:bCs/>
              </w:rPr>
              <w:t>fruit</w:t>
            </w:r>
            <w:r w:rsidRPr="00984404">
              <w:rPr>
                <w:b/>
                <w:bCs/>
              </w:rPr>
              <w:t xml:space="preserve">s &amp; vegetables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>16. Most people who are important to me think that I should</w:t>
            </w:r>
            <w:r w:rsidRPr="001C6673">
              <w:t xml:space="preserve"> </w:t>
            </w:r>
            <w:r>
              <w:t xml:space="preserve">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c>
          <w:tcPr>
            <w:tcW w:w="9238" w:type="dxa"/>
          </w:tcPr>
          <w:p w:rsidR="003E7DF9" w:rsidRPr="00F62CFD" w:rsidRDefault="003E7DF9" w:rsidP="00FB3183">
            <w:pPr>
              <w:rPr>
                <w:b/>
                <w:bCs/>
              </w:rPr>
            </w:pPr>
            <w:r w:rsidRPr="0058316A">
              <w:rPr>
                <w:b/>
                <w:bCs/>
              </w:rPr>
              <w:t>Please mark the degree to which you agree with the fol</w:t>
            </w:r>
            <w:r>
              <w:rPr>
                <w:b/>
                <w:bCs/>
              </w:rPr>
              <w:t>lowing statements with 5 being S</w:t>
            </w:r>
            <w:r w:rsidRPr="0058316A">
              <w:rPr>
                <w:b/>
                <w:bCs/>
              </w:rPr>
              <w:t xml:space="preserve">trongly </w:t>
            </w:r>
            <w:r>
              <w:rPr>
                <w:b/>
                <w:bCs/>
              </w:rPr>
              <w:t>A</w:t>
            </w:r>
            <w:r w:rsidRPr="0058316A">
              <w:rPr>
                <w:b/>
                <w:bCs/>
              </w:rPr>
              <w:t xml:space="preserve">gree and 1 being </w:t>
            </w:r>
            <w:r>
              <w:rPr>
                <w:b/>
                <w:bCs/>
              </w:rPr>
              <w:t>Strongly D</w:t>
            </w:r>
            <w:r w:rsidRPr="0058316A">
              <w:rPr>
                <w:b/>
                <w:bCs/>
              </w:rPr>
              <w:t>isagree.</w:t>
            </w:r>
            <w:r>
              <w:rPr>
                <w:b/>
                <w:bCs/>
              </w:rPr>
              <w:t xml:space="preserve"> Please choose only answer per question.  </w:t>
            </w:r>
          </w:p>
        </w:tc>
        <w:tc>
          <w:tcPr>
            <w:tcW w:w="1100" w:type="dxa"/>
          </w:tcPr>
          <w:p w:rsidR="003E7DF9" w:rsidRPr="00100588" w:rsidRDefault="003E7DF9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Strongly</w:t>
            </w:r>
            <w:r w:rsidRPr="00100588">
              <w:rPr>
                <w:b/>
                <w:bCs/>
              </w:rPr>
              <w:br/>
              <w:t>Disagree</w:t>
            </w:r>
          </w:p>
        </w:tc>
        <w:tc>
          <w:tcPr>
            <w:tcW w:w="1100" w:type="dxa"/>
          </w:tcPr>
          <w:p w:rsidR="003E7DF9" w:rsidRPr="00100588" w:rsidRDefault="003E7DF9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Disagree</w:t>
            </w:r>
          </w:p>
        </w:tc>
        <w:tc>
          <w:tcPr>
            <w:tcW w:w="990" w:type="dxa"/>
          </w:tcPr>
          <w:p w:rsidR="003E7DF9" w:rsidRPr="00100588" w:rsidRDefault="003E7DF9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Neutral</w:t>
            </w:r>
          </w:p>
        </w:tc>
        <w:tc>
          <w:tcPr>
            <w:tcW w:w="770" w:type="dxa"/>
          </w:tcPr>
          <w:p w:rsidR="003E7DF9" w:rsidRPr="00100588" w:rsidRDefault="003E7DF9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Agree</w:t>
            </w:r>
          </w:p>
        </w:tc>
        <w:tc>
          <w:tcPr>
            <w:tcW w:w="990" w:type="dxa"/>
          </w:tcPr>
          <w:p w:rsidR="003E7DF9" w:rsidRPr="00100588" w:rsidRDefault="003E7DF9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 xml:space="preserve">Strongly </w:t>
            </w:r>
            <w:r w:rsidRPr="00100588">
              <w:rPr>
                <w:b/>
                <w:bCs/>
              </w:rPr>
              <w:br/>
              <w:t>Agree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A245F9">
            <w:pPr>
              <w:spacing w:after="0" w:line="240" w:lineRule="auto"/>
            </w:pPr>
            <w:r>
              <w:t xml:space="preserve">17. It is expected of me that I give </w:t>
            </w:r>
            <w:r w:rsidRPr="00DE4F03">
              <w:rPr>
                <w:b/>
                <w:bCs/>
              </w:rPr>
              <w:t>fruits</w:t>
            </w:r>
            <w:r>
              <w:t xml:space="preserve"> </w:t>
            </w:r>
            <w:r w:rsidRPr="00984404">
              <w:rPr>
                <w:b/>
                <w:bCs/>
              </w:rPr>
              <w:t xml:space="preserve">&amp; vegetables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 xml:space="preserve">18. It is expected of me that I give </w:t>
            </w:r>
            <w:r>
              <w:rPr>
                <w:b/>
                <w:bCs/>
              </w:rPr>
              <w:t>candy,</w:t>
            </w:r>
            <w:r w:rsidRPr="00DE4F03">
              <w:rPr>
                <w:b/>
                <w:bCs/>
              </w:rPr>
              <w:t xml:space="preserve"> donuts</w:t>
            </w:r>
            <w:r>
              <w:rPr>
                <w:b/>
                <w:bCs/>
              </w:rPr>
              <w:t xml:space="preserve">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during the week.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A245F9">
            <w:pPr>
              <w:spacing w:after="0" w:line="240" w:lineRule="auto"/>
            </w:pPr>
            <w:r>
              <w:t xml:space="preserve">19. I feel socially pressured to give </w:t>
            </w:r>
            <w:r w:rsidRPr="00DE4F03">
              <w:rPr>
                <w:b/>
                <w:bCs/>
              </w:rPr>
              <w:t>fruits</w:t>
            </w:r>
            <w:r>
              <w:t xml:space="preserve"> </w:t>
            </w:r>
            <w:r w:rsidRPr="00984404">
              <w:rPr>
                <w:b/>
                <w:bCs/>
              </w:rPr>
              <w:t xml:space="preserve">&amp; vegetables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 xml:space="preserve">20. I feel socially pressured to give </w:t>
            </w:r>
            <w:r>
              <w:rPr>
                <w:b/>
                <w:bCs/>
              </w:rPr>
              <w:t xml:space="preserve">candy, </w:t>
            </w:r>
            <w:r w:rsidRPr="00DE4F03">
              <w:rPr>
                <w:b/>
                <w:bCs/>
              </w:rPr>
              <w:t>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 w:rsidRPr="009315D4">
        <w:trPr>
          <w:trHeight w:val="540"/>
        </w:trPr>
        <w:tc>
          <w:tcPr>
            <w:tcW w:w="9238" w:type="dxa"/>
          </w:tcPr>
          <w:p w:rsidR="003E7DF9" w:rsidRPr="00CF75FB" w:rsidRDefault="003E7DF9" w:rsidP="00A245F9">
            <w:pPr>
              <w:spacing w:after="0" w:line="240" w:lineRule="auto"/>
            </w:pPr>
            <w:r>
              <w:t>21</w:t>
            </w:r>
            <w:r w:rsidRPr="00CF75FB">
              <w:t xml:space="preserve">. My friends think it is right that I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during the week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 w:rsidRPr="00CF75FB">
        <w:trPr>
          <w:trHeight w:val="540"/>
        </w:trPr>
        <w:tc>
          <w:tcPr>
            <w:tcW w:w="9238" w:type="dxa"/>
          </w:tcPr>
          <w:p w:rsidR="003E7DF9" w:rsidRPr="00CF75FB" w:rsidRDefault="003E7DF9" w:rsidP="00FB3183">
            <w:pPr>
              <w:spacing w:after="0" w:line="240" w:lineRule="auto"/>
            </w:pPr>
            <w:r>
              <w:t>22</w:t>
            </w:r>
            <w:r w:rsidRPr="00CF75FB">
              <w:t xml:space="preserve">. My friends think it is right that I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>to my children during the week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Pr="00CF75FB" w:rsidRDefault="003E7DF9" w:rsidP="00B338FF">
            <w:pPr>
              <w:spacing w:after="0" w:line="240" w:lineRule="auto"/>
            </w:pPr>
            <w:r>
              <w:t>23</w:t>
            </w:r>
            <w:r w:rsidRPr="00CF75FB">
              <w:t xml:space="preserve">. My parents or relatives tell me that it is important to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children during the week.  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Pr="00CF75FB" w:rsidRDefault="003E7DF9" w:rsidP="00FB3183">
            <w:pPr>
              <w:spacing w:after="0" w:line="240" w:lineRule="auto"/>
            </w:pPr>
            <w:r>
              <w:t>24</w:t>
            </w:r>
            <w:r w:rsidRPr="00CF75FB">
              <w:t xml:space="preserve">. My parents or relatives tell me that it is important to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 xml:space="preserve">to children during the week.  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3E7DF9" w:rsidRPr="00CF75FB" w:rsidRDefault="003E7DF9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D178EE">
            <w:pPr>
              <w:spacing w:after="0" w:line="240" w:lineRule="auto"/>
            </w:pPr>
            <w:r>
              <w:t xml:space="preserve">25. It would be possible for me to give </w:t>
            </w:r>
            <w:r w:rsidRPr="00DE4F03">
              <w:rPr>
                <w:b/>
                <w:bCs/>
              </w:rPr>
              <w:t xml:space="preserve">fruits </w:t>
            </w:r>
            <w:r>
              <w:rPr>
                <w:b/>
                <w:bCs/>
              </w:rPr>
              <w:t xml:space="preserve">&amp; vegetables </w:t>
            </w:r>
            <w:r>
              <w:t>to my children during the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D178EE">
            <w:pPr>
              <w:spacing w:after="0" w:line="240" w:lineRule="auto"/>
            </w:pPr>
            <w:r>
              <w:t xml:space="preserve">26. It would be possible for me to give </w:t>
            </w:r>
            <w:r w:rsidRPr="00DE4F03">
              <w:rPr>
                <w:b/>
                <w:bCs/>
              </w:rPr>
              <w:t>donuts, candy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during the week.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62CFD">
            <w:pPr>
              <w:tabs>
                <w:tab w:val="left" w:pos="435"/>
              </w:tabs>
              <w:spacing w:after="0" w:line="240" w:lineRule="auto"/>
            </w:pPr>
            <w:r>
              <w:t xml:space="preserve">27. I am confident that I could give </w:t>
            </w:r>
            <w:r w:rsidRPr="00DE4F03">
              <w:rPr>
                <w:b/>
                <w:bCs/>
              </w:rPr>
              <w:t>fruits</w:t>
            </w:r>
            <w:r>
              <w:rPr>
                <w:b/>
                <w:bCs/>
              </w:rPr>
              <w:t xml:space="preserve"> &amp; vegetables</w:t>
            </w:r>
            <w:r w:rsidRPr="00DE4F03">
              <w:rPr>
                <w:b/>
                <w:bCs/>
              </w:rPr>
              <w:t xml:space="preserve"> </w:t>
            </w:r>
            <w:r>
              <w:t>to my children in the following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 xml:space="preserve">28. I am confident that I could 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in the following week.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A245F9">
            <w:pPr>
              <w:spacing w:after="0" w:line="240" w:lineRule="auto"/>
            </w:pPr>
            <w:r>
              <w:t xml:space="preserve">29. The decision to give </w:t>
            </w:r>
            <w:r w:rsidRPr="00F62CFD">
              <w:rPr>
                <w:b/>
                <w:bCs/>
              </w:rPr>
              <w:t xml:space="preserve">fruits </w:t>
            </w:r>
            <w:r>
              <w:rPr>
                <w:b/>
                <w:bCs/>
              </w:rPr>
              <w:t>&amp;</w:t>
            </w:r>
            <w:r w:rsidRPr="00F62CFD">
              <w:rPr>
                <w:b/>
                <w:bCs/>
              </w:rPr>
              <w:t xml:space="preserve"> vegetables</w:t>
            </w:r>
            <w:r>
              <w:t xml:space="preserve"> to my children during the week is beyond my control.</w:t>
            </w:r>
          </w:p>
        </w:tc>
        <w:tc>
          <w:tcPr>
            <w:tcW w:w="110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 xml:space="preserve">30. The decision to 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 xml:space="preserve">to my children during the week is beyond my control. 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A245F9">
            <w:pPr>
              <w:spacing w:after="0" w:line="240" w:lineRule="auto"/>
            </w:pPr>
            <w:r>
              <w:t xml:space="preserve">31. Whether or not I give </w:t>
            </w:r>
            <w:r w:rsidRPr="00DE4F03">
              <w:rPr>
                <w:b/>
                <w:bCs/>
              </w:rPr>
              <w:t>fruit</w:t>
            </w:r>
            <w:r>
              <w:rPr>
                <w:b/>
                <w:bCs/>
              </w:rPr>
              <w:t xml:space="preserve">s &amp; vegetables </w:t>
            </w:r>
            <w:r>
              <w:t>to my children during the week is completely up to me.</w:t>
            </w:r>
          </w:p>
        </w:tc>
        <w:tc>
          <w:tcPr>
            <w:tcW w:w="110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341E67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3E7DF9">
        <w:trPr>
          <w:trHeight w:val="540"/>
        </w:trPr>
        <w:tc>
          <w:tcPr>
            <w:tcW w:w="9238" w:type="dxa"/>
          </w:tcPr>
          <w:p w:rsidR="003E7DF9" w:rsidRDefault="003E7DF9" w:rsidP="00FB3183">
            <w:pPr>
              <w:spacing w:after="0" w:line="240" w:lineRule="auto"/>
            </w:pPr>
            <w:r>
              <w:t xml:space="preserve">32. Whether or not I give to my children </w:t>
            </w:r>
            <w:r w:rsidRPr="00F62CFD">
              <w:rPr>
                <w:b/>
                <w:bCs/>
              </w:rPr>
              <w:t>candy, donuts, hamburgers, nuggets, chips, pizza</w:t>
            </w:r>
            <w:r>
              <w:t xml:space="preserve"> to my children during the week is completely up to me.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3E7DF9" w:rsidRDefault="003E7DF9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</w:tbl>
    <w:p w:rsidR="003E7DF9" w:rsidRDefault="003E7DF9" w:rsidP="00A32340"/>
    <w:sectPr w:rsidR="003E7DF9" w:rsidSect="004E4E72">
      <w:headerReference w:type="even" r:id="rId32"/>
      <w:headerReference w:type="default" r:id="rId3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F9" w:rsidRDefault="003E7DF9" w:rsidP="001D780D">
      <w:pPr>
        <w:spacing w:after="0" w:line="240" w:lineRule="auto"/>
      </w:pPr>
      <w:r>
        <w:separator/>
      </w:r>
    </w:p>
  </w:endnote>
  <w:endnote w:type="continuationSeparator" w:id="0">
    <w:p w:rsidR="003E7DF9" w:rsidRDefault="003E7DF9" w:rsidP="001D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F9" w:rsidRDefault="003E7DF9" w:rsidP="001D780D">
      <w:pPr>
        <w:spacing w:after="0" w:line="240" w:lineRule="auto"/>
      </w:pPr>
      <w:r>
        <w:separator/>
      </w:r>
    </w:p>
  </w:footnote>
  <w:footnote w:type="continuationSeparator" w:id="0">
    <w:p w:rsidR="003E7DF9" w:rsidRDefault="003E7DF9" w:rsidP="001D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DF9" w:rsidRDefault="003E7DF9" w:rsidP="000418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7DF9" w:rsidRDefault="003E7DF9" w:rsidP="000842A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DF9" w:rsidRDefault="003E7DF9" w:rsidP="000418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3E7DF9" w:rsidRDefault="003E7DF9" w:rsidP="000842AF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>
        <v:imagedata r:id="rId1" o:title=""/>
      </v:shape>
    </w:pict>
  </w:numPicBullet>
  <w:numPicBullet w:numPicBulletId="1">
    <w:pict>
      <v:shape id="_x0000_i1026" type="#_x0000_t75" style="width:3in;height:3in" o:bullet="t">
        <v:imagedata r:id="rId2" o:title=""/>
      </v:shape>
    </w:pict>
  </w:numPicBullet>
  <w:numPicBullet w:numPicBulletId="2">
    <w:pict>
      <v:shape id="_x0000_i1027" type="#_x0000_t75" style="width:3in;height:3in" o:bullet="t">
        <v:imagedata r:id="rId3" o:title=""/>
      </v:shape>
    </w:pict>
  </w:numPicBullet>
  <w:numPicBullet w:numPicBulletId="3">
    <w:pict>
      <v:shape id="_x0000_i1028" type="#_x0000_t75" style="width:3in;height:3in" o:bullet="t">
        <v:imagedata r:id="rId4" o:title=""/>
      </v:shape>
    </w:pict>
  </w:numPicBullet>
  <w:abstractNum w:abstractNumId="0">
    <w:nsid w:val="15410968"/>
    <w:multiLevelType w:val="hybridMultilevel"/>
    <w:tmpl w:val="00EE238E"/>
    <w:lvl w:ilvl="0" w:tplc="86E43D40">
      <w:start w:val="1"/>
      <w:numFmt w:val="bullet"/>
      <w:lvlText w:val=""/>
      <w:lvlPicBulletId w:val="3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21EE056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2" w:tplc="7C6A60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3" w:tplc="6BD08A9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64022A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5" w:tplc="430EE59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6" w:tplc="46E669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C5BC4C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8" w:tplc="63226F5A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</w:abstractNum>
  <w:abstractNum w:abstractNumId="1">
    <w:nsid w:val="18EE1AA7"/>
    <w:multiLevelType w:val="hybridMultilevel"/>
    <w:tmpl w:val="610EC942"/>
    <w:lvl w:ilvl="0" w:tplc="037602E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25D0D"/>
    <w:multiLevelType w:val="hybridMultilevel"/>
    <w:tmpl w:val="04FA5674"/>
    <w:lvl w:ilvl="0" w:tplc="3996B10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2E233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C040DC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2966A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48627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FEC80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2FCAB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AE47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FA1CC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615A"/>
    <w:rsid w:val="00000660"/>
    <w:rsid w:val="00014652"/>
    <w:rsid w:val="00022018"/>
    <w:rsid w:val="000236DF"/>
    <w:rsid w:val="00025F22"/>
    <w:rsid w:val="000279E9"/>
    <w:rsid w:val="00041839"/>
    <w:rsid w:val="00056B24"/>
    <w:rsid w:val="00056D1C"/>
    <w:rsid w:val="000605E8"/>
    <w:rsid w:val="00060F5A"/>
    <w:rsid w:val="00066763"/>
    <w:rsid w:val="0006738B"/>
    <w:rsid w:val="00076775"/>
    <w:rsid w:val="00081D1B"/>
    <w:rsid w:val="00083001"/>
    <w:rsid w:val="000842AF"/>
    <w:rsid w:val="000A1239"/>
    <w:rsid w:val="000A7F93"/>
    <w:rsid w:val="000B3CE2"/>
    <w:rsid w:val="000F097D"/>
    <w:rsid w:val="000F1417"/>
    <w:rsid w:val="000F434B"/>
    <w:rsid w:val="000F5E28"/>
    <w:rsid w:val="00100588"/>
    <w:rsid w:val="00101113"/>
    <w:rsid w:val="00111E1A"/>
    <w:rsid w:val="001123CB"/>
    <w:rsid w:val="001175E3"/>
    <w:rsid w:val="00132109"/>
    <w:rsid w:val="0013330D"/>
    <w:rsid w:val="0014317B"/>
    <w:rsid w:val="00144C82"/>
    <w:rsid w:val="0015011C"/>
    <w:rsid w:val="00151F88"/>
    <w:rsid w:val="00154DC5"/>
    <w:rsid w:val="0015540C"/>
    <w:rsid w:val="00161A52"/>
    <w:rsid w:val="00176DA3"/>
    <w:rsid w:val="0018053F"/>
    <w:rsid w:val="0018249E"/>
    <w:rsid w:val="001854E1"/>
    <w:rsid w:val="001A07F1"/>
    <w:rsid w:val="001A0D2C"/>
    <w:rsid w:val="001A297F"/>
    <w:rsid w:val="001A3273"/>
    <w:rsid w:val="001C0389"/>
    <w:rsid w:val="001C1927"/>
    <w:rsid w:val="001C4EA6"/>
    <w:rsid w:val="001C5A29"/>
    <w:rsid w:val="001C6673"/>
    <w:rsid w:val="001C67BA"/>
    <w:rsid w:val="001C6F29"/>
    <w:rsid w:val="001C71DB"/>
    <w:rsid w:val="001D780D"/>
    <w:rsid w:val="001D7DDE"/>
    <w:rsid w:val="001E295F"/>
    <w:rsid w:val="001E42EC"/>
    <w:rsid w:val="001F3C8C"/>
    <w:rsid w:val="002033D6"/>
    <w:rsid w:val="00205AF3"/>
    <w:rsid w:val="002117CF"/>
    <w:rsid w:val="00214E0C"/>
    <w:rsid w:val="00216F80"/>
    <w:rsid w:val="00223714"/>
    <w:rsid w:val="00242EDE"/>
    <w:rsid w:val="0025280B"/>
    <w:rsid w:val="00256F7F"/>
    <w:rsid w:val="0027036B"/>
    <w:rsid w:val="00273390"/>
    <w:rsid w:val="00285B4A"/>
    <w:rsid w:val="002A159A"/>
    <w:rsid w:val="002B1FD9"/>
    <w:rsid w:val="002B3BB0"/>
    <w:rsid w:val="002C4644"/>
    <w:rsid w:val="002D20AB"/>
    <w:rsid w:val="002D4A67"/>
    <w:rsid w:val="002E2B6A"/>
    <w:rsid w:val="002E4FCC"/>
    <w:rsid w:val="00325F8D"/>
    <w:rsid w:val="003269A3"/>
    <w:rsid w:val="00334B13"/>
    <w:rsid w:val="00341BBF"/>
    <w:rsid w:val="00341E67"/>
    <w:rsid w:val="00346151"/>
    <w:rsid w:val="00346BFC"/>
    <w:rsid w:val="003509E9"/>
    <w:rsid w:val="003561F9"/>
    <w:rsid w:val="003849CC"/>
    <w:rsid w:val="00392DAC"/>
    <w:rsid w:val="003A1CD6"/>
    <w:rsid w:val="003B0127"/>
    <w:rsid w:val="003C3FDD"/>
    <w:rsid w:val="003C6F59"/>
    <w:rsid w:val="003D0DA5"/>
    <w:rsid w:val="003E08DC"/>
    <w:rsid w:val="003E6D94"/>
    <w:rsid w:val="003E7DF9"/>
    <w:rsid w:val="003F7D00"/>
    <w:rsid w:val="00400173"/>
    <w:rsid w:val="00401587"/>
    <w:rsid w:val="00402396"/>
    <w:rsid w:val="00413452"/>
    <w:rsid w:val="00413F7E"/>
    <w:rsid w:val="0042446D"/>
    <w:rsid w:val="004325DE"/>
    <w:rsid w:val="00435AB9"/>
    <w:rsid w:val="00452FBD"/>
    <w:rsid w:val="004546E4"/>
    <w:rsid w:val="0046571C"/>
    <w:rsid w:val="00465BAB"/>
    <w:rsid w:val="004768B5"/>
    <w:rsid w:val="00483994"/>
    <w:rsid w:val="004839A1"/>
    <w:rsid w:val="004908A9"/>
    <w:rsid w:val="00495502"/>
    <w:rsid w:val="00495939"/>
    <w:rsid w:val="004A0B6E"/>
    <w:rsid w:val="004A3DAE"/>
    <w:rsid w:val="004A7C93"/>
    <w:rsid w:val="004B12AA"/>
    <w:rsid w:val="004B5D57"/>
    <w:rsid w:val="004B752C"/>
    <w:rsid w:val="004D1B99"/>
    <w:rsid w:val="004D3C5B"/>
    <w:rsid w:val="004E4E72"/>
    <w:rsid w:val="004E6D76"/>
    <w:rsid w:val="004E7DD1"/>
    <w:rsid w:val="004F7FE8"/>
    <w:rsid w:val="00506A5A"/>
    <w:rsid w:val="00510F1B"/>
    <w:rsid w:val="00512A11"/>
    <w:rsid w:val="00521719"/>
    <w:rsid w:val="00521C41"/>
    <w:rsid w:val="00526E20"/>
    <w:rsid w:val="00532B80"/>
    <w:rsid w:val="00537C72"/>
    <w:rsid w:val="00541566"/>
    <w:rsid w:val="00561F72"/>
    <w:rsid w:val="0056788C"/>
    <w:rsid w:val="0058281F"/>
    <w:rsid w:val="0058316A"/>
    <w:rsid w:val="0058678E"/>
    <w:rsid w:val="00592F23"/>
    <w:rsid w:val="00597DC6"/>
    <w:rsid w:val="005A16BB"/>
    <w:rsid w:val="005A4435"/>
    <w:rsid w:val="005B3A4E"/>
    <w:rsid w:val="005D335F"/>
    <w:rsid w:val="005E5ABA"/>
    <w:rsid w:val="005E69E1"/>
    <w:rsid w:val="00607273"/>
    <w:rsid w:val="0060763C"/>
    <w:rsid w:val="00616F4A"/>
    <w:rsid w:val="006207E9"/>
    <w:rsid w:val="0062314B"/>
    <w:rsid w:val="00623CD5"/>
    <w:rsid w:val="00625187"/>
    <w:rsid w:val="00630AED"/>
    <w:rsid w:val="00635EB7"/>
    <w:rsid w:val="00640FE7"/>
    <w:rsid w:val="0064417C"/>
    <w:rsid w:val="0065709D"/>
    <w:rsid w:val="00666003"/>
    <w:rsid w:val="00675567"/>
    <w:rsid w:val="0069610E"/>
    <w:rsid w:val="00696838"/>
    <w:rsid w:val="0069703D"/>
    <w:rsid w:val="006A1C10"/>
    <w:rsid w:val="006B5826"/>
    <w:rsid w:val="006D52F4"/>
    <w:rsid w:val="006D7EF4"/>
    <w:rsid w:val="006E20D9"/>
    <w:rsid w:val="006E3611"/>
    <w:rsid w:val="006E6115"/>
    <w:rsid w:val="006E7E44"/>
    <w:rsid w:val="006F1BD1"/>
    <w:rsid w:val="007332AD"/>
    <w:rsid w:val="00742805"/>
    <w:rsid w:val="00745419"/>
    <w:rsid w:val="00753682"/>
    <w:rsid w:val="00761CB2"/>
    <w:rsid w:val="007651F8"/>
    <w:rsid w:val="00797B68"/>
    <w:rsid w:val="007A184C"/>
    <w:rsid w:val="007C42A8"/>
    <w:rsid w:val="007D707B"/>
    <w:rsid w:val="007F31FF"/>
    <w:rsid w:val="007F677A"/>
    <w:rsid w:val="00800601"/>
    <w:rsid w:val="00800F4D"/>
    <w:rsid w:val="008111D5"/>
    <w:rsid w:val="008118DA"/>
    <w:rsid w:val="00837431"/>
    <w:rsid w:val="00845CB0"/>
    <w:rsid w:val="008501C9"/>
    <w:rsid w:val="00867F35"/>
    <w:rsid w:val="008713C5"/>
    <w:rsid w:val="00882894"/>
    <w:rsid w:val="00885D2C"/>
    <w:rsid w:val="00891FB6"/>
    <w:rsid w:val="008A7CDF"/>
    <w:rsid w:val="008B57DB"/>
    <w:rsid w:val="008B615A"/>
    <w:rsid w:val="008D7FC4"/>
    <w:rsid w:val="008E7BA2"/>
    <w:rsid w:val="008F07E4"/>
    <w:rsid w:val="009004B7"/>
    <w:rsid w:val="00900E25"/>
    <w:rsid w:val="009041D9"/>
    <w:rsid w:val="00905FE5"/>
    <w:rsid w:val="00910CC4"/>
    <w:rsid w:val="00927D26"/>
    <w:rsid w:val="00930160"/>
    <w:rsid w:val="009315D4"/>
    <w:rsid w:val="00942D33"/>
    <w:rsid w:val="00951A29"/>
    <w:rsid w:val="00965445"/>
    <w:rsid w:val="009676BF"/>
    <w:rsid w:val="00975AC0"/>
    <w:rsid w:val="00984404"/>
    <w:rsid w:val="009A38DB"/>
    <w:rsid w:val="009B3FCD"/>
    <w:rsid w:val="009C6C46"/>
    <w:rsid w:val="009D7258"/>
    <w:rsid w:val="009F00B5"/>
    <w:rsid w:val="009F08DB"/>
    <w:rsid w:val="00A16CE5"/>
    <w:rsid w:val="00A24420"/>
    <w:rsid w:val="00A245F9"/>
    <w:rsid w:val="00A32340"/>
    <w:rsid w:val="00A44212"/>
    <w:rsid w:val="00A53F90"/>
    <w:rsid w:val="00A72518"/>
    <w:rsid w:val="00A7331E"/>
    <w:rsid w:val="00A75D71"/>
    <w:rsid w:val="00A85593"/>
    <w:rsid w:val="00A922F7"/>
    <w:rsid w:val="00A97752"/>
    <w:rsid w:val="00AA6350"/>
    <w:rsid w:val="00AB2BBA"/>
    <w:rsid w:val="00AD1B7C"/>
    <w:rsid w:val="00AD726D"/>
    <w:rsid w:val="00AD7426"/>
    <w:rsid w:val="00AF2776"/>
    <w:rsid w:val="00B12462"/>
    <w:rsid w:val="00B12D98"/>
    <w:rsid w:val="00B338FF"/>
    <w:rsid w:val="00B33DFB"/>
    <w:rsid w:val="00B40FB5"/>
    <w:rsid w:val="00B443EF"/>
    <w:rsid w:val="00B44BB3"/>
    <w:rsid w:val="00B44ECA"/>
    <w:rsid w:val="00B47924"/>
    <w:rsid w:val="00B50322"/>
    <w:rsid w:val="00B5244B"/>
    <w:rsid w:val="00B55D13"/>
    <w:rsid w:val="00B624E9"/>
    <w:rsid w:val="00B64119"/>
    <w:rsid w:val="00B74107"/>
    <w:rsid w:val="00B77AB9"/>
    <w:rsid w:val="00B77B60"/>
    <w:rsid w:val="00B82EDC"/>
    <w:rsid w:val="00B83368"/>
    <w:rsid w:val="00B8552E"/>
    <w:rsid w:val="00B92AB9"/>
    <w:rsid w:val="00B9386D"/>
    <w:rsid w:val="00BA42B3"/>
    <w:rsid w:val="00BA6867"/>
    <w:rsid w:val="00BA7BEF"/>
    <w:rsid w:val="00BB2D49"/>
    <w:rsid w:val="00BB5F09"/>
    <w:rsid w:val="00BD3542"/>
    <w:rsid w:val="00BD7117"/>
    <w:rsid w:val="00BE470A"/>
    <w:rsid w:val="00C11544"/>
    <w:rsid w:val="00C15CBA"/>
    <w:rsid w:val="00C1687E"/>
    <w:rsid w:val="00C23A7F"/>
    <w:rsid w:val="00C31438"/>
    <w:rsid w:val="00C323E9"/>
    <w:rsid w:val="00C36AF3"/>
    <w:rsid w:val="00C47915"/>
    <w:rsid w:val="00C5214B"/>
    <w:rsid w:val="00C5649C"/>
    <w:rsid w:val="00C574AF"/>
    <w:rsid w:val="00C86E94"/>
    <w:rsid w:val="00CA69F9"/>
    <w:rsid w:val="00CB2D32"/>
    <w:rsid w:val="00CB3C08"/>
    <w:rsid w:val="00CC1411"/>
    <w:rsid w:val="00CC3E21"/>
    <w:rsid w:val="00CD42C0"/>
    <w:rsid w:val="00CE0CF7"/>
    <w:rsid w:val="00CE2B23"/>
    <w:rsid w:val="00CF0114"/>
    <w:rsid w:val="00CF75FB"/>
    <w:rsid w:val="00D02007"/>
    <w:rsid w:val="00D10BDD"/>
    <w:rsid w:val="00D178EE"/>
    <w:rsid w:val="00D23200"/>
    <w:rsid w:val="00D26937"/>
    <w:rsid w:val="00D338A1"/>
    <w:rsid w:val="00D51FBC"/>
    <w:rsid w:val="00D525AC"/>
    <w:rsid w:val="00D54394"/>
    <w:rsid w:val="00D6570C"/>
    <w:rsid w:val="00D77820"/>
    <w:rsid w:val="00D823CB"/>
    <w:rsid w:val="00D9233A"/>
    <w:rsid w:val="00DA4E59"/>
    <w:rsid w:val="00DA6FBA"/>
    <w:rsid w:val="00DB1437"/>
    <w:rsid w:val="00DC2C21"/>
    <w:rsid w:val="00DC77F8"/>
    <w:rsid w:val="00DE4F03"/>
    <w:rsid w:val="00DF4960"/>
    <w:rsid w:val="00E15B9E"/>
    <w:rsid w:val="00E1725F"/>
    <w:rsid w:val="00E20115"/>
    <w:rsid w:val="00E2293A"/>
    <w:rsid w:val="00E26F2D"/>
    <w:rsid w:val="00E363B7"/>
    <w:rsid w:val="00E51705"/>
    <w:rsid w:val="00E53FE1"/>
    <w:rsid w:val="00E6019F"/>
    <w:rsid w:val="00E62356"/>
    <w:rsid w:val="00E6476D"/>
    <w:rsid w:val="00E647A0"/>
    <w:rsid w:val="00E77F79"/>
    <w:rsid w:val="00E9190A"/>
    <w:rsid w:val="00EA354E"/>
    <w:rsid w:val="00EA7E1D"/>
    <w:rsid w:val="00EB184F"/>
    <w:rsid w:val="00EC1165"/>
    <w:rsid w:val="00EC280D"/>
    <w:rsid w:val="00ED3D57"/>
    <w:rsid w:val="00EE2D32"/>
    <w:rsid w:val="00EF3800"/>
    <w:rsid w:val="00F12D37"/>
    <w:rsid w:val="00F17F87"/>
    <w:rsid w:val="00F22C7D"/>
    <w:rsid w:val="00F26F67"/>
    <w:rsid w:val="00F3103D"/>
    <w:rsid w:val="00F52C3E"/>
    <w:rsid w:val="00F57649"/>
    <w:rsid w:val="00F62CFD"/>
    <w:rsid w:val="00F737CC"/>
    <w:rsid w:val="00F742EA"/>
    <w:rsid w:val="00F8220C"/>
    <w:rsid w:val="00F87803"/>
    <w:rsid w:val="00FA45E9"/>
    <w:rsid w:val="00FB3183"/>
    <w:rsid w:val="00FC5140"/>
    <w:rsid w:val="00FD2E33"/>
    <w:rsid w:val="00FD4D1E"/>
    <w:rsid w:val="00FE00DA"/>
    <w:rsid w:val="00FE24CE"/>
    <w:rsid w:val="00FE58AC"/>
    <w:rsid w:val="00FE6764"/>
    <w:rsid w:val="00FF165D"/>
    <w:rsid w:val="00FF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3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80D"/>
  </w:style>
  <w:style w:type="paragraph" w:styleId="Footer">
    <w:name w:val="footer"/>
    <w:basedOn w:val="Normal"/>
    <w:link w:val="FooterChar"/>
    <w:uiPriority w:val="99"/>
    <w:semiHidden/>
    <w:rsid w:val="001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80D"/>
  </w:style>
  <w:style w:type="paragraph" w:styleId="ListParagraph">
    <w:name w:val="List Paragraph"/>
    <w:basedOn w:val="Normal"/>
    <w:uiPriority w:val="99"/>
    <w:qFormat/>
    <w:rsid w:val="00F737CC"/>
    <w:pPr>
      <w:ind w:left="720"/>
    </w:pPr>
  </w:style>
  <w:style w:type="character" w:styleId="PageNumber">
    <w:name w:val="page number"/>
    <w:basedOn w:val="DefaultParagraphFont"/>
    <w:uiPriority w:val="99"/>
    <w:rsid w:val="000842AF"/>
  </w:style>
  <w:style w:type="table" w:styleId="TableGrid">
    <w:name w:val="Table Grid"/>
    <w:basedOn w:val="TableNormal"/>
    <w:uiPriority w:val="99"/>
    <w:rsid w:val="00F17F87"/>
    <w:pPr>
      <w:spacing w:after="200" w:line="276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A44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44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44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6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A44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1.wmf"/><Relationship Id="rId17" Type="http://schemas.openxmlformats.org/officeDocument/2006/relationships/image" Target="media/image12.wmf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wmf"/><Relationship Id="rId24" Type="http://schemas.openxmlformats.org/officeDocument/2006/relationships/image" Target="media/image4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image" Target="media/image14.w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1.wmf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601</TotalTime>
  <Pages>4</Pages>
  <Words>1071</Words>
  <Characters>6111</Characters>
  <Application>Microsoft Office Outlook</Application>
  <DocSecurity>0</DocSecurity>
  <Lines>0</Lines>
  <Paragraphs>0</Paragraphs>
  <ScaleCrop>false</ScaleCrop>
  <Company>TxDOT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CODE:                                                     </dc:title>
  <dc:subject/>
  <dc:creator>Ana &amp; Leo</dc:creator>
  <cp:keywords/>
  <dc:description/>
  <cp:lastModifiedBy>Ana Cabezas</cp:lastModifiedBy>
  <cp:revision>77</cp:revision>
  <cp:lastPrinted>2009-10-29T13:30:00Z</cp:lastPrinted>
  <dcterms:created xsi:type="dcterms:W3CDTF">2009-07-23T17:10:00Z</dcterms:created>
  <dcterms:modified xsi:type="dcterms:W3CDTF">2009-10-29T19:19:00Z</dcterms:modified>
</cp:coreProperties>
</file>