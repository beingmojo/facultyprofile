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204" w:rsidRPr="006A65FF" w:rsidRDefault="00692C3E" w:rsidP="0008238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09" type="#_x0000_t202" style="position:absolute;margin-left:-581.25pt;margin-top:302.35pt;width:526.4pt;height:130.8pt;z-index:251709952;mso-position-horizontal-relative:page;mso-position-vertical-relative:page;v-text-anchor:bottom" o:regroupid="4" filled="f" stroked="f">
            <v:textbox style="mso-next-textbox:#_x0000_s2009" inset="36pt,0,36pt,0">
              <w:txbxContent>
                <w:p w:rsidR="00A634B5" w:rsidRPr="00973E06" w:rsidRDefault="00A634B5" w:rsidP="00973E06"/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79" type="#_x0000_t202" style="position:absolute;margin-left:41.95pt;margin-top:423.45pt;width:546.25pt;height:310.05pt;z-index:251705856;mso-position-horizontal-relative:page;mso-position-vertical-relative:page" o:regroupid="4" filled="f" stroked="f">
            <v:textbox style="mso-next-textbox:#_x0000_s1079" inset="36pt,0,36pt,0">
              <w:txbxContent>
                <w:p w:rsidR="00AA2F07" w:rsidRPr="00AA2F07" w:rsidRDefault="00A65514" w:rsidP="00AA2F07">
                  <w:pPr>
                    <w:jc w:val="both"/>
                    <w:rPr>
                      <w:rFonts w:ascii="Garamond" w:hAnsi="Garamond"/>
                      <w:sz w:val="22"/>
                    </w:rPr>
                  </w:pPr>
                  <w:r w:rsidRPr="00AA2F07">
                    <w:rPr>
                      <w:rFonts w:ascii="Garamond" w:hAnsi="Garamond"/>
                      <w:sz w:val="22"/>
                    </w:rPr>
                    <w:t xml:space="preserve">Hello, my name is Susan (Sue) Bradley and I am a graduate student here at Texas State University. </w:t>
                  </w:r>
                  <w:r w:rsidR="00AA2F07" w:rsidRPr="00AA2F07">
                    <w:rPr>
                      <w:rFonts w:ascii="Garamond" w:hAnsi="Garamond"/>
                      <w:sz w:val="22"/>
                    </w:rPr>
                    <w:t xml:space="preserve">I will be conducting a study to gain </w:t>
                  </w:r>
                  <w:r w:rsidR="00BE684D">
                    <w:rPr>
                      <w:rFonts w:ascii="Garamond" w:hAnsi="Garamond"/>
                      <w:sz w:val="22"/>
                    </w:rPr>
                    <w:t xml:space="preserve">information </w:t>
                  </w:r>
                  <w:r w:rsidRPr="00AA2F07">
                    <w:rPr>
                      <w:rFonts w:ascii="Garamond" w:hAnsi="Garamond"/>
                      <w:sz w:val="22"/>
                    </w:rPr>
                    <w:t xml:space="preserve">about women and their current level of physical activity. I have </w:t>
                  </w:r>
                  <w:r w:rsidR="00AA2F07" w:rsidRPr="00AA2F07">
                    <w:rPr>
                      <w:rFonts w:ascii="Garamond" w:hAnsi="Garamond"/>
                      <w:sz w:val="22"/>
                    </w:rPr>
                    <w:t>become interested in the needs of f</w:t>
                  </w:r>
                  <w:r w:rsidRPr="00AA2F07">
                    <w:rPr>
                      <w:rFonts w:ascii="Garamond" w:hAnsi="Garamond"/>
                      <w:sz w:val="22"/>
                    </w:rPr>
                    <w:t xml:space="preserve">ull time </w:t>
                  </w:r>
                  <w:r w:rsidR="00AA2F07" w:rsidRPr="00AA2F07">
                    <w:rPr>
                      <w:rFonts w:ascii="Garamond" w:hAnsi="Garamond"/>
                      <w:sz w:val="22"/>
                    </w:rPr>
                    <w:t>a</w:t>
                  </w:r>
                  <w:r w:rsidRPr="00AA2F07">
                    <w:rPr>
                      <w:rFonts w:ascii="Garamond" w:hAnsi="Garamond"/>
                      <w:sz w:val="22"/>
                    </w:rPr>
                    <w:t xml:space="preserve">dministrative </w:t>
                  </w:r>
                  <w:r w:rsidR="00AA2F07" w:rsidRPr="00AA2F07">
                    <w:rPr>
                      <w:rFonts w:ascii="Garamond" w:hAnsi="Garamond"/>
                      <w:sz w:val="22"/>
                    </w:rPr>
                    <w:t>a</w:t>
                  </w:r>
                  <w:r w:rsidRPr="00AA2F07">
                    <w:rPr>
                      <w:rFonts w:ascii="Garamond" w:hAnsi="Garamond"/>
                      <w:sz w:val="22"/>
                    </w:rPr>
                    <w:t>ssistant</w:t>
                  </w:r>
                  <w:r w:rsidR="00AA2F07" w:rsidRPr="00AA2F07">
                    <w:rPr>
                      <w:rFonts w:ascii="Garamond" w:hAnsi="Garamond"/>
                      <w:sz w:val="22"/>
                    </w:rPr>
                    <w:t xml:space="preserve"> women</w:t>
                  </w:r>
                  <w:r w:rsidRPr="00AA2F07">
                    <w:rPr>
                      <w:rFonts w:ascii="Garamond" w:hAnsi="Garamond"/>
                      <w:sz w:val="22"/>
                    </w:rPr>
                    <w:t xml:space="preserve"> because I work as a graduate assist</w:t>
                  </w:r>
                  <w:r w:rsidR="00AA2F07" w:rsidRPr="00AA2F07">
                    <w:rPr>
                      <w:rFonts w:ascii="Garamond" w:hAnsi="Garamond"/>
                      <w:sz w:val="22"/>
                    </w:rPr>
                    <w:t>ant somewhat in that capacity.</w:t>
                  </w:r>
                </w:p>
                <w:p w:rsidR="00AA2F07" w:rsidRPr="00AA2F07" w:rsidRDefault="00AA2F07" w:rsidP="00AA2F07">
                  <w:pPr>
                    <w:jc w:val="both"/>
                    <w:rPr>
                      <w:rFonts w:ascii="Garamond" w:hAnsi="Garamond"/>
                      <w:sz w:val="22"/>
                    </w:rPr>
                  </w:pPr>
                </w:p>
                <w:p w:rsidR="00AA2F07" w:rsidRDefault="00AA2F07" w:rsidP="00AA2F07">
                  <w:pPr>
                    <w:jc w:val="both"/>
                    <w:rPr>
                      <w:rFonts w:ascii="Garamond" w:hAnsi="Garamond"/>
                      <w:sz w:val="22"/>
                    </w:rPr>
                  </w:pPr>
                  <w:r w:rsidRPr="00AA2F07">
                    <w:rPr>
                      <w:rFonts w:ascii="Garamond" w:hAnsi="Garamond"/>
                      <w:sz w:val="22"/>
                    </w:rPr>
                    <w:t xml:space="preserve">As I attempt to know </w:t>
                  </w:r>
                  <w:r w:rsidR="00A65514" w:rsidRPr="00AA2F07">
                    <w:rPr>
                      <w:rFonts w:ascii="Garamond" w:hAnsi="Garamond"/>
                      <w:sz w:val="22"/>
                    </w:rPr>
                    <w:t>what kinds of things keep us, as women, either from being physically a</w:t>
                  </w:r>
                  <w:r w:rsidR="00BE684D">
                    <w:rPr>
                      <w:rFonts w:ascii="Garamond" w:hAnsi="Garamond"/>
                      <w:sz w:val="22"/>
                    </w:rPr>
                    <w:t>ctive or get us “up and moving”,</w:t>
                  </w:r>
                  <w:r w:rsidRPr="00AA2F07">
                    <w:rPr>
                      <w:rFonts w:ascii="Garamond" w:hAnsi="Garamond"/>
                      <w:sz w:val="22"/>
                    </w:rPr>
                    <w:t xml:space="preserve"> </w:t>
                  </w:r>
                  <w:r w:rsidR="00A65514" w:rsidRPr="00AA2F07">
                    <w:rPr>
                      <w:rFonts w:ascii="Garamond" w:hAnsi="Garamond"/>
                      <w:sz w:val="22"/>
                    </w:rPr>
                    <w:t xml:space="preserve">I would like to invite you to participate in my current explorations by </w:t>
                  </w:r>
                  <w:r w:rsidRPr="00AA2F07">
                    <w:rPr>
                      <w:rFonts w:ascii="Garamond" w:hAnsi="Garamond"/>
                      <w:sz w:val="22"/>
                    </w:rPr>
                    <w:t>participating in my study</w:t>
                  </w:r>
                  <w:r w:rsidR="00A65514" w:rsidRPr="00AA2F07">
                    <w:rPr>
                      <w:rFonts w:ascii="Garamond" w:hAnsi="Garamond"/>
                      <w:sz w:val="22"/>
                    </w:rPr>
                    <w:t xml:space="preserve">. </w:t>
                  </w:r>
                  <w:r w:rsidRPr="00AA2F07">
                    <w:rPr>
                      <w:rFonts w:ascii="Garamond" w:hAnsi="Garamond"/>
                      <w:sz w:val="22"/>
                    </w:rPr>
                    <w:t xml:space="preserve">As part of the study you will need to provide your consent and complete a brief online survey. The survey includes questions on perceived barriers, facilitators, and physical activity participation. So, please consider </w:t>
                  </w:r>
                  <w:r w:rsidR="00BE684D">
                    <w:rPr>
                      <w:rFonts w:ascii="Garamond" w:hAnsi="Garamond"/>
                      <w:sz w:val="22"/>
                    </w:rPr>
                    <w:t>participating in</w:t>
                  </w:r>
                  <w:r w:rsidR="00A65514" w:rsidRPr="00AA2F07">
                    <w:rPr>
                      <w:rFonts w:ascii="Garamond" w:hAnsi="Garamond"/>
                      <w:sz w:val="22"/>
                    </w:rPr>
                    <w:t xml:space="preserve"> </w:t>
                  </w:r>
                  <w:r w:rsidR="00BE684D">
                    <w:rPr>
                      <w:rFonts w:ascii="Garamond" w:hAnsi="Garamond"/>
                      <w:sz w:val="22"/>
                    </w:rPr>
                    <w:t xml:space="preserve">my study and join </w:t>
                  </w:r>
                  <w:r w:rsidR="00A65514" w:rsidRPr="00AA2F07">
                    <w:rPr>
                      <w:rFonts w:ascii="Garamond" w:hAnsi="Garamond"/>
                      <w:sz w:val="22"/>
                    </w:rPr>
                    <w:t xml:space="preserve">fellow female </w:t>
                  </w:r>
                  <w:r w:rsidRPr="00AA2F07">
                    <w:rPr>
                      <w:rFonts w:ascii="Garamond" w:hAnsi="Garamond"/>
                      <w:sz w:val="22"/>
                    </w:rPr>
                    <w:t>a</w:t>
                  </w:r>
                  <w:r w:rsidR="00A65514" w:rsidRPr="00AA2F07">
                    <w:rPr>
                      <w:rFonts w:ascii="Garamond" w:hAnsi="Garamond"/>
                      <w:sz w:val="22"/>
                    </w:rPr>
                    <w:t xml:space="preserve">dministrative </w:t>
                  </w:r>
                  <w:r w:rsidRPr="00AA2F07">
                    <w:rPr>
                      <w:rFonts w:ascii="Garamond" w:hAnsi="Garamond"/>
                      <w:sz w:val="22"/>
                    </w:rPr>
                    <w:t>a</w:t>
                  </w:r>
                  <w:r w:rsidR="00A65514" w:rsidRPr="00AA2F07">
                    <w:rPr>
                      <w:rFonts w:ascii="Garamond" w:hAnsi="Garamond"/>
                      <w:sz w:val="22"/>
                    </w:rPr>
                    <w:t>ssistant</w:t>
                  </w:r>
                  <w:r w:rsidR="00BE684D">
                    <w:rPr>
                      <w:rFonts w:ascii="Garamond" w:hAnsi="Garamond"/>
                      <w:sz w:val="22"/>
                    </w:rPr>
                    <w:t>s</w:t>
                  </w:r>
                  <w:r w:rsidRPr="00AA2F07">
                    <w:rPr>
                      <w:rFonts w:ascii="Garamond" w:hAnsi="Garamond"/>
                      <w:sz w:val="22"/>
                    </w:rPr>
                    <w:t xml:space="preserve"> in this venture</w:t>
                  </w:r>
                  <w:r w:rsidR="00A65514" w:rsidRPr="00AA2F07">
                    <w:rPr>
                      <w:rFonts w:ascii="Garamond" w:hAnsi="Garamond"/>
                      <w:sz w:val="22"/>
                    </w:rPr>
                    <w:t>.</w:t>
                  </w:r>
                </w:p>
                <w:p w:rsidR="00AA2F07" w:rsidRPr="00AA2F07" w:rsidRDefault="00AA2F07" w:rsidP="00AA2F07">
                  <w:pPr>
                    <w:jc w:val="both"/>
                    <w:rPr>
                      <w:rFonts w:ascii="Garamond" w:hAnsi="Garamond"/>
                      <w:sz w:val="22"/>
                    </w:rPr>
                  </w:pPr>
                </w:p>
                <w:p w:rsidR="00AA2F07" w:rsidRDefault="00AA2F07" w:rsidP="00AA2F07">
                  <w:pPr>
                    <w:jc w:val="both"/>
                    <w:rPr>
                      <w:rFonts w:ascii="Garamond" w:hAnsi="Garamond"/>
                      <w:sz w:val="22"/>
                    </w:rPr>
                  </w:pPr>
                  <w:r w:rsidRPr="00AA2F07">
                    <w:rPr>
                      <w:rFonts w:ascii="Garamond" w:hAnsi="Garamond"/>
                      <w:sz w:val="22"/>
                    </w:rPr>
                    <w:t>Participation is voluntary and there are no risks for participating in the study. Your answers will be kept confidential and no personal identifiable information will be required.</w:t>
                  </w:r>
                </w:p>
                <w:p w:rsidR="00AA2F07" w:rsidRPr="00AA2F07" w:rsidRDefault="00AA2F07" w:rsidP="00AA2F07">
                  <w:pPr>
                    <w:jc w:val="both"/>
                    <w:rPr>
                      <w:rFonts w:ascii="Garamond" w:hAnsi="Garamond"/>
                      <w:sz w:val="22"/>
                    </w:rPr>
                  </w:pPr>
                </w:p>
                <w:p w:rsidR="00AA2F07" w:rsidRPr="00AA2F07" w:rsidRDefault="00A65514" w:rsidP="00AA2F07">
                  <w:pPr>
                    <w:jc w:val="both"/>
                    <w:rPr>
                      <w:rFonts w:ascii="Garamond" w:hAnsi="Garamond"/>
                      <w:sz w:val="22"/>
                    </w:rPr>
                  </w:pPr>
                  <w:r w:rsidRPr="00AA2F07">
                    <w:rPr>
                      <w:rFonts w:ascii="Garamond" w:hAnsi="Garamond"/>
                      <w:sz w:val="22"/>
                    </w:rPr>
                    <w:t xml:space="preserve">If you are interested in learning about </w:t>
                  </w:r>
                  <w:r w:rsidR="00AA2F07" w:rsidRPr="00AA2F07">
                    <w:rPr>
                      <w:rFonts w:ascii="Garamond" w:hAnsi="Garamond"/>
                      <w:sz w:val="22"/>
                    </w:rPr>
                    <w:t xml:space="preserve">this study please contact me at (512) 757-2022 or via email at </w:t>
                  </w:r>
                  <w:hyperlink r:id="rId6" w:history="1">
                    <w:r w:rsidR="00AA2F07" w:rsidRPr="00AA2F07">
                      <w:rPr>
                        <w:rStyle w:val="Hyperlink"/>
                        <w:rFonts w:ascii="Garamond" w:hAnsi="Garamond"/>
                        <w:sz w:val="22"/>
                      </w:rPr>
                      <w:t>sb1485@txstate.edu</w:t>
                    </w:r>
                  </w:hyperlink>
                  <w:r w:rsidR="00AA2F07" w:rsidRPr="00AA2F07">
                    <w:rPr>
                      <w:rFonts w:ascii="Garamond" w:hAnsi="Garamond"/>
                      <w:sz w:val="22"/>
                    </w:rPr>
                    <w:t xml:space="preserve">. </w:t>
                  </w:r>
                  <w:r w:rsidRPr="00AA2F07">
                    <w:rPr>
                      <w:rFonts w:ascii="Garamond" w:hAnsi="Garamond"/>
                      <w:sz w:val="22"/>
                    </w:rPr>
                    <w:t xml:space="preserve">My mentor and thesis chairman is Dr. Carlos M. Cervantes.  You may contact him at </w:t>
                  </w:r>
                  <w:hyperlink r:id="rId7" w:history="1">
                    <w:r w:rsidRPr="00AA2F07">
                      <w:rPr>
                        <w:rStyle w:val="Hyperlink"/>
                        <w:rFonts w:ascii="Garamond" w:hAnsi="Garamond"/>
                        <w:sz w:val="22"/>
                      </w:rPr>
                      <w:t>cc85@txstate.edu</w:t>
                    </w:r>
                  </w:hyperlink>
                </w:p>
                <w:p w:rsidR="00AA2F07" w:rsidRPr="00AA2F07" w:rsidRDefault="00AA2F07" w:rsidP="00AA2F07">
                  <w:pPr>
                    <w:jc w:val="both"/>
                    <w:rPr>
                      <w:rFonts w:ascii="Garamond" w:hAnsi="Garamond"/>
                      <w:sz w:val="22"/>
                    </w:rPr>
                  </w:pPr>
                </w:p>
                <w:p w:rsidR="00BE684D" w:rsidRDefault="00AA2F07" w:rsidP="00AA2F07">
                  <w:pPr>
                    <w:jc w:val="center"/>
                    <w:rPr>
                      <w:rFonts w:ascii="Garamond" w:hAnsi="Garamond"/>
                      <w:b/>
                      <w:sz w:val="22"/>
                    </w:rPr>
                  </w:pPr>
                  <w:r w:rsidRPr="00AA2F07">
                    <w:rPr>
                      <w:rFonts w:ascii="Garamond" w:hAnsi="Garamond"/>
                      <w:b/>
                      <w:sz w:val="22"/>
                    </w:rPr>
                    <w:t xml:space="preserve">This study has been approved by the Office of Responsible Research </w:t>
                  </w:r>
                </w:p>
                <w:p w:rsidR="00487FB7" w:rsidRPr="00AA2F07" w:rsidRDefault="00AA2F07" w:rsidP="00AA2F07">
                  <w:pPr>
                    <w:jc w:val="center"/>
                    <w:rPr>
                      <w:b/>
                      <w:sz w:val="22"/>
                    </w:rPr>
                  </w:pPr>
                  <w:proofErr w:type="gramStart"/>
                  <w:r w:rsidRPr="00AA2F07">
                    <w:rPr>
                      <w:rFonts w:ascii="Garamond" w:hAnsi="Garamond"/>
                      <w:b/>
                      <w:sz w:val="22"/>
                    </w:rPr>
                    <w:t>at</w:t>
                  </w:r>
                  <w:proofErr w:type="gramEnd"/>
                  <w:r w:rsidRPr="00AA2F07">
                    <w:rPr>
                      <w:rFonts w:ascii="Garamond" w:hAnsi="Garamond"/>
                      <w:b/>
                      <w:sz w:val="22"/>
                    </w:rPr>
                    <w:t xml:space="preserve"> Texas State University.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82" type="#_x0000_t202" style="position:absolute;margin-left:231.5pt;margin-top:152.75pt;width:341.2pt;height:225pt;z-index:251706880;mso-position-horizontal-relative:page;mso-position-vertical-relative:page" o:regroupid="4" filled="f" stroked="f">
            <v:textbox style="mso-next-textbox:#_x0000_s1082" inset="36pt,0,36pt,0">
              <w:txbxContent>
                <w:p w:rsidR="00A634B5" w:rsidRPr="009A799B" w:rsidRDefault="009A799B" w:rsidP="009A799B">
                  <w:pPr>
                    <w:pStyle w:val="DateText"/>
                    <w:spacing w:after="0"/>
                    <w:rPr>
                      <w:rFonts w:ascii="Garamond" w:hAnsi="Garamond"/>
                      <w:i/>
                      <w:color w:val="632423" w:themeColor="accent2" w:themeShade="80"/>
                      <w:sz w:val="30"/>
                      <w:szCs w:val="30"/>
                    </w:rPr>
                  </w:pPr>
                  <w:r w:rsidRPr="009A799B">
                    <w:rPr>
                      <w:rFonts w:ascii="Garamond" w:hAnsi="Garamond"/>
                      <w:i/>
                      <w:color w:val="632423" w:themeColor="accent2" w:themeShade="80"/>
                      <w:sz w:val="30"/>
                      <w:szCs w:val="30"/>
                    </w:rPr>
                    <w:t>Are you</w:t>
                  </w:r>
                  <w:r w:rsidR="00625FBE">
                    <w:rPr>
                      <w:rFonts w:ascii="Garamond" w:hAnsi="Garamond"/>
                      <w:i/>
                      <w:color w:val="632423" w:themeColor="accent2" w:themeShade="80"/>
                      <w:sz w:val="30"/>
                      <w:szCs w:val="30"/>
                    </w:rPr>
                    <w:t xml:space="preserve"> a</w:t>
                  </w:r>
                  <w:r w:rsidRPr="009A799B">
                    <w:rPr>
                      <w:rFonts w:ascii="Garamond" w:hAnsi="Garamond"/>
                      <w:i/>
                      <w:color w:val="632423" w:themeColor="accent2" w:themeShade="80"/>
                      <w:sz w:val="30"/>
                      <w:szCs w:val="30"/>
                    </w:rPr>
                    <w:t xml:space="preserve"> women 21 years of age or above?</w:t>
                  </w:r>
                </w:p>
                <w:p w:rsidR="009A799B" w:rsidRPr="009A799B" w:rsidRDefault="009A799B" w:rsidP="009A799B">
                  <w:pPr>
                    <w:pStyle w:val="DateText"/>
                    <w:spacing w:after="0"/>
                    <w:rPr>
                      <w:rFonts w:ascii="Garamond" w:hAnsi="Garamond"/>
                      <w:i/>
                      <w:color w:val="632423" w:themeColor="accent2" w:themeShade="80"/>
                      <w:sz w:val="30"/>
                      <w:szCs w:val="30"/>
                    </w:rPr>
                  </w:pPr>
                </w:p>
                <w:p w:rsidR="009A799B" w:rsidRPr="009A799B" w:rsidRDefault="009A799B" w:rsidP="00625FBE">
                  <w:pPr>
                    <w:jc w:val="center"/>
                    <w:rPr>
                      <w:rFonts w:ascii="Garamond" w:hAnsi="Garamond"/>
                      <w:i/>
                      <w:color w:val="632423" w:themeColor="accent2" w:themeShade="80"/>
                      <w:sz w:val="30"/>
                      <w:szCs w:val="30"/>
                    </w:rPr>
                  </w:pPr>
                  <w:r w:rsidRPr="009A799B">
                    <w:rPr>
                      <w:rFonts w:ascii="Garamond" w:hAnsi="Garamond"/>
                      <w:i/>
                      <w:color w:val="632423" w:themeColor="accent2" w:themeShade="80"/>
                      <w:sz w:val="30"/>
                      <w:szCs w:val="30"/>
                    </w:rPr>
                    <w:t xml:space="preserve">Are you </w:t>
                  </w:r>
                  <w:r w:rsidR="00625FBE">
                    <w:rPr>
                      <w:rFonts w:ascii="Garamond" w:hAnsi="Garamond"/>
                      <w:i/>
                      <w:color w:val="632423" w:themeColor="accent2" w:themeShade="80"/>
                      <w:sz w:val="30"/>
                      <w:szCs w:val="30"/>
                    </w:rPr>
                    <w:t xml:space="preserve">a </w:t>
                  </w:r>
                  <w:r w:rsidRPr="009A799B">
                    <w:rPr>
                      <w:rFonts w:ascii="Garamond" w:hAnsi="Garamond"/>
                      <w:i/>
                      <w:color w:val="632423" w:themeColor="accent2" w:themeShade="80"/>
                      <w:sz w:val="30"/>
                      <w:szCs w:val="30"/>
                    </w:rPr>
                    <w:t>full-time administrative assistant?</w:t>
                  </w:r>
                </w:p>
                <w:p w:rsidR="009A799B" w:rsidRPr="009A799B" w:rsidRDefault="009A799B" w:rsidP="009A799B">
                  <w:pPr>
                    <w:jc w:val="right"/>
                    <w:rPr>
                      <w:rFonts w:ascii="Garamond" w:hAnsi="Garamond"/>
                      <w:i/>
                      <w:color w:val="632423" w:themeColor="accent2" w:themeShade="80"/>
                      <w:sz w:val="30"/>
                      <w:szCs w:val="30"/>
                    </w:rPr>
                  </w:pPr>
                </w:p>
                <w:p w:rsidR="009A799B" w:rsidRPr="009A799B" w:rsidRDefault="009A799B" w:rsidP="009A799B">
                  <w:pPr>
                    <w:jc w:val="right"/>
                    <w:rPr>
                      <w:rFonts w:ascii="Garamond" w:hAnsi="Garamond"/>
                      <w:i/>
                      <w:color w:val="632423" w:themeColor="accent2" w:themeShade="80"/>
                      <w:sz w:val="30"/>
                      <w:szCs w:val="30"/>
                    </w:rPr>
                  </w:pPr>
                  <w:r w:rsidRPr="009A799B">
                    <w:rPr>
                      <w:rFonts w:ascii="Garamond" w:hAnsi="Garamond"/>
                      <w:i/>
                      <w:color w:val="632423" w:themeColor="accent2" w:themeShade="80"/>
                      <w:sz w:val="30"/>
                      <w:szCs w:val="30"/>
                    </w:rPr>
                    <w:t>Are you working at Texas State University?</w:t>
                  </w:r>
                </w:p>
                <w:p w:rsidR="00625FBE" w:rsidRDefault="00625FBE" w:rsidP="009A799B">
                  <w:pPr>
                    <w:jc w:val="right"/>
                    <w:rPr>
                      <w:rFonts w:ascii="Garamond" w:hAnsi="Garamond"/>
                      <w:i/>
                      <w:color w:val="632423" w:themeColor="accent2" w:themeShade="80"/>
                      <w:sz w:val="30"/>
                      <w:szCs w:val="30"/>
                    </w:rPr>
                  </w:pPr>
                </w:p>
                <w:p w:rsidR="00625FBE" w:rsidRDefault="009A799B" w:rsidP="009A799B">
                  <w:pPr>
                    <w:jc w:val="right"/>
                    <w:rPr>
                      <w:rFonts w:ascii="Garamond" w:hAnsi="Garamond"/>
                      <w:i/>
                      <w:color w:val="632423" w:themeColor="accent2" w:themeShade="80"/>
                      <w:sz w:val="30"/>
                      <w:szCs w:val="30"/>
                    </w:rPr>
                  </w:pPr>
                  <w:r w:rsidRPr="009A799B">
                    <w:rPr>
                      <w:rFonts w:ascii="Garamond" w:hAnsi="Garamond"/>
                      <w:i/>
                      <w:color w:val="632423" w:themeColor="accent2" w:themeShade="80"/>
                      <w:sz w:val="30"/>
                      <w:szCs w:val="30"/>
                    </w:rPr>
                    <w:t xml:space="preserve">If </w:t>
                  </w:r>
                  <w:r w:rsidR="00625FBE">
                    <w:rPr>
                      <w:rFonts w:ascii="Garamond" w:hAnsi="Garamond"/>
                      <w:i/>
                      <w:color w:val="632423" w:themeColor="accent2" w:themeShade="80"/>
                      <w:sz w:val="30"/>
                      <w:szCs w:val="30"/>
                    </w:rPr>
                    <w:t xml:space="preserve">you answered </w:t>
                  </w:r>
                  <w:r w:rsidRPr="009A799B">
                    <w:rPr>
                      <w:rFonts w:ascii="Garamond" w:hAnsi="Garamond"/>
                      <w:i/>
                      <w:color w:val="632423" w:themeColor="accent2" w:themeShade="80"/>
                      <w:sz w:val="30"/>
                      <w:szCs w:val="30"/>
                    </w:rPr>
                    <w:t xml:space="preserve">yes to </w:t>
                  </w:r>
                  <w:r w:rsidRPr="009A799B">
                    <w:rPr>
                      <w:rFonts w:ascii="Garamond" w:hAnsi="Garamond"/>
                      <w:b/>
                      <w:i/>
                      <w:color w:val="632423" w:themeColor="accent2" w:themeShade="80"/>
                      <w:sz w:val="30"/>
                      <w:szCs w:val="30"/>
                      <w:u w:val="single"/>
                    </w:rPr>
                    <w:t>all</w:t>
                  </w:r>
                  <w:r w:rsidRPr="009A799B">
                    <w:rPr>
                      <w:rFonts w:ascii="Garamond" w:hAnsi="Garamond"/>
                      <w:i/>
                      <w:color w:val="632423" w:themeColor="accent2" w:themeShade="80"/>
                      <w:sz w:val="30"/>
                      <w:szCs w:val="30"/>
                    </w:rPr>
                    <w:t xml:space="preserve"> these questions, </w:t>
                  </w:r>
                </w:p>
                <w:p w:rsidR="00625FBE" w:rsidRDefault="009A799B" w:rsidP="009A799B">
                  <w:pPr>
                    <w:jc w:val="right"/>
                    <w:rPr>
                      <w:rFonts w:ascii="Garamond" w:hAnsi="Garamond"/>
                      <w:i/>
                      <w:color w:val="632423" w:themeColor="accent2" w:themeShade="80"/>
                      <w:sz w:val="30"/>
                      <w:szCs w:val="30"/>
                    </w:rPr>
                  </w:pPr>
                  <w:r w:rsidRPr="009A799B">
                    <w:rPr>
                      <w:rFonts w:ascii="Garamond" w:hAnsi="Garamond"/>
                      <w:i/>
                      <w:color w:val="632423" w:themeColor="accent2" w:themeShade="80"/>
                      <w:sz w:val="30"/>
                      <w:szCs w:val="30"/>
                    </w:rPr>
                    <w:t xml:space="preserve">then you may be a great participant </w:t>
                  </w:r>
                </w:p>
                <w:p w:rsidR="009A799B" w:rsidRPr="009A799B" w:rsidRDefault="009A799B" w:rsidP="009A799B">
                  <w:pPr>
                    <w:jc w:val="right"/>
                    <w:rPr>
                      <w:rFonts w:ascii="Garamond" w:hAnsi="Garamond"/>
                      <w:i/>
                      <w:color w:val="632423" w:themeColor="accent2" w:themeShade="80"/>
                      <w:sz w:val="30"/>
                      <w:szCs w:val="30"/>
                    </w:rPr>
                  </w:pPr>
                  <w:r w:rsidRPr="009A799B">
                    <w:rPr>
                      <w:rFonts w:ascii="Garamond" w:hAnsi="Garamond"/>
                      <w:i/>
                      <w:color w:val="632423" w:themeColor="accent2" w:themeShade="80"/>
                      <w:sz w:val="30"/>
                      <w:szCs w:val="30"/>
                    </w:rPr>
                    <w:t>for this research study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908" style="position:absolute;margin-left:-27.5pt;margin-top:70.7pt;width:201.5pt;height:218.15pt;z-index:251704831" coordorigin="117,39" coordsize="10554,11813" o:regroupid="7">
            <v:shape id="_x0000_s1909" style="position:absolute;left:117;top:583;width:10554;height:11269" coordsize="10554,11269" path="m10554,10959r,l10554,11017r-19,58l10496,11133r-39,39l10418,11211r-58,39l10302,11269r-78,l330,11269r,l272,11269r-59,-19l155,11211r-58,-39l58,11133r-19,-58l19,11017,,10959,,311r,l19,252,39,194,58,136,97,78,155,39,213,19,272,r58,l10224,r,l10302,r58,19l10418,39r39,39l10496,136r39,58l10554,252r,59l10554,10959xe" fillcolor="#daeef3 [664]" stroked="f" strokecolor="#ccc0d9 [1303]" strokeweight="3pt">
              <v:shadow type="perspective" color="#ccc0d9 [1303]" opacity=".5" origin="-.5,.5" offset="0,0" matrix=",92680f,,-1,,-95367431641e-17"/>
              <v:path arrowok="t"/>
            </v:shape>
            <v:shape id="_x0000_s1910" style="position:absolute;left:117;top:3478;width:10554;height:8374" coordsize="10554,8374" path="m4781,r,l4431,,4101,19,3771,58,3440,97r-330,58l2779,233r-311,78l2177,408r-311,97l1574,622,1302,758,1010,894,758,1049,486,1205,252,1360,,1535,,8064r,l19,8122r20,58l58,8238r39,39l155,8316r58,39l272,8374r58,l10224,8374r,l10302,8374r58,-19l10418,8316r39,-39l10496,8238r39,-58l10554,8122r,-58l10554,2507r,l10302,2234r-253,-272l9757,1710,9466,1477,9135,1244,8805,1049,8455,855,8105,680,7716,525,7328,389,6939,272,6511,175,6103,97,5675,39,5228,,4781,r,xe" fillcolor="#d6e3bc [1302]" strokecolor="#31849b [2408]" strokeweight=".25pt">
              <v:shadow on="t" type="perspective" color="#b6dde8 [1304]" opacity=".5" origin=".5,.5" offset="0,0" matrix=",-92680f,,,,-95367431641e-17"/>
              <v:path arrowok="t"/>
            </v:shape>
            <v:shape id="_x0000_s1911" style="position:absolute;left:1069;top:583;width:4957;height:11269" coordsize="4957,11269" path="m991,l,,,11269r4937,l4957,1185,991,xe" fillcolor="#dbe5f1 [660]" strokecolor="#31849b [2408]" strokeweight="1pt">
              <v:shadow color="#868686"/>
              <v:path arrowok="t"/>
            </v:shape>
            <v:shape id="_x0000_s1912" style="position:absolute;left:1283;top:583;width:4529;height:11269" coordsize="4529,11269" path="m4529,1341l58,,,,,11269r4257,l4509,10823r20,-9482xe" fillcolor="#95b3d7 [1940]" stroked="f" strokecolor="#ccc0d9 [1303]" strokeweight="1pt">
              <v:shadow color="#868686"/>
              <v:path arrowok="t"/>
            </v:shape>
            <v:shape id="_x0000_s1913" style="position:absolute;left:5015;top:1710;width:797;height:10142" coordsize="797,10142" path="m58,l,,,10142r777,l797,835,58,xe" fillcolor="#b8cce4 [1300]" stroked="f" strokecolor="#8064a2 [3207]" strokeweight="1pt">
              <v:shadow color="#868686"/>
              <v:path arrowok="t"/>
            </v:shape>
            <v:shape id="_x0000_s1914" style="position:absolute;left:214;top:583;width:894;height:11269" coordsize="894,11269" path="m233,r,l175,,97,19,39,58,,97,,11172r,l39,11211r58,39l175,11269r58,l894,11269,894,,233,xe" fillcolor="#b8cce4 [1300]" strokecolor="#31849b [2408]" strokeweight="1pt">
              <v:shadow color="#868686"/>
              <v:path arrowok="t"/>
            </v:shape>
            <v:shape id="_x0000_s1915" style="position:absolute;left:3363;top:1943;width:330;height:797" coordsize="330,797" path="m330,797r,l194,797,97,777,19,758r,l,719,,622,,369,19,r,l116,117,233,311r,l272,427r19,156l330,797r,xe" fillcolor="#95b3d7 [1940]" strokecolor="#8064a2 [3207]" strokeweight="1pt">
              <v:shadow color="#868686"/>
              <v:path arrowok="t"/>
            </v:shape>
            <v:shape id="_x0000_s1916" style="position:absolute;left:3324;top:1710;width:525;height:1049" coordsize="525,1049" path="m39,39l116,r,l155,r20,39l525,952r,l525,991r-20,19l428,1049r,l389,1049r-39,-39l,97r,l,58,39,39r,xe" fillcolor="white [3201]" strokecolor="#8064a2 [3207]" strokeweight="1pt">
              <v:shadow color="#868686"/>
              <v:path arrowok="t"/>
            </v:shape>
            <v:shape id="_x0000_s1917" style="position:absolute;left:1283;top:1127;width:2119;height:1632" coordsize="2119,1632" path="m,l2119,544r,1088l,1224,,,,xe" fillcolor="white [3201]" strokecolor="#8064a2 [3207]" strokeweight="1pt">
              <v:shadow color="#868686"/>
              <v:path arrowok="t"/>
            </v:shape>
            <v:shape id="_x0000_s1918" style="position:absolute;left:3888;top:5168;width:1924;height:1205" coordsize="1924,1205" path="m,l1924,234r-20,971l,1127,,,,xe" fillcolor="white [3201]" strokecolor="#8064a2 [3207]" strokeweight="1pt">
              <v:shadow color="#868686"/>
              <v:path arrowok="t"/>
            </v:shape>
            <v:shape id="_x0000_s1919" style="position:absolute;left:5423;top:5343;width:175;height:1030" coordsize="175,1030" path="m,l,1011r175,19l175,20,,xe" fillcolor="white [3201]" strokecolor="#8064a2 [3207]" strokeweight="1pt">
              <v:shadow color="#868686"/>
              <v:path arrowok="t"/>
            </v:shape>
            <v:shape id="_x0000_s1920" style="position:absolute;left:4898;top:5285;width:234;height:1069" coordsize="234,1069" path="m,l,1049r234,20l234,19,,xe" fillcolor="white [3201]" strokecolor="#8064a2 [3207]" strokeweight="1pt">
              <v:shadow color="#868686"/>
              <v:path arrowok="t"/>
            </v:shape>
            <v:shape id="_x0000_s1921" style="position:absolute;left:4529;top:5246;width:214;height:1088" coordsize="214,1088" path="m,l,1088r214,l214,20,,xe" fillcolor="white [3201]" strokecolor="#8064a2 [3207]" strokeweight="1pt">
              <v:shadow color="#868686"/>
              <v:path arrowok="t"/>
            </v:shape>
            <v:shape id="_x0000_s1922" style="position:absolute;left:4257;top:5207;width:136;height:1108" coordsize="136,1108" path="m,l,1108r136,l136,20,,xe" fillcolor="white [3201]" strokecolor="#8064a2 [3207]" strokeweight="1pt">
              <v:shadow color="#868686"/>
              <v:path arrowok="t"/>
            </v:shape>
            <v:shape id="_x0000_s1923" style="position:absolute;left:1186;top:6179;width:4704;height:408" coordsize="4704,408" path="m,l4704,214r,194l,214,,,,xe" fillcolor="#dbe5f1 [660]" stroked="f" strokecolor="#8064a2 [3207]" strokeweight="1pt">
              <v:shadow color="#868686"/>
              <v:path arrowok="t"/>
            </v:shape>
            <v:shape id="_x0000_s1924" style="position:absolute;left:3888;top:4896;width:738;height:797" coordsize="738,797" path="m699,525r,l505,272,349,98,272,20,194,r,l136,,97,39,58,98,19,156,,253r,78l,428r19,58l19,486r39,78l116,622r117,78l369,758r155,39l524,797r78,l660,778r39,-39l738,700r,-39l738,603,699,525r,xe" fillcolor="white [3201]" strokecolor="#8064a2 [3207]" strokeweight="1pt">
              <v:shadow color="#868686"/>
              <v:path arrowok="t"/>
            </v:shape>
            <v:shape id="_x0000_s1925" style="position:absolute;left:3790;top:4935;width:273;height:603" coordsize="273,603" path="m273,r,l214,136,195,253r,58l195,350r,l253,467r,38l234,505r,l195,505r,l195,564r,19l195,603r,l156,603,136,583r,-19l136,564,98,583r-20,l59,544r,l,389,,292,,175r,l20,136,59,97,136,20r,l234,r39,l273,xe" fillcolor="white [3201]" strokecolor="#8064a2 [3207]" strokeweight="1pt">
              <v:shadow color="#868686"/>
              <v:path arrowok="t"/>
            </v:shape>
            <v:shape id="_x0000_s1926" style="position:absolute;left:3635;top:4877;width:447;height:408" coordsize="447,408" path="m447,19r,l311,,194,,155,19,136,39r,l78,175,39,253,19,311r,l,350r,39l,408,39,389r,l97,272r58,-97l155,175r39,-39l253,136,369,117r,l408,97,428,58,447,19r,xe" fillcolor="white [3201]" strokecolor="#8064a2 [3207]" strokeweight="1pt">
              <v:shadow color="#868686"/>
              <v:path arrowok="t"/>
            </v:shape>
            <v:shape id="_x0000_s1927" style="position:absolute;left:6434;top:3361;width:1827;height:3129" coordsize="1827,3129" path="m19,2604r,l,2682r,58l19,2876r59,117l155,3070r78,59l350,3129r39,-20l428,3090r58,-39l525,2993r,l739,2643,855,2468,991,2235r,l1322,1574,1574,972,1769,506r39,-175l1827,234r,l1808,136,1788,78,1730,39,1691,20,1555,,1399,r,l1322,r-59,39l1186,98r-59,77l991,389,855,661,719,991,602,1322,408,1982r,l350,2118r-78,117l136,2429r,l58,2526r-39,78l19,2604xe" fillcolor="#ddd8c2 [2894]" strokecolor="#8064a2 [3207]" strokeweight="1pt">
              <v:shadow color="#868686"/>
              <v:path arrowok="t"/>
            </v:shape>
            <v:shape id="_x0000_s1928" style="position:absolute;left:6803;top:8238;width:3013;height:3556" coordsize="3013,3556" path="m2100,r,l2138,78r78,233l2274,467r39,194l2333,894r19,253l2352,1147r39,291l2469,1807r97,408l2702,2604r214,661l3013,3556r,l1497,3537,,3537r,l78,3265r78,-389l311,1924,467,972,545,622,583,389r,l661,350r58,-19l797,350r59,20l992,408r77,20l1108,408r,l1361,292,1691,156,2100,r,xe" fillcolor="#ddd8c2 [2894]" strokecolor="#8064a2 [3207]" strokeweight="1pt">
              <v:shadow color="#868686"/>
              <v:path arrowok="t"/>
            </v:shape>
            <v:shape id="_x0000_s1929" style="position:absolute;left:6842;top:3070;width:2644;height:5693" coordsize="2644,5693" path="m894,233r,l817,272r-98,97l642,505,564,699r,l506,816,389,991,272,1185,136,1399,39,1593,,1690r,98l,1865r20,78l58,2001r78,39l136,2040r78,39l272,2137r78,136l389,2370r19,59l408,2429r78,563l544,3517r20,252l583,4003r,l564,4488r-20,506l486,5402r-19,136l447,5615r,l428,5654r39,20l525,5693r78,l875,5654r330,-78l1205,5576r195,-58l1575,5460r291,-136l2061,5227r77,-59l2138,5168r-77,-136l1866,4702r-97,-194l1672,4313r-59,-194l1575,3964r,l1575,3808r,-175l1613,3439r39,-194l1711,3051r77,-195l1905,2681r117,-136l2022,2545r116,-233l2294,2001r155,-369l2566,1244r39,-195l2624,855r20,-175l2605,505,2566,369,2488,233,2372,136,2216,78r,l1963,19,1730,,1497,r,l1380,19r-97,39l1089,136,894,233r,xe" fillcolor="#ddd8c2 [2894]" strokecolor="#8064a2 [3207]" strokeweight="1pt">
              <v:shadow color="#868686"/>
              <v:path arrowok="t"/>
            </v:shape>
            <v:shape id="_x0000_s1930" style="position:absolute;left:7620;top:8102;width:1555;height:1088" coordsize="1555,1088" path="m,l1555,r,1088l,1088,,,,xe" fillcolor="white [3201]" strokecolor="#8064a2 [3207]" strokeweight="1pt">
              <v:shadow color="#868686"/>
              <v:path arrowok="t"/>
            </v:shape>
            <v:shape id="_x0000_s1931" style="position:absolute;left:7639;top:8141;width:1575;height:1069" coordsize="1575,1069" path="m,l1575,r,1069l,1069,,,,xe" fillcolor="white [3201]" strokecolor="#8064a2 [3207]" strokeweight="1pt">
              <v:shadow color="#868686"/>
              <v:path arrowok="t"/>
            </v:shape>
            <v:shape id="_x0000_s1932" style="position:absolute;left:7678;top:8161;width:1555;height:1068" coordsize="1555,1068" path="m,l1555,r,1068l,1068,,,,xe" fillcolor="#b8cce4 [1300]" strokecolor="#8064a2 [3207]" strokeweight="1pt">
              <v:shadow color="#868686"/>
              <v:path arrowok="t"/>
            </v:shape>
            <v:shape id="_x0000_s1933" style="position:absolute;left:7600;top:9132;width:78;height:97" coordsize="78,97" path="m,l,,20,39r,19l39,58r,l78,20r,l78,58r,39l78,97r,l39,78,,58,,,,xe" fillcolor="white [3201]" strokecolor="#8064a2 [3207]" strokeweight="1pt">
              <v:shadow color="#868686"/>
              <v:path arrowok="t"/>
            </v:shape>
            <v:shape id="_x0000_s1934" style="position:absolute;left:8553;top:3925;width:777;height:2196" coordsize="777,2196" path="m291,r,l272,544r-39,466l194,1263r-39,194l155,1457,77,1846,,2196r,l58,2060r78,-137l311,1690r,l447,1496r97,-155l622,1224r39,-97l699,913,777,661r,l777,544,758,427,738,330,699,272r,l602,136,563,78,524,58r,l466,19,388,,291,r,xe" fillcolor="#ddd8c2 [2894]" strokecolor="#8064a2 [3207]" strokeweight="1pt">
              <v:shadow color="#868686"/>
              <v:path arrowok="t"/>
            </v:shape>
            <v:shape id="_x0000_s1935" style="position:absolute;left:7153;top:447;width:1924;height:4197" coordsize="1924,4197" path="m39,874r,l78,835r39,-38l156,797r58,19l272,894r59,136l408,1263r,l506,1574r136,408l700,2196r39,213l758,2623r-19,194l739,2817r-20,59l661,2973,467,3225,253,3536r-97,156l78,3867r,l,4100r,77l,4197r39,l97,4177,253,4061,680,3633r506,-505l1186,3128r116,-97l1439,2934r213,-117l1847,2740r77,-39l1924,2701r-38,-20l1788,2642r-58,-38l1672,2545r-78,-77l1516,2351r-77,-136l1361,2059r-59,-213l1244,1593r-39,-291l1166,971r,-388l1166,136r,l1166,58,1128,19,1069,r-58,19l914,78r-97,58l603,311,408,505,214,680,39,874r,xe" fillcolor="white [3201]" strokecolor="#8064a2 [3207]" strokeweight="1pt">
              <v:shadow color="#868686"/>
              <v:path arrowok="t"/>
            </v:shape>
            <v:shape id="_x0000_s1936" style="position:absolute;left:8864;top:3245;width:1516;height:3653" coordsize="1516,3653" path="m874,3264r,l952,3400r117,97l1185,3594r98,39l1399,3653r39,l1477,3633r19,-39l1516,3556r,-39l1516,3439r,l1302,2506,1166,1962,1030,1438,874,952,738,544,583,214,505,116,447,39r,l369,,311,19,272,58r-39,78l155,330,97,408,58,486r,l19,563,,699,,835r39,175l136,1418r155,447l466,2293r156,408l874,3264r,xe" fillcolor="#ddd8c2 [2894]" strokecolor="#8064a2 [3207]" strokeweight="1pt">
              <v:shadow color="#868686"/>
              <v:path arrowok="t"/>
            </v:shape>
            <v:shape id="_x0000_s1937" style="position:absolute;left:9466;top:5907;width:836;height:505" coordsize="836,505" path="m,l,,117,78r116,58l389,194r78,l544,194r,l778,155r,l817,330r19,97l817,466r-20,20l797,486r-78,19l622,505,408,466r,l311,447r-58,l233,427r-38,l195,427r,-19l195,408,,,,xe" fillcolor="#ddd8c2 [2894]" strokecolor="#8064a2 [3207]" strokeweight="1pt">
              <v:shadow color="#868686"/>
              <v:path arrowok="t"/>
            </v:shape>
            <v:shape id="_x0000_s1938" style="position:absolute;left:7970;top:8394;width:758;height:855" coordsize="758,855" path="m602,r,l388,175r,l330,214r-58,38l272,252r-39,39l194,330r-58,78l136,408,38,524,,563r,20l,583r38,l77,563r97,-58l311,388r,l311,427r19,78l349,622r-19,58l311,738r,l272,796r-59,59l213,855r-19,l213,855r39,l408,855r,l505,855r58,l563,855r78,-39l660,796r,-19l660,777,680,563,699,350r,l738,175r20,-59l758,78r,l602,r,xe" fillcolor="white [3201]" strokecolor="#8064a2 [3207]" strokeweight="1pt">
              <v:shadow color="#868686"/>
              <v:path arrowok="t"/>
            </v:shape>
            <v:shape id="_x0000_s1939" style="position:absolute;left:7406;top:5091;width:797;height:155" coordsize="797,155" path="m,19r,l39,39r97,19l311,77,505,58r,l758,r39,l797,,758,19,641,77,466,136r-97,19l272,155r,l116,116,39,77,,39,,19r,xe" fillcolor="#ddd8c2 [2894]" stroked="f" strokecolor="#8064a2 [3207]" strokeweight=".25pt">
              <v:shadow color="#868686"/>
              <v:path arrowok="t"/>
            </v:shape>
            <v:shape id="_x0000_s1940" style="position:absolute;left:7756;top:2953;width:1030;height:680" coordsize="1030,680" path="m1030,r,l855,234,719,370,602,506,447,603,311,680r-78,l175,680r-59,l58,642r,l19,603,,544,,486,19,428,77,331r78,-97l155,234r,19l155,272r,l97,350,39,447,19,544r,39l39,622r,l97,661r58,19l233,680r58,-19l427,603,583,486,719,350,836,214,1010,r,l1030,r,l1030,xe" fillcolor="white [3201]" strokecolor="#8064a2 [3207]" strokeweight="1pt">
              <v:shadow color="#868686"/>
              <v:path arrowok="t"/>
            </v:shape>
            <v:shape id="_x0000_s1941" style="position:absolute;left:7795;top:3575;width:97;height:78" coordsize="97,78" path="m38,r,l77,,97,39r,l77,78r-39,l38,78r-19,l,39r,l19,,38,r,xe" fillcolor="white [3201]" strokecolor="#8064a2 [3207]" strokeweight="1pt">
              <v:shadow color="#868686"/>
              <v:path arrowok="t"/>
            </v:shape>
            <v:shape id="_x0000_s1942" style="position:absolute;left:7853;top:3614;width:39;height:19" coordsize="39,19" path="m39,r,l,,,,,,,19r,l19,19r,l39,r,xe" fillcolor="white [3201]" strokecolor="#8064a2 [3207]" strokeweight="1pt">
              <v:shadow color="#868686"/>
              <v:path arrowok="t"/>
            </v:shape>
            <v:shape id="_x0000_s1943" style="position:absolute;left:8553;top:6529;width:1710;height:2020" coordsize="1710,2020" path="m1283,77r,l233,1593r,l39,1845,,1884r,l39,1904r38,58l97,2001r39,19l136,2020r39,-39l233,1923r,l563,1651,797,1457r233,-233l1263,990,1457,738,1613,505r58,-97l1691,310r,l1710,213r-39,-77l1632,77,1574,19,1496,r-77,l1341,19r-58,58l1283,77xe" fillcolor="white [3201]" strokecolor="#8064a2 [3207]" strokeweight="1pt">
              <v:shadow color="#868686"/>
              <v:path arrowok="t"/>
            </v:shape>
            <v:shape id="_x0000_s1944" style="position:absolute;left:7892;top:9132;width:738;height:214" coordsize="738,214" path="m389,20r,l350,39,233,78r,l214,97r-39,l175,97,39,78,,78,,97r,l39,136r77,20l311,214r,l408,214r97,-20l602,175r78,-39l680,136,738,78r,-20l738,20r,l700,,661,,563,r,l447,20r-58,l389,20xe" fillcolor="white [3201]" strokecolor="#8064a2 [3207]" strokeweight="1pt">
              <v:shadow color="#868686"/>
              <v:path arrowok="t"/>
            </v:shape>
            <v:shape id="_x0000_s1945" style="position:absolute;left:6220;top:5674;width:914;height:874" coordsize="914,874" path="m292,r,l408,19r78,39l564,97r,l797,330,914,447r,l894,524,797,641,680,757,525,835r,l447,874r-78,l292,874,233,855,175,816,117,777,58,719,20,660r,l,583,,485,20,369,58,272r59,-98l175,77,233,19,292,r,xe" fillcolor="#ddd8c2 [2894]" strokecolor="#8064a2 [3207]" strokeweight="1pt">
              <v:shadow color="#868686"/>
              <v:path arrowok="t"/>
            </v:shape>
            <v:shape id="_x0000_s1946" style="position:absolute;left:4218;top:5382;width:2391;height:1127" coordsize="2391,1127" path="m2196,525r,l1283,311,447,117r,l136,20,97,r,l78,39,58,97,19,136,,175r,l58,194r78,39l136,233,505,428r584,291l1400,855r311,117l1983,1069r233,58l2216,1127r39,l2294,1108r39,-59l2371,952r20,-97l2371,739r-38,-98l2274,564r-39,-20l2196,525r,xe" fillcolor="white [3201]" strokecolor="#8064a2 [3207]" strokeweight="1pt">
              <v:shadow color="#868686"/>
              <v:path arrowok="t"/>
            </v:shape>
            <v:shape id="_x0000_s1947" style="position:absolute;left:1205;top:8083;width:4685;height:389" coordsize="4685,389" path="m,175r,l4685,r,l4685,214r,l,389r,l,175r,xe" fillcolor="#dbe5f1 [660]" stroked="f" strokecolor="#8064a2 [3207]" strokeweight="1pt">
              <v:shadow color="#868686"/>
              <v:path arrowok="t"/>
            </v:shape>
            <v:shape id="_x0000_s1948" style="position:absolute;left:1186;top:4216;width:4684;height:816" coordsize="4684,816" path="m,234r,l4684,816r,l4684,564r,l,,,,,234r,xe" fillcolor="#dbe5f1 [660]" stroked="f" strokecolor="#8064a2 [3207]" strokeweight="1pt">
              <v:shadow color="#868686"/>
              <v:path arrowok="t"/>
            </v:shape>
            <v:shape id="_x0000_s1949" style="position:absolute;left:3557;top:4780;width:661;height:1846" coordsize="661,1846" path="m661,388l78,,20,194,,1671r78,97l78,1768r97,78l175,1846r78,l331,1846,661,388r,xe" fillcolor="white [3201]" strokecolor="#8064a2 [3207]" strokeweight="1pt">
              <v:shadow color="#868686"/>
              <v:path arrowok="t"/>
            </v:shape>
            <v:shape id="_x0000_s1950" style="position:absolute;left:3479;top:4799;width:720;height:583" coordsize="720,583" path="m720,389l156,r,l59,20,,20,,39,175,583r,l603,447r,l661,408r59,-19l720,389xe" fillcolor="white [3201]" strokecolor="#8064a2 [3207]" strokeweight="1pt">
              <v:shadow color="#868686"/>
              <v:path arrowok="t"/>
            </v:shape>
            <v:shape id="_x0000_s1951" style="position:absolute;left:3168;top:4819;width:933;height:1807" coordsize="933,1807" path="m933,427r,l564,213,409,97,272,,,1360r,l272,1593r195,136l564,1807r,l603,1807r,l758,1107,933,427r,xe" fillcolor="#d6e3bc [1302]" strokecolor="#8064a2 [3207]" strokeweight="1pt">
              <v:shadow color="#868686"/>
              <v:path arrowok="t"/>
            </v:shape>
            <v:shape id="_x0000_s1952" style="position:absolute;left:3752;top:5188;width:466;height:1438" coordsize="466,1438" path="m466,r,l427,39r-39,l311,39,,1438r,l58,1438r78,l136,1438,466,r,xe" fillcolor="white [3201]" strokecolor="#8064a2 [3207]" strokeweight="1pt">
              <v:shadow color="#868686"/>
              <v:path arrowok="t"/>
            </v:shape>
            <v:shape id="_x0000_s1953" style="position:absolute;left:3732;top:5207;width:408;height:1419" coordsize="408,1419" path="m78,1419r,l408,r,l350,20r-19,l331,,,1419r,l,1419r,l78,1419r,xe" fillcolor="white [3201]" strokecolor="#8064a2 [3207]" strokeweight="1pt">
              <v:shadow color="#868686"/>
              <v:path arrowok="t"/>
            </v:shape>
            <v:shape id="_x0000_s1954" style="position:absolute;left:1283;top:4858;width:1963;height:1418" coordsize="1963,1418" path="m,l1963,233r,1185l19,1340,,,,xe" fillcolor="white [3201]" strokecolor="#8064a2 [3207]" strokeweight="1pt">
              <v:shadow color="#868686"/>
              <v:path arrowok="t"/>
            </v:shape>
            <v:shape id="_x0000_s1955" style="position:absolute;left:3771;top:5110;width:758;height:525" coordsize="758,525" path="m758,486r,l758,428,719,292,661,233,603,175,525,117,428,78r,l253,39,175,20,97,r,l19,20,,39,39,58r78,59l117,117r116,39l292,194r38,59l350,311r,l389,389r77,77l544,505r39,20l622,525r,l739,486r19,l758,486xe" fillcolor="white [3201]" strokecolor="#8064a2 [3207]" strokeweight="1pt">
              <v:shadow color="#868686"/>
              <v:path arrowok="t"/>
            </v:shape>
            <v:shape id="_x0000_s1956" style="position:absolute;left:1283;top:2973;width:4529;height:1807" coordsize="4529,1807" path="m,l4529,894r,913l,1263,,,,xe" fillcolor="white [3201]" strokecolor="#8064a2 [3207]" strokeweight="1pt">
              <v:shadow color="#868686"/>
              <v:path arrowok="t"/>
            </v:shape>
            <v:shape id="_x0000_s1957" style="position:absolute;left:1594;top:3031;width:291;height:1263" coordsize="291,1263" path="m291,58r,1205l,1244,,,291,58r,xe" fillcolor="white [3201]" strokecolor="#8064a2 [3207]" strokeweight="1pt">
              <v:shadow color="#868686"/>
              <v:path arrowok="t"/>
            </v:shape>
            <v:shape id="_x0000_s1958" style="position:absolute;left:2041;top:3128;width:292;height:1224" coordsize="292,1224" path="m292,59r,l292,1224,,1186r,l,,292,59r,xe" fillcolor="white [3201]" strokecolor="#8064a2 [3207]" strokeweight="1pt">
              <v:shadow color="#868686"/>
              <v:path arrowok="t"/>
            </v:shape>
            <v:shape id="_x0000_s1959" style="position:absolute;left:2507;top:3206;width:292;height:1205" coordsize="292,1205" path="m292,58r,l292,1205,,1166r,l,,292,58r,xe" fillcolor="white [3201]" strokecolor="#8064a2 [3207]" strokeweight="1pt">
              <v:shadow color="#868686"/>
              <v:path arrowok="t"/>
            </v:shape>
            <v:shape id="_x0000_s1960" style="position:absolute;left:2974;top:3303;width:292;height:1166" coordsize="292,1166" path="m292,58r,l292,1166,,1127r,l,,292,58r,xe" fillcolor="white [3201]" strokecolor="#8064a2 [3207]" strokeweight="1pt">
              <v:shadow color="#868686"/>
              <v:path arrowok="t"/>
            </v:shape>
            <v:shape id="_x0000_s1961" style="position:absolute;left:3440;top:3400;width:273;height:1127" coordsize="273,1127" path="m273,59r,l273,1127,,1088r,l,,273,59r,xe" fillcolor="white [3201]" strokecolor="#8064a2 [3207]" strokeweight="1pt">
              <v:shadow color="#868686"/>
              <v:path arrowok="t"/>
            </v:shape>
            <v:shape id="_x0000_s1962" style="position:absolute;left:3907;top:3478;width:272;height:1088" coordsize="272,1088" path="m272,58r,l272,1088,,1069r,l,,272,58r,xe" fillcolor="white [3201]" strokecolor="#8064a2 [3207]" strokeweight="1pt">
              <v:shadow color="#868686"/>
              <v:path arrowok="t"/>
            </v:shape>
            <v:shape id="_x0000_s1963" style="position:absolute;left:4374;top:3575;width:272;height:1049" coordsize="272,1049" path="m272,58r,l272,1049,,1030r,l,,272,58r,xe" fillcolor="white [3201]" strokecolor="#8064a2 [3207]" strokeweight="1pt">
              <v:shadow color="#868686"/>
              <v:path arrowok="t"/>
            </v:shape>
            <v:shape id="_x0000_s1964" style="position:absolute;left:4821;top:3672;width:272;height:1011" coordsize="272,1011" path="m272,59r,l272,1011,,991r,l,,272,59r,xe" fillcolor="white [3201]" strokecolor="#8064a2 [3207]" strokeweight="1pt">
              <v:shadow color="#868686"/>
              <v:path arrowok="t"/>
            </v:shape>
            <v:shape id="_x0000_s1965" style="position:absolute;left:5287;top:3769;width:272;height:972" coordsize="272,972" path="m272,39r,933l,933,,,272,39r,xe" fillcolor="white [3201]" strokecolor="#8064a2 [3207]" strokeweight="1pt">
              <v:shadow color="#868686"/>
              <v:path arrowok="t"/>
            </v:shape>
            <v:shape id="_x0000_s1966" style="position:absolute;left:3538;top:1768;width:525;height:1030" coordsize="525,1030" path="m39,20l116,r,l155,r20,20l525,933r,l525,972r-20,39l427,1030r,l388,1030r-38,-19l,78r,l,58,39,20r,xe" fillcolor="white [3201]" strokecolor="#8064a2 [3207]" strokeweight="1pt">
              <v:shadow color="#868686"/>
              <v:path arrowok="t"/>
            </v:shape>
            <v:shape id="_x0000_s1967" style="position:absolute;left:1263;top:6859;width:4549;height:1438" coordsize="4549,1438" path="m20,l4529,19r20,1263l,1438,20,486,20,xe" fillcolor="white [3201]" strokecolor="#8064a2 [3207]" strokeweight="1pt">
              <v:shadow color="#868686"/>
              <v:path arrowok="t"/>
            </v:shape>
            <v:shape id="_x0000_s1968" style="position:absolute;left:6745;top:1127;width:136;height:466" coordsize="136,466" path="m,233r,l19,389r20,58l78,466r,l97,447r39,-58l136,233r,l136,233r-19,97l117,389,97,447r-19,l78,447r-20,l39,389,19,330r,-97l19,233r,-78l39,78,58,39,78,19r,l97,39r20,39l117,155r19,78l136,233r,l136,78,97,19,78,r,l39,19,19,78,,233r,xe" fillcolor="white [3201]" strokecolor="#8064a2 [3207]" strokeweight="1pt">
              <v:shadow color="#868686"/>
              <v:path arrowok="t"/>
            </v:shape>
            <v:shape id="_x0000_s1969" style="position:absolute;left:6667;top:194;width:1886;height:2196" coordsize="1886,2196" path="m642,r,l564,39,467,97r-78,78l292,272,233,389r-38,78l195,525r,78l214,700r,l233,855r,136l214,1108r-58,116l117,1302r-39,58l20,1399r,l20,1419,,1458r39,38l117,1555r,l136,1574r,39l117,1652r,l97,1710r20,39l156,1788r,l156,1846r,39l175,1924r,l233,1963r20,39l253,2040r,l272,2099r20,39l311,2157r39,19l408,2196r78,l583,2176r,l1030,2040r175,-38l1361,1943r116,-77l1614,1749r116,-155l1847,1399r,l1886,1283r,-117l1866,1050,1788,914,1711,797,1614,680,1361,467,1108,272,875,117,642,r,xe" fillcolor="white [3201]" strokecolor="#8064a2 [3207]" strokeweight="1pt">
              <v:shadow color="#868686"/>
              <v:path arrowok="t"/>
            </v:shape>
            <v:shape id="_x0000_s1970" style="position:absolute;left:6725;top:1865;width:311;height:253" coordsize="311,253" path="m20,r,l39,,78,20r59,39l137,59r58,38l253,117r58,19l311,136r-58,59l195,233r-58,20l137,253r-20,l78,233,59,195,78,117r,l20,97,,59,20,r,xe" fillcolor="#ddd8c2 [2894]" strokecolor="#8064a2 [3207]" strokeweight="1pt">
              <v:shadow color="#868686"/>
              <v:path arrowok="t"/>
            </v:shape>
            <v:shape id="_x0000_s1971" style="position:absolute;left:7153;top:1127;width:389;height:253" coordsize="389,253" path="m,194r,l20,117r,-59l58,,389,214r,l350,233,233,253r-58,l117,253,58,233,,194r,xe" fillcolor="#ddd8c2 [2894]" strokecolor="#8064a2 [3207]" strokeweight="1pt">
              <v:shadow color="#868686"/>
              <v:path arrowok="t"/>
            </v:shape>
            <v:shape id="_x0000_s1972" style="position:absolute;left:7095;top:1302;width:447;height:116" coordsize="447,116" path="m58,r,l58,19,39,39,,58r,l19,78r97,19l194,116r78,l350,78,447,39r,l311,58,175,39,116,19,58,r,xe" fillcolor="white [3201]" strokecolor="#8064a2 [3207]" strokeweight="1pt">
              <v:shadow color="#868686"/>
              <v:path arrowok="t"/>
            </v:shape>
            <v:shape id="_x0000_s1973" style="position:absolute;left:7056;top:894;width:486;height:214" coordsize="486,214" path="m486,214r,l447,194,350,116,272,78,194,39r-97,l,39,,,,,39,,175,19r78,20l330,78r78,58l486,214r,xe" fillcolor="white [3201]" strokecolor="#8064a2 [3207]" strokeweight="1pt">
              <v:shadow color="#868686"/>
              <v:path arrowok="t"/>
            </v:shape>
            <v:shape id="_x0000_s1974" style="position:absolute;left:6939;top:1185;width:156;height:467" coordsize="156,467" path="m,233r,l20,389r19,58l78,467r,l117,447r19,-58l156,233r,l136,78,117,20,78,r,l39,20,20,78,,233r,xm20,233r,l20,136,39,78,59,39,78,20r,l97,39r20,39l117,136r19,97l136,233r-19,98l117,389,97,447r-19,l78,447r-19,l39,389,20,331r,-98l20,233xe" fillcolor="white [3201]" strokecolor="#8064a2 [3207]" strokeweight="1pt">
              <v:shadow color="#868686"/>
              <v:path arrowok="t"/>
              <o:lock v:ext="edit" verticies="t"/>
            </v:shape>
            <v:rect id="_x0000_s1975" style="position:absolute;left:7075;top:1438;width:797;height:19" fillcolor="white [3201]" strokecolor="#8064a2 [3207]" strokeweight="1pt">
              <v:shadow color="#868686"/>
            </v:rect>
            <v:shape id="_x0000_s1976" style="position:absolute;left:6862;top:1244;width:97;height:77" coordsize="97,77" path="m38,r,l19,19r,l,58r19,l19,58r,-20l38,19r,l58,19,77,77r20,l97,77,77,19,38,r,xe" fillcolor="white [3201]" strokecolor="#8064a2 [3207]" strokeweight="1pt">
              <v:shadow color="#868686"/>
              <v:path arrowok="t"/>
            </v:shape>
            <v:shape id="_x0000_s1977" style="position:absolute;left:6745;top:39;width:2332;height:2565" coordsize="2332,2565" path="m466,136r,l408,175r-78,58l253,291r-78,97l97,486,39,622,,777r408,39l408,816,447,660,486,524,583,350r,l544,524,505,680r,116l952,894r,l1011,1010r19,156l1069,1379r19,234l1069,1904r-58,311l952,2390r-58,175l894,2565r175,-59l1225,2448r213,-78l1672,2254r213,-136l1983,2040r97,-97l2158,1846r58,-117l2216,1729r39,-116l2294,1477r19,-136l2332,1224r,-136l2313,952,2274,816,2235,680,2196,563,2138,447r-78,-97l1963,252r-78,-77l1769,116,1652,58,1536,39r,l1283,19,1069,,894,19,739,58,525,116r-59,20l466,136xe" fillcolor="#ddd8c2 [2894]" strokecolor="#8064a2 [3207]" strokeweight="1pt">
              <v:shadow color="#868686"/>
              <v:path arrowok="t"/>
            </v:shape>
            <v:shape id="_x0000_s1978" style="position:absolute;left:1438;top:1166;width:156;height:1243" coordsize="156,1243" path="m,l,1204r156,39l156,39,,xe" fillcolor="white [3201]" strokecolor="#8064a2 [3207]" strokeweight="1pt">
              <v:shadow color="#868686"/>
              <v:path arrowok="t"/>
            </v:shape>
            <v:shape id="_x0000_s1979" style="position:absolute;left:1827;top:1263;width:214;height:1224" coordsize="214,1224" path="m,l,1185r214,39l214,58,,xe" fillcolor="white [3201]" strokecolor="#8064a2 [3207]" strokeweight="1pt">
              <v:shadow color="#868686"/>
              <v:path arrowok="t"/>
            </v:shape>
            <v:shape id="_x0000_s1980" style="position:absolute;left:2274;top:1380;width:175;height:1185" coordsize="175,1185" path="m,l,1165r175,20l175,58,,xe" fillcolor="white [3201]" strokecolor="#8064a2 [3207]" strokeweight="1pt">
              <v:shadow color="#868686"/>
              <v:path arrowok="t"/>
            </v:shape>
            <v:shape id="_x0000_s1981" style="position:absolute;left:3052;top:1593;width:175;height:1127" coordsize="175,1127" path="m,l,1108r175,19l175,39,,xe" fillcolor="white [3201]" strokecolor="#8064a2 [3207]" strokeweight="1pt">
              <v:shadow color="#868686"/>
              <v:path arrowok="t"/>
            </v:shape>
            <v:shape id="_x0000_s1982" style="position:absolute;left:2663;top:1496;width:233;height:1166" coordsize="233,1166" path="m,l,1127r233,39l233,58,,xe" fillcolor="white [3201]" strokecolor="#8064a2 [3207]" strokeweight="1pt">
              <v:shadow color="#868686"/>
              <v:path arrowok="t"/>
            </v:shape>
            <v:shape id="_x0000_s1983" style="position:absolute;left:3790;top:8938;width:525;height:1166" coordsize="525,1166" path="m525,1166r,l350,1166,214,1146r-97,-19l117,1127,98,1069,78,933,39,563,,,,,39,39r78,116l292,427r,l350,602r78,233l525,1166r,xe" fillcolor="#95b3d7 [1940]" strokecolor="#8064a2 [3207]" strokeweight="1pt">
              <v:shadow color="#868686"/>
              <v:path arrowok="t"/>
            </v:shape>
            <v:shape id="_x0000_s1984" style="position:absolute;left:1186;top:2234;width:4684;height:1225" coordsize="4684,1225" path="m,272r4684,953l4684,953,,,,272r,xe" fillcolor="#dbe5f1 [660]" stroked="f" strokecolor="#8064a2 [3207]" strokeweight="1pt">
              <v:shadow color="#868686"/>
              <v:path arrowok="t"/>
            </v:shape>
            <v:shape id="_x0000_s1985" style="position:absolute;left:9544;top:6237;width:875;height:777" coordsize="875,777" path="m253,447r,l,,,,136,39r136,l564,39,680,58r97,l836,97r19,39l855,156r,l875,350r,155l855,564r-19,58l836,622r-78,97l700,758r-39,19l661,777,253,447r,xe" fillcolor="#ddd8c2 [2894]" strokecolor="#8064a2 [3207]" strokeweight="1pt">
              <v:shadow color="#868686"/>
              <v:path arrowok="t"/>
            </v:shape>
            <v:shape id="_x0000_s1986" style="position:absolute;left:1497;top:4877;width:175;height:1341" coordsize="175,1341" path="m,l,1341r175,l175,19,,xe" fillcolor="white [3201]" strokecolor="#8064a2 [3207]" strokeweight="1pt">
              <v:shadow color="#868686"/>
              <v:path arrowok="t"/>
            </v:shape>
            <v:shape id="_x0000_s1987" style="position:absolute;left:1924;top:4935;width:253;height:1302" coordsize="253,1302" path="m,l,1283r253,19l253,20,,xe" fillcolor="white [3201]" strokecolor="#8064a2 [3207]" strokeweight="1pt">
              <v:shadow color="#868686"/>
              <v:path arrowok="t"/>
            </v:shape>
            <v:shape id="_x0000_s1988" style="position:absolute;left:2488;top:4994;width:175;height:1263" coordsize="175,1263" path="m,l,1263r175,l175,19,,xe" fillcolor="white [3201]" strokecolor="#8064a2 [3207]" strokeweight="1pt">
              <v:shadow color="#868686"/>
              <v:path arrowok="t"/>
            </v:shape>
            <v:shape id="_x0000_s1989" style="position:absolute;left:2955;top:5052;width:116;height:1224" coordsize="116,1224" path="m,l,1205r116,19l116,19,,xe" fillcolor="white [3201]" strokecolor="#8064a2 [3207]" strokeweight="1pt">
              <v:shadow color="#868686"/>
              <v:path arrowok="t"/>
            </v:shape>
            <v:rect id="_x0000_s1990" style="position:absolute;left:1458;top:6859;width:214;height:1438" fillcolor="white [3201]" strokecolor="#8064a2 [3207]" strokeweight="1pt">
              <v:shadow color="#868686"/>
            </v:rect>
            <v:rect id="_x0000_s1991" style="position:absolute;left:1905;top:6859;width:175;height:1418" fillcolor="white [3201]" strokecolor="#8064a2 [3207]" strokeweight="1pt">
              <v:shadow color="#868686"/>
            </v:rect>
            <v:rect id="_x0000_s1992" style="position:absolute;left:2449;top:6859;width:272;height:1399" fillcolor="white [3201]" strokecolor="#8064a2 [3207]" strokeweight="1pt">
              <v:shadow color="#868686"/>
            </v:rect>
            <v:rect id="_x0000_s1993" style="position:absolute;left:3032;top:6859;width:253;height:1379" fillcolor="white [3201]" strokecolor="#8064a2 [3207]" strokeweight="1pt">
              <v:shadow color="#868686"/>
            </v:rect>
            <v:shape id="_x0000_s1994" style="position:absolute;left:3577;top:6859;width:136;height:1360" coordsize="136,1360" path="m136,1360l136,19,,,,1360r136,xe" fillcolor="white [3201]" strokecolor="#8064a2 [3207]" strokeweight="1pt">
              <v:shadow color="#868686"/>
              <v:path arrowok="t"/>
            </v:shape>
            <v:rect id="_x0000_s1995" style="position:absolute;left:4043;top:6878;width:233;height:1322" fillcolor="white [3201]" strokecolor="#8064a2 [3207]" strokeweight="1pt">
              <v:shadow color="#868686"/>
            </v:rect>
            <v:shape id="_x0000_s1996" style="position:absolute;left:4548;top:6878;width:78;height:1322" coordsize="78,1322" path="m78,1302l78,,,,,1322r78,-20xe" fillcolor="white [3201]" strokecolor="#8064a2 [3207]" strokeweight="1pt">
              <v:shadow color="#868686"/>
              <v:path arrowok="t"/>
            </v:shape>
            <v:rect id="_x0000_s1997" style="position:absolute;left:4898;top:6878;width:156;height:1302" fillcolor="white [3201]" strokecolor="#8064a2 [3207]" strokeweight="1pt">
              <v:shadow color="#868686"/>
            </v:rect>
            <v:rect id="_x0000_s1998" style="position:absolute;left:5345;top:6878;width:98;height:1283" fillcolor="white [3201]" strokecolor="#8064a2 [3207]" strokeweight="1pt">
              <v:shadow color="#868686"/>
            </v:rect>
            <v:rect id="_x0000_s1999" style="position:absolute;left:5618;top:6878;width:19;height:1283" fillcolor="white [3201]" strokecolor="#8064a2 [3207]" strokeweight="1pt">
              <v:shadow color="#868686"/>
            </v:rect>
            <v:shape id="_x0000_s2000" style="position:absolute;left:1283;top:8685;width:2605;height:1749" coordsize="2605,1749" path="m2605,1380l2605,,19,,,1749,2605,1380xe" fillcolor="white [3201]" strokecolor="#8064a2 [3207]" strokeweight="1pt">
              <v:shadow color="#868686"/>
              <v:path arrowok="t"/>
            </v:shape>
            <v:shape id="_x0000_s2001" style="position:absolute;left:1516;top:8685;width:253;height:1710" coordsize="253,1710" path="m,l,1710r253,-39l253,,,xe" fillcolor="white [3201]" strokecolor="#8064a2 [3207]" strokeweight="1pt">
              <v:shadow color="#868686"/>
              <v:path arrowok="t"/>
            </v:shape>
            <v:shape id="_x0000_s2002" style="position:absolute;left:2041;top:8685;width:155;height:1632" coordsize="155,1632" path="m,l,1632r155,-19l155,,,xe" fillcolor="white [3201]" strokecolor="#8064a2 [3207]" strokeweight="1pt">
              <v:shadow color="#868686"/>
              <v:path arrowok="t"/>
            </v:shape>
            <v:shape id="_x0000_s2003" style="position:absolute;left:2449;top:8685;width:292;height:1574" coordsize="292,1574" path="m,l,1574r292,-39l292,,,xe" fillcolor="white [3201]" strokecolor="#8064a2 [3207]" strokeweight="1pt">
              <v:shadow color="#868686"/>
              <v:path arrowok="t"/>
            </v:shape>
            <v:shape id="_x0000_s2004" style="position:absolute;left:2993;top:8685;width:214;height:1516" coordsize="214,1516" path="m,l,1516r214,-39l214,,,xe" fillcolor="white [3201]" strokecolor="#8064a2 [3207]" strokeweight="1pt">
              <v:shadow color="#868686"/>
              <v:path arrowok="t"/>
            </v:shape>
            <v:shape id="_x0000_s2005" style="position:absolute;left:3440;top:8685;width:156;height:1438" coordsize="156,1438" path="m,l,1438r156,-19l156,,,xe" fillcolor="white [3201]" strokecolor="#8064a2 [3207]" strokeweight="1pt">
              <v:shadow color="#868686"/>
              <v:path arrowok="t"/>
            </v:shape>
            <v:shape id="_x0000_s2006" style="position:absolute;left:3752;top:8588;width:777;height:1516" coordsize="777,1516" path="m19,58l97,r,l116,r20,l155,39,758,1341r,l777,1399r-19,39l680,1516r,l660,1516r-19,l602,1477,19,156r,l,97,19,58r,xe" fillcolor="white [3201]" strokecolor="#8064a2 [3207]" strokeweight="1pt">
              <v:shadow color="#868686"/>
              <v:path arrowok="t"/>
            </v:shape>
            <v:shape id="_x0000_s2007" style="position:absolute;left:3985;top:8608;width:777;height:1535" coordsize="777,1535" path="m19,77l97,19r,l116,r20,19l155,38,758,1360r,l777,1418r-19,39l680,1515r,l661,1535r-20,l602,1496,,174r,l,116,19,77r,xe" fillcolor="white [3201]" strokecolor="#8064a2 [3207]" strokeweight="1pt">
              <v:shadow color="#868686"/>
              <v:path arrowok="t"/>
            </v:shape>
            <v:shape id="_x0000_s2008" style="position:absolute;left:1225;top:9735;width:4684;height:796" coordsize="4684,796" path="m,524l4684,r,272l,796,,524r,xe" fillcolor="#dbe5f1 [660]" stroked="f" strokecolor="#8064a2 [3207]" strokeweight="1pt">
              <v:shadow color="#868686"/>
              <v:path arrowok="t"/>
            </v:shape>
          </v:group>
        </w:pict>
      </w:r>
      <w:r>
        <w:rPr>
          <w:noProof/>
        </w:rPr>
        <w:pict>
          <v:shape id="_x0000_s1101" type="#_x0000_t202" style="position:absolute;margin-left:41.95pt;margin-top:84.35pt;width:530.75pt;height:48.2pt;z-index:251707904;mso-position-horizontal-relative:page;mso-position-vertical-relative:page" o:regroupid="4" filled="f" fillcolor="white [3212]" stroked="f">
            <v:textbox style="mso-next-textbox:#_x0000_s1101" inset="36pt,0,36pt,0">
              <w:txbxContent>
                <w:p w:rsidR="00A634B5" w:rsidRPr="009A799B" w:rsidRDefault="009A799B" w:rsidP="009A799B">
                  <w:pPr>
                    <w:pStyle w:val="EventTitle"/>
                    <w:jc w:val="center"/>
                    <w:rPr>
                      <w:rFonts w:ascii="Garamond" w:hAnsi="Garamond"/>
                      <w:color w:val="632423" w:themeColor="accent2" w:themeShade="80"/>
                      <w:sz w:val="36"/>
                      <w:szCs w:val="36"/>
                    </w:rPr>
                  </w:pPr>
                  <w:r w:rsidRPr="009A799B">
                    <w:rPr>
                      <w:rFonts w:ascii="Garamond" w:hAnsi="Garamond"/>
                      <w:color w:val="632423" w:themeColor="accent2" w:themeShade="80"/>
                      <w:sz w:val="36"/>
                      <w:szCs w:val="36"/>
                    </w:rPr>
                    <w:t>Physical Activity and</w:t>
                  </w:r>
                  <w:r>
                    <w:rPr>
                      <w:rFonts w:ascii="Garamond" w:hAnsi="Garamond"/>
                      <w:color w:val="632423" w:themeColor="accent2" w:themeShade="80"/>
                      <w:sz w:val="36"/>
                      <w:szCs w:val="36"/>
                    </w:rPr>
                    <w:t xml:space="preserve"> </w:t>
                  </w:r>
                  <w:r w:rsidR="00625FBE">
                    <w:rPr>
                      <w:rFonts w:ascii="Garamond" w:hAnsi="Garamond"/>
                      <w:color w:val="632423" w:themeColor="accent2" w:themeShade="80"/>
                      <w:sz w:val="36"/>
                      <w:szCs w:val="36"/>
                    </w:rPr>
                    <w:t>Female Administrative Assistants</w:t>
                  </w:r>
                  <w:r>
                    <w:rPr>
                      <w:rFonts w:ascii="Garamond" w:hAnsi="Garamond"/>
                      <w:color w:val="632423" w:themeColor="accent2" w:themeShade="80"/>
                      <w:sz w:val="36"/>
                      <w:szCs w:val="36"/>
                    </w:rPr>
                    <w:t xml:space="preserve">: </w:t>
                  </w:r>
                  <w:r w:rsidRPr="009A799B">
                    <w:rPr>
                      <w:rFonts w:ascii="Garamond" w:hAnsi="Garamond"/>
                      <w:color w:val="632423" w:themeColor="accent2" w:themeShade="80"/>
                      <w:sz w:val="36"/>
                      <w:szCs w:val="36"/>
                    </w:rPr>
                    <w:t>A Research Study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4171" style="position:absolute;margin-left:-47.25pt;margin-top:-5.85pt;width:526.4pt;height:660pt;z-index:251703807" coordorigin="863,1506" coordsize="10528,13200" o:regroupid="7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4163" type="#_x0000_t176" style="position:absolute;left:1225;top:1506;width:9805;height:13200;mso-position-horizontal-relative:margin;mso-position-vertical-relative:margin" o:regroupid="6" fillcolor="#b6dde8 [1304]" strokecolor="#31849b [2408]" strokeweight="1pt">
              <v:fill color2="#b6dde8 [1304]"/>
              <v:shadow type="perspective" color="#d6e3bc [1302]" opacity=".5" offset="1pt" offset2="-3pt"/>
              <o:extrusion v:ext="view" backdepth="1in" type="perspective"/>
            </v:shape>
            <v:group id="_x0000_s4170" style="position:absolute;left:863;top:1804;width:10528;height:12604" coordorigin="863,1773" coordsize="10528,12604">
              <v:shape id="_x0000_s4160" type="#_x0000_t176" style="position:absolute;left:863;top:1773;width:10528;height:5884;mso-position-horizontal-relative:margin;mso-position-vertical-relative:margin" o:regroupid="6" fillcolor="#daeef3 [664]" strokecolor="#31849b [2408]" strokeweight="1pt">
                <v:fill color2="#b6dde8 [1304]"/>
                <v:shadow type="perspective" color="#d6e3bc [1302]" opacity=".5" offset="1pt" offset2="-3pt"/>
                <o:extrusion v:ext="view" backdepth="1in" type="perspective"/>
              </v:shape>
              <v:shape id="_x0000_s1380" type="#_x0000_t176" style="position:absolute;left:863;top:8493;width:10528;height:5884;mso-position-horizontal-relative:margin;mso-position-vertical-relative:margin" o:regroupid="6" fillcolor="#daeef3 [664]" strokecolor="#31849b [2408]" strokeweight="1pt">
                <v:fill color2="#b6dde8 [1304]"/>
                <v:shadow type="perspective" color="#d6e3bc [1302]" opacity=".5" offset="1pt" offset2="-3pt"/>
                <o:extrusion v:ext="view" backdepth="1in" type="perspective"/>
              </v:shape>
            </v:group>
          </v:group>
        </w:pict>
      </w:r>
    </w:p>
    <w:sectPr w:rsidR="00FC1204" w:rsidRPr="006A65FF" w:rsidSect="00C854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4CA" w:rsidRDefault="00A134CA" w:rsidP="00AE5DF3">
      <w:r>
        <w:separator/>
      </w:r>
    </w:p>
  </w:endnote>
  <w:endnote w:type="continuationSeparator" w:id="0">
    <w:p w:rsidR="00A134CA" w:rsidRDefault="00A134CA" w:rsidP="00AE5D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DF3" w:rsidRDefault="00AE5D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DF3" w:rsidRDefault="00AE5D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DF3" w:rsidRDefault="00AE5D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4CA" w:rsidRDefault="00A134CA" w:rsidP="00AE5DF3">
      <w:r>
        <w:separator/>
      </w:r>
    </w:p>
  </w:footnote>
  <w:footnote w:type="continuationSeparator" w:id="0">
    <w:p w:rsidR="00A134CA" w:rsidRDefault="00A134CA" w:rsidP="00AE5D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DF3" w:rsidRDefault="00AE5D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DF3" w:rsidRDefault="00AE5DF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DF3" w:rsidRDefault="00AE5DF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proofState w:spelling="clean" w:grammar="clean"/>
  <w:attachedTemplate r:id="rId1"/>
  <w:stylePaneFormatFilter w:val="3701"/>
  <w:doNotTrackMoves/>
  <w:defaultTabStop w:val="720"/>
  <w:characterSpacingControl w:val="doNotCompress"/>
  <w:savePreviewPicture/>
  <w:hdrShapeDefaults>
    <o:shapedefaults v:ext="edit" spidmax="6145" style="mso-position-horizontal-relative:margin;mso-position-vertical-relative:margin" fillcolor="white" stroke="f">
      <v:fill color="white" rotate="t" type="frame"/>
      <v:stroke on="f"/>
      <v:shadow on="t" type="perspective" color="#5f497a" opacity=".5" origin="-.5,.5" offset="0,0" matrix=",92680f,,,,-95367431641e-17"/>
      <o:extrusion v:ext="view" rotationangle="-25,25" viewpoint="0,0" viewpointorigin="0,0" skewangle="0" skewamt="0" lightposition="-50000,-50000" lightposition2="50000" type="perspective"/>
      <o:colormru v:ext="edit" colors="#e5d2b8,#f2a590,#a58c67,#591a19,#96f"/>
      <o:colormenu v:ext="edit" fillcolor="none [660]" strokecolor="none" shadowcolor="none [1304]" extrusion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A5267"/>
    <w:rsid w:val="00004423"/>
    <w:rsid w:val="00012FC3"/>
    <w:rsid w:val="0002181D"/>
    <w:rsid w:val="00046F29"/>
    <w:rsid w:val="00060E4A"/>
    <w:rsid w:val="00082380"/>
    <w:rsid w:val="0008598A"/>
    <w:rsid w:val="000B2DA3"/>
    <w:rsid w:val="000B59FD"/>
    <w:rsid w:val="000D7337"/>
    <w:rsid w:val="000F13D0"/>
    <w:rsid w:val="00110C21"/>
    <w:rsid w:val="00111250"/>
    <w:rsid w:val="001839CF"/>
    <w:rsid w:val="00194383"/>
    <w:rsid w:val="001A6BD0"/>
    <w:rsid w:val="001A6FF5"/>
    <w:rsid w:val="001E7387"/>
    <w:rsid w:val="001F0248"/>
    <w:rsid w:val="00211F13"/>
    <w:rsid w:val="002316BE"/>
    <w:rsid w:val="00235494"/>
    <w:rsid w:val="00237452"/>
    <w:rsid w:val="002511EE"/>
    <w:rsid w:val="00272F75"/>
    <w:rsid w:val="002A67D3"/>
    <w:rsid w:val="002D3C49"/>
    <w:rsid w:val="002E404F"/>
    <w:rsid w:val="002E7A11"/>
    <w:rsid w:val="0030776D"/>
    <w:rsid w:val="00307F48"/>
    <w:rsid w:val="00314BFA"/>
    <w:rsid w:val="00340725"/>
    <w:rsid w:val="00351871"/>
    <w:rsid w:val="0036306A"/>
    <w:rsid w:val="00386094"/>
    <w:rsid w:val="003A11A9"/>
    <w:rsid w:val="003B3BD5"/>
    <w:rsid w:val="003C14AB"/>
    <w:rsid w:val="003C5D71"/>
    <w:rsid w:val="003D4629"/>
    <w:rsid w:val="003D4F04"/>
    <w:rsid w:val="003F089A"/>
    <w:rsid w:val="003F489A"/>
    <w:rsid w:val="004029F9"/>
    <w:rsid w:val="00402C55"/>
    <w:rsid w:val="004040A1"/>
    <w:rsid w:val="00420E50"/>
    <w:rsid w:val="00422C3F"/>
    <w:rsid w:val="004239EF"/>
    <w:rsid w:val="00445D74"/>
    <w:rsid w:val="004711AC"/>
    <w:rsid w:val="00474934"/>
    <w:rsid w:val="00487F07"/>
    <w:rsid w:val="00487FB7"/>
    <w:rsid w:val="00497D27"/>
    <w:rsid w:val="004A4CBA"/>
    <w:rsid w:val="004C653F"/>
    <w:rsid w:val="004C7D76"/>
    <w:rsid w:val="004E1993"/>
    <w:rsid w:val="004E5634"/>
    <w:rsid w:val="005119AB"/>
    <w:rsid w:val="005133B1"/>
    <w:rsid w:val="005224AD"/>
    <w:rsid w:val="005542CA"/>
    <w:rsid w:val="005646DB"/>
    <w:rsid w:val="00564A45"/>
    <w:rsid w:val="00590B05"/>
    <w:rsid w:val="005940A3"/>
    <w:rsid w:val="005A2304"/>
    <w:rsid w:val="005A5845"/>
    <w:rsid w:val="005B050C"/>
    <w:rsid w:val="005B0AEF"/>
    <w:rsid w:val="005B621F"/>
    <w:rsid w:val="005D3445"/>
    <w:rsid w:val="005D6A74"/>
    <w:rsid w:val="005F77EC"/>
    <w:rsid w:val="00601168"/>
    <w:rsid w:val="00602034"/>
    <w:rsid w:val="006141EA"/>
    <w:rsid w:val="00625FBE"/>
    <w:rsid w:val="006470A6"/>
    <w:rsid w:val="006742C8"/>
    <w:rsid w:val="0069269D"/>
    <w:rsid w:val="00692C3E"/>
    <w:rsid w:val="006A1805"/>
    <w:rsid w:val="006A65FF"/>
    <w:rsid w:val="006A68AB"/>
    <w:rsid w:val="006A6CE2"/>
    <w:rsid w:val="006B43DE"/>
    <w:rsid w:val="006D3BB3"/>
    <w:rsid w:val="006E2420"/>
    <w:rsid w:val="006F5C94"/>
    <w:rsid w:val="00704F8D"/>
    <w:rsid w:val="00707694"/>
    <w:rsid w:val="007329E8"/>
    <w:rsid w:val="00732C84"/>
    <w:rsid w:val="0074573C"/>
    <w:rsid w:val="00771BB0"/>
    <w:rsid w:val="007A3C55"/>
    <w:rsid w:val="007E505F"/>
    <w:rsid w:val="007E58F8"/>
    <w:rsid w:val="007F1F49"/>
    <w:rsid w:val="007F2E89"/>
    <w:rsid w:val="007F6C62"/>
    <w:rsid w:val="0081173C"/>
    <w:rsid w:val="008254AD"/>
    <w:rsid w:val="00826AA3"/>
    <w:rsid w:val="008325A4"/>
    <w:rsid w:val="0084507F"/>
    <w:rsid w:val="008506F1"/>
    <w:rsid w:val="00852D08"/>
    <w:rsid w:val="008664C5"/>
    <w:rsid w:val="008733F5"/>
    <w:rsid w:val="00874F39"/>
    <w:rsid w:val="008B511D"/>
    <w:rsid w:val="00901D8E"/>
    <w:rsid w:val="00956DB1"/>
    <w:rsid w:val="00971732"/>
    <w:rsid w:val="00971FC1"/>
    <w:rsid w:val="00972482"/>
    <w:rsid w:val="00973E06"/>
    <w:rsid w:val="009A5267"/>
    <w:rsid w:val="009A799B"/>
    <w:rsid w:val="009B2AE7"/>
    <w:rsid w:val="009B617D"/>
    <w:rsid w:val="009C6375"/>
    <w:rsid w:val="009D3DCA"/>
    <w:rsid w:val="009E029E"/>
    <w:rsid w:val="009E3631"/>
    <w:rsid w:val="009F73F2"/>
    <w:rsid w:val="00A073C7"/>
    <w:rsid w:val="00A134CA"/>
    <w:rsid w:val="00A265D8"/>
    <w:rsid w:val="00A2674B"/>
    <w:rsid w:val="00A57D45"/>
    <w:rsid w:val="00A634B5"/>
    <w:rsid w:val="00A65514"/>
    <w:rsid w:val="00A716B6"/>
    <w:rsid w:val="00A750AB"/>
    <w:rsid w:val="00A90C87"/>
    <w:rsid w:val="00A91D40"/>
    <w:rsid w:val="00A92E31"/>
    <w:rsid w:val="00A97EC0"/>
    <w:rsid w:val="00AA2F07"/>
    <w:rsid w:val="00AC7690"/>
    <w:rsid w:val="00AD37B7"/>
    <w:rsid w:val="00AE5DF3"/>
    <w:rsid w:val="00B003AE"/>
    <w:rsid w:val="00B00A0B"/>
    <w:rsid w:val="00B12129"/>
    <w:rsid w:val="00B1789C"/>
    <w:rsid w:val="00B20606"/>
    <w:rsid w:val="00B20BEF"/>
    <w:rsid w:val="00B31C47"/>
    <w:rsid w:val="00B43028"/>
    <w:rsid w:val="00B47D17"/>
    <w:rsid w:val="00B56517"/>
    <w:rsid w:val="00B742B5"/>
    <w:rsid w:val="00B820EF"/>
    <w:rsid w:val="00B95FC8"/>
    <w:rsid w:val="00BA5034"/>
    <w:rsid w:val="00BD1A90"/>
    <w:rsid w:val="00BE684D"/>
    <w:rsid w:val="00BF36C7"/>
    <w:rsid w:val="00C12917"/>
    <w:rsid w:val="00C14B4F"/>
    <w:rsid w:val="00C15CFC"/>
    <w:rsid w:val="00C36ABB"/>
    <w:rsid w:val="00C41F3F"/>
    <w:rsid w:val="00C45F4D"/>
    <w:rsid w:val="00C50354"/>
    <w:rsid w:val="00C53D9E"/>
    <w:rsid w:val="00C80591"/>
    <w:rsid w:val="00C84E6E"/>
    <w:rsid w:val="00C85457"/>
    <w:rsid w:val="00C90205"/>
    <w:rsid w:val="00C9294D"/>
    <w:rsid w:val="00CC3EA5"/>
    <w:rsid w:val="00CD65E7"/>
    <w:rsid w:val="00CD69FA"/>
    <w:rsid w:val="00CF0F2B"/>
    <w:rsid w:val="00D1118C"/>
    <w:rsid w:val="00D114D7"/>
    <w:rsid w:val="00D34AB6"/>
    <w:rsid w:val="00D46A96"/>
    <w:rsid w:val="00D472C0"/>
    <w:rsid w:val="00D47940"/>
    <w:rsid w:val="00D7788A"/>
    <w:rsid w:val="00D86B0D"/>
    <w:rsid w:val="00D92079"/>
    <w:rsid w:val="00D94E3C"/>
    <w:rsid w:val="00DA42EC"/>
    <w:rsid w:val="00DA697E"/>
    <w:rsid w:val="00DB47E0"/>
    <w:rsid w:val="00DC09A4"/>
    <w:rsid w:val="00DD2C3D"/>
    <w:rsid w:val="00DD5830"/>
    <w:rsid w:val="00DE0492"/>
    <w:rsid w:val="00DE5D18"/>
    <w:rsid w:val="00DF1958"/>
    <w:rsid w:val="00DF23EE"/>
    <w:rsid w:val="00DF47F1"/>
    <w:rsid w:val="00E0782E"/>
    <w:rsid w:val="00E113D8"/>
    <w:rsid w:val="00E147DA"/>
    <w:rsid w:val="00E32C3D"/>
    <w:rsid w:val="00E467C4"/>
    <w:rsid w:val="00E65274"/>
    <w:rsid w:val="00E72A12"/>
    <w:rsid w:val="00E97B08"/>
    <w:rsid w:val="00EB1156"/>
    <w:rsid w:val="00EC6168"/>
    <w:rsid w:val="00EE146E"/>
    <w:rsid w:val="00EE2FAC"/>
    <w:rsid w:val="00EF2EA3"/>
    <w:rsid w:val="00EF3370"/>
    <w:rsid w:val="00F06936"/>
    <w:rsid w:val="00F17C95"/>
    <w:rsid w:val="00F22F54"/>
    <w:rsid w:val="00F2487D"/>
    <w:rsid w:val="00F51933"/>
    <w:rsid w:val="00F5220A"/>
    <w:rsid w:val="00F65DC5"/>
    <w:rsid w:val="00F85886"/>
    <w:rsid w:val="00F92BF9"/>
    <w:rsid w:val="00FC1204"/>
    <w:rsid w:val="00FD2C28"/>
    <w:rsid w:val="00FD3EBC"/>
    <w:rsid w:val="00FE0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style="mso-position-horizontal-relative:margin;mso-position-vertical-relative:margin" fillcolor="white" stroke="f">
      <v:fill color="white" rotate="t" type="frame"/>
      <v:stroke on="f"/>
      <v:shadow on="t" type="perspective" color="#5f497a" opacity=".5" origin="-.5,.5" offset="0,0" matrix=",92680f,,,,-95367431641e-17"/>
      <o:extrusion v:ext="view" rotationangle="-25,25" viewpoint="0,0" viewpointorigin="0,0" skewangle="0" skewamt="0" lightposition="-50000,-50000" lightposition2="50000" type="perspective"/>
      <o:colormru v:ext="edit" colors="#e5d2b8,#f2a590,#a58c67,#591a19,#96f"/>
      <o:colormenu v:ext="edit" fillcolor="none [660]" strokecolor="none" shadowcolor="none [1304]" extrusioncolor="none"/>
    </o:shapedefaults>
    <o:shapelayout v:ext="edit">
      <o:idmap v:ext="edit" data="1,4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5224AD"/>
    <w:rPr>
      <w:rFonts w:asciiTheme="minorHAnsi" w:hAnsiTheme="minorHAnsi"/>
      <w:color w:val="591A19"/>
      <w:spacing w:val="10"/>
      <w:lang w:eastAsia="en-US"/>
    </w:rPr>
  </w:style>
  <w:style w:type="paragraph" w:styleId="Heading1">
    <w:name w:val="heading 1"/>
    <w:basedOn w:val="Normal"/>
    <w:next w:val="Normal"/>
    <w:rsid w:val="009C6375"/>
    <w:pPr>
      <w:framePr w:hSpace="187" w:wrap="around" w:vAnchor="page" w:hAnchor="margin" w:xAlign="center" w:y="1844"/>
      <w:jc w:val="center"/>
      <w:outlineLvl w:val="0"/>
    </w:pPr>
    <w:rPr>
      <w:spacing w:val="20"/>
      <w:kern w:val="48"/>
      <w:sz w:val="52"/>
      <w:szCs w:val="52"/>
    </w:rPr>
  </w:style>
  <w:style w:type="paragraph" w:styleId="Heading2">
    <w:name w:val="heading 2"/>
    <w:basedOn w:val="Normal"/>
    <w:next w:val="Normal"/>
    <w:rsid w:val="005224AD"/>
    <w:pPr>
      <w:framePr w:hSpace="187" w:wrap="around" w:vAnchor="page" w:hAnchor="margin" w:xAlign="center" w:y="1844"/>
      <w:outlineLvl w:val="1"/>
    </w:pPr>
    <w:rPr>
      <w:color w:val="1F497D" w:themeColor="text2"/>
      <w:sz w:val="48"/>
      <w:szCs w:val="48"/>
    </w:rPr>
  </w:style>
  <w:style w:type="paragraph" w:styleId="Heading3">
    <w:name w:val="heading 3"/>
    <w:basedOn w:val="Normal"/>
    <w:next w:val="Normal"/>
    <w:link w:val="Heading3Char"/>
    <w:rsid w:val="002D3C49"/>
    <w:pPr>
      <w:framePr w:hSpace="187" w:wrap="around" w:vAnchor="page" w:hAnchor="margin" w:xAlign="center" w:y="1844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semiHidden/>
    <w:rsid w:val="00E07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2D3C49"/>
    <w:rPr>
      <w:rFonts w:ascii="Garamond" w:hAnsi="Garamond"/>
      <w:color w:val="591A19"/>
      <w:spacing w:val="10"/>
      <w:sz w:val="24"/>
      <w:szCs w:val="24"/>
      <w:lang w:val="en-US" w:eastAsia="en-US" w:bidi="ar-SA"/>
    </w:rPr>
  </w:style>
  <w:style w:type="paragraph" w:customStyle="1" w:styleId="Normal2">
    <w:name w:val="Normal2"/>
    <w:basedOn w:val="Normal"/>
    <w:semiHidden/>
    <w:rsid w:val="009C6375"/>
    <w:pPr>
      <w:framePr w:hSpace="187" w:wrap="around" w:vAnchor="page" w:hAnchor="margin" w:xAlign="center" w:y="1844"/>
    </w:pPr>
    <w:rPr>
      <w:color w:val="FFFFFF"/>
    </w:rPr>
  </w:style>
  <w:style w:type="paragraph" w:customStyle="1" w:styleId="EventTitle">
    <w:name w:val="Event Title"/>
    <w:basedOn w:val="Normal"/>
    <w:qFormat/>
    <w:rsid w:val="00BA5034"/>
    <w:rPr>
      <w:rFonts w:asciiTheme="majorHAnsi" w:hAnsiTheme="majorHAnsi"/>
      <w:b/>
      <w:color w:val="5F497A" w:themeColor="accent4" w:themeShade="BF"/>
      <w:sz w:val="56"/>
      <w:szCs w:val="56"/>
    </w:rPr>
  </w:style>
  <w:style w:type="paragraph" w:customStyle="1" w:styleId="OrganizationName">
    <w:name w:val="Organization Name"/>
    <w:basedOn w:val="Normal"/>
    <w:qFormat/>
    <w:rsid w:val="00BA5034"/>
    <w:rPr>
      <w:rFonts w:asciiTheme="majorHAnsi" w:hAnsiTheme="majorHAnsi"/>
      <w:color w:val="5F497A" w:themeColor="accent4" w:themeShade="BF"/>
      <w:sz w:val="40"/>
      <w:szCs w:val="40"/>
    </w:rPr>
  </w:style>
  <w:style w:type="paragraph" w:customStyle="1" w:styleId="DateText">
    <w:name w:val="Date Text"/>
    <w:basedOn w:val="Normal"/>
    <w:qFormat/>
    <w:rsid w:val="005224AD"/>
    <w:pPr>
      <w:framePr w:hSpace="187" w:wrap="around" w:vAnchor="page" w:hAnchor="margin" w:xAlign="center" w:y="1844"/>
      <w:spacing w:after="240"/>
      <w:jc w:val="right"/>
    </w:pPr>
    <w:rPr>
      <w:rFonts w:asciiTheme="majorHAnsi" w:hAnsiTheme="majorHAnsi"/>
      <w:color w:val="5F497A" w:themeColor="accent4" w:themeShade="BF"/>
      <w:sz w:val="36"/>
      <w:szCs w:val="44"/>
      <w:lang w:eastAsia="ja-JP"/>
    </w:rPr>
  </w:style>
  <w:style w:type="paragraph" w:customStyle="1" w:styleId="Hightlight">
    <w:name w:val="Hightlight"/>
    <w:basedOn w:val="Normal"/>
    <w:qFormat/>
    <w:rsid w:val="00BA5034"/>
    <w:pPr>
      <w:framePr w:hSpace="187" w:wrap="around" w:vAnchor="page" w:hAnchor="margin" w:xAlign="center" w:y="1844"/>
      <w:jc w:val="right"/>
    </w:pPr>
    <w:rPr>
      <w:b/>
      <w:color w:val="5F497A" w:themeColor="accent4" w:themeShade="BF"/>
      <w:sz w:val="44"/>
      <w:szCs w:val="44"/>
      <w:lang w:eastAsia="ja-JP"/>
    </w:rPr>
  </w:style>
  <w:style w:type="paragraph" w:customStyle="1" w:styleId="Details">
    <w:name w:val="Details"/>
    <w:basedOn w:val="Normal"/>
    <w:qFormat/>
    <w:rsid w:val="00082380"/>
    <w:pPr>
      <w:framePr w:hSpace="187" w:wrap="around" w:vAnchor="page" w:hAnchor="margin" w:xAlign="center" w:y="1844"/>
      <w:jc w:val="both"/>
    </w:pPr>
    <w:rPr>
      <w:color w:val="5F497A" w:themeColor="accent4" w:themeShade="BF"/>
      <w:sz w:val="28"/>
      <w:szCs w:val="28"/>
    </w:rPr>
  </w:style>
  <w:style w:type="paragraph" w:customStyle="1" w:styleId="SponsorName">
    <w:name w:val="Sponsor Name"/>
    <w:basedOn w:val="Normal"/>
    <w:qFormat/>
    <w:rsid w:val="00082380"/>
    <w:pPr>
      <w:framePr w:hSpace="187" w:wrap="around" w:vAnchor="page" w:hAnchor="margin" w:xAlign="center" w:y="1844"/>
      <w:jc w:val="right"/>
    </w:pPr>
    <w:rPr>
      <w:color w:val="5F497A" w:themeColor="accent4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224AD"/>
    <w:rPr>
      <w:color w:val="808080"/>
    </w:rPr>
  </w:style>
  <w:style w:type="paragraph" w:styleId="BalloonText">
    <w:name w:val="Balloon Text"/>
    <w:basedOn w:val="Normal"/>
    <w:link w:val="BalloonTextChar"/>
    <w:rsid w:val="005224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24AD"/>
    <w:rPr>
      <w:rFonts w:ascii="Tahoma" w:hAnsi="Tahoma" w:cs="Tahoma"/>
      <w:color w:val="591A19"/>
      <w:spacing w:val="10"/>
      <w:sz w:val="16"/>
      <w:szCs w:val="16"/>
      <w:lang w:eastAsia="en-US"/>
    </w:rPr>
  </w:style>
  <w:style w:type="paragraph" w:customStyle="1" w:styleId="Address">
    <w:name w:val="Address"/>
    <w:basedOn w:val="OrganizationName"/>
    <w:rsid w:val="005224AD"/>
  </w:style>
  <w:style w:type="paragraph" w:styleId="Header">
    <w:name w:val="header"/>
    <w:basedOn w:val="Normal"/>
    <w:link w:val="HeaderChar"/>
    <w:rsid w:val="00AE5D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E5DF3"/>
    <w:rPr>
      <w:rFonts w:asciiTheme="minorHAnsi" w:hAnsiTheme="minorHAnsi"/>
      <w:color w:val="591A19"/>
      <w:spacing w:val="10"/>
      <w:lang w:eastAsia="en-US"/>
    </w:rPr>
  </w:style>
  <w:style w:type="paragraph" w:styleId="Footer">
    <w:name w:val="footer"/>
    <w:basedOn w:val="Normal"/>
    <w:link w:val="FooterChar"/>
    <w:rsid w:val="00AE5D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E5DF3"/>
    <w:rPr>
      <w:rFonts w:asciiTheme="minorHAnsi" w:hAnsiTheme="minorHAnsi"/>
      <w:color w:val="591A19"/>
      <w:spacing w:val="10"/>
      <w:lang w:eastAsia="en-US"/>
    </w:rPr>
  </w:style>
  <w:style w:type="character" w:styleId="Hyperlink">
    <w:name w:val="Hyperlink"/>
    <w:basedOn w:val="DefaultParagraphFont"/>
    <w:rsid w:val="00B742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cc85@txstate.edu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b1485@txstate.edu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rlos%20Cervantes\Application%20Data\Microsoft\Templates\Women's%20History%20Month%20event%20fly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Women's History Month event flyer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2010-02-16T03:06:00Z</dcterms:created>
  <dcterms:modified xsi:type="dcterms:W3CDTF">2010-02-16T03:08:00Z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TC103628871033</vt:lpwstr>
  </property>
</Properties>
</file>