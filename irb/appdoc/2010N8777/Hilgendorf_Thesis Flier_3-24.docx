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A5" w:rsidRPr="00F521CF" w:rsidRDefault="00176858" w:rsidP="00CD7FA5">
      <w:pPr>
        <w:pStyle w:val="Heading1"/>
        <w:rPr>
          <w:rStyle w:val="StyleCenturyGothic24ptBoldIndigoCenteredChar"/>
          <w:b/>
          <w:color w:val="auto"/>
          <w:sz w:val="60"/>
          <w:szCs w:val="60"/>
        </w:rPr>
      </w:pPr>
      <w:r w:rsidRPr="00F521CF">
        <w:rPr>
          <w:rStyle w:val="CarforSaleChar"/>
          <w:b/>
          <w:color w:val="auto"/>
          <w:sz w:val="60"/>
          <w:szCs w:val="60"/>
        </w:rPr>
        <w:t>Do You Have an</w:t>
      </w:r>
      <w:r w:rsidR="00E36B7D" w:rsidRPr="00F521CF">
        <w:rPr>
          <w:rStyle w:val="CarforSaleChar"/>
          <w:b/>
          <w:color w:val="auto"/>
          <w:sz w:val="60"/>
          <w:szCs w:val="60"/>
        </w:rPr>
        <w:t xml:space="preserve"> Ankle</w:t>
      </w:r>
      <w:r w:rsidRPr="00F521CF">
        <w:rPr>
          <w:rStyle w:val="CarforSaleChar"/>
          <w:b/>
          <w:color w:val="auto"/>
          <w:sz w:val="60"/>
          <w:szCs w:val="60"/>
        </w:rPr>
        <w:t xml:space="preserve"> That</w:t>
      </w:r>
      <w:r w:rsidR="00E36B7D" w:rsidRPr="00F521CF">
        <w:rPr>
          <w:rStyle w:val="CarforSaleChar"/>
          <w:b/>
          <w:color w:val="auto"/>
          <w:sz w:val="60"/>
          <w:szCs w:val="60"/>
        </w:rPr>
        <w:t xml:space="preserve"> Randomly </w:t>
      </w:r>
      <w:r w:rsidRPr="00F521CF">
        <w:rPr>
          <w:rStyle w:val="CarforSaleChar"/>
          <w:b/>
          <w:color w:val="auto"/>
          <w:sz w:val="60"/>
          <w:szCs w:val="60"/>
        </w:rPr>
        <w:t>Gives</w:t>
      </w:r>
      <w:r w:rsidR="00E36B7D" w:rsidRPr="00F521CF">
        <w:rPr>
          <w:rStyle w:val="CarforSaleChar"/>
          <w:b/>
          <w:color w:val="auto"/>
          <w:sz w:val="60"/>
          <w:szCs w:val="60"/>
        </w:rPr>
        <w:t xml:space="preserve"> Out on You?</w:t>
      </w:r>
    </w:p>
    <w:p w:rsidR="00CD7FA5" w:rsidRDefault="00577D66" w:rsidP="00CD7FA5">
      <w:pPr>
        <w:pStyle w:val="StyleCenturyGothic24ptBoldIndigoCentered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-23.05pt;margin-top:248.95pt;width:510.9pt;height:143.5pt;z-index:251669504;mso-width-relative:margin;mso-height-relative:margin">
            <v:shadow opacity=".5" offset="-6pt,-6pt"/>
            <o:extrusion v:ext="view" backdepth="1in" color="black" on="t" viewpoint="-34.72222mm,34.72222mm" viewpointorigin="-.5,.5" skewangle="45" lightposition="-50000" lightposition2="50000" type="perspective"/>
            <v:textbox>
              <w:txbxContent>
                <w:p w:rsidR="00E36B7D" w:rsidRPr="00F521CF" w:rsidRDefault="008B506D" w:rsidP="00E36B7D">
                  <w:pPr>
                    <w:rPr>
                      <w:sz w:val="28"/>
                      <w:szCs w:val="28"/>
                    </w:rPr>
                  </w:pPr>
                  <w:r w:rsidRPr="00F521CF">
                    <w:rPr>
                      <w:sz w:val="28"/>
                      <w:szCs w:val="28"/>
                    </w:rPr>
                    <w:t>You may qualify if:</w:t>
                  </w:r>
                </w:p>
                <w:p w:rsidR="00E36B7D" w:rsidRPr="00F521CF" w:rsidRDefault="008B506D" w:rsidP="00E36B7D">
                  <w:pPr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F521CF">
                    <w:rPr>
                      <w:sz w:val="28"/>
                      <w:szCs w:val="28"/>
                    </w:rPr>
                    <w:t>You are b</w:t>
                  </w:r>
                  <w:r w:rsidR="00176858" w:rsidRPr="00F521CF">
                    <w:rPr>
                      <w:sz w:val="28"/>
                      <w:szCs w:val="28"/>
                    </w:rPr>
                    <w:t xml:space="preserve">etween the ages of 18 and </w:t>
                  </w:r>
                  <w:r w:rsidR="00E36B7D" w:rsidRPr="00F521CF">
                    <w:rPr>
                      <w:sz w:val="28"/>
                      <w:szCs w:val="28"/>
                    </w:rPr>
                    <w:t>35</w:t>
                  </w:r>
                  <w:r w:rsidR="00176858" w:rsidRPr="00F521CF">
                    <w:rPr>
                      <w:sz w:val="28"/>
                      <w:szCs w:val="28"/>
                    </w:rPr>
                    <w:t xml:space="preserve"> years.</w:t>
                  </w:r>
                </w:p>
                <w:p w:rsidR="00176858" w:rsidRPr="00F521CF" w:rsidRDefault="008B506D" w:rsidP="00E36B7D">
                  <w:pPr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F521CF">
                    <w:rPr>
                      <w:sz w:val="28"/>
                      <w:szCs w:val="28"/>
                    </w:rPr>
                    <w:t>You have s</w:t>
                  </w:r>
                  <w:r w:rsidR="00E36B7D" w:rsidRPr="00F521CF">
                    <w:rPr>
                      <w:sz w:val="28"/>
                      <w:szCs w:val="28"/>
                    </w:rPr>
                    <w:t>uffered from “giving way” feelings in one of your ankles in the past 6 months</w:t>
                  </w:r>
                  <w:r w:rsidRPr="00F521CF">
                    <w:rPr>
                      <w:sz w:val="28"/>
                      <w:szCs w:val="28"/>
                    </w:rPr>
                    <w:t xml:space="preserve"> and have had at least two </w:t>
                  </w:r>
                  <w:r w:rsidR="00176858" w:rsidRPr="00F521CF">
                    <w:rPr>
                      <w:sz w:val="28"/>
                      <w:szCs w:val="28"/>
                    </w:rPr>
                    <w:t xml:space="preserve">previous </w:t>
                  </w:r>
                  <w:r w:rsidRPr="00F521CF">
                    <w:rPr>
                      <w:sz w:val="28"/>
                      <w:szCs w:val="28"/>
                    </w:rPr>
                    <w:t>ankle sprains in that same ankle</w:t>
                  </w:r>
                  <w:r w:rsidR="00176858" w:rsidRPr="00F521CF">
                    <w:rPr>
                      <w:sz w:val="28"/>
                      <w:szCs w:val="28"/>
                    </w:rPr>
                    <w:t>.</w:t>
                  </w:r>
                  <w:r w:rsidRPr="00F521CF">
                    <w:rPr>
                      <w:sz w:val="28"/>
                      <w:szCs w:val="28"/>
                    </w:rPr>
                    <w:t xml:space="preserve"> </w:t>
                  </w:r>
                </w:p>
                <w:p w:rsidR="00E36B7D" w:rsidRPr="00F521CF" w:rsidRDefault="008B506D" w:rsidP="00E36B7D">
                  <w:pPr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F521CF">
                    <w:rPr>
                      <w:sz w:val="28"/>
                      <w:szCs w:val="28"/>
                    </w:rPr>
                    <w:t>You are f</w:t>
                  </w:r>
                  <w:r w:rsidR="00E36B7D" w:rsidRPr="00F521CF">
                    <w:rPr>
                      <w:sz w:val="28"/>
                      <w:szCs w:val="28"/>
                    </w:rPr>
                    <w:t xml:space="preserve">ree from any other lower extremity </w:t>
                  </w:r>
                  <w:r w:rsidRPr="00F521CF">
                    <w:rPr>
                      <w:sz w:val="28"/>
                      <w:szCs w:val="28"/>
                    </w:rPr>
                    <w:t xml:space="preserve">injury </w:t>
                  </w:r>
                  <w:r w:rsidR="00E36B7D" w:rsidRPr="00F521CF">
                    <w:rPr>
                      <w:sz w:val="28"/>
                      <w:szCs w:val="28"/>
                    </w:rPr>
                    <w:t>in the past 6 months</w:t>
                  </w:r>
                  <w:r w:rsidR="00176858" w:rsidRPr="00F521CF">
                    <w:rPr>
                      <w:sz w:val="28"/>
                      <w:szCs w:val="28"/>
                    </w:rPr>
                    <w:t>,</w:t>
                  </w:r>
                  <w:r w:rsidRPr="00F521CF">
                    <w:rPr>
                      <w:sz w:val="28"/>
                      <w:szCs w:val="28"/>
                    </w:rPr>
                    <w:t xml:space="preserve"> and free from head injury </w:t>
                  </w:r>
                  <w:r w:rsidR="00176858" w:rsidRPr="00F521CF">
                    <w:rPr>
                      <w:sz w:val="28"/>
                      <w:szCs w:val="28"/>
                    </w:rPr>
                    <w:t xml:space="preserve">during </w:t>
                  </w:r>
                  <w:r w:rsidRPr="00F521CF">
                    <w:rPr>
                      <w:sz w:val="28"/>
                      <w:szCs w:val="28"/>
                    </w:rPr>
                    <w:t>the past year</w:t>
                  </w:r>
                  <w:r w:rsidR="00176858" w:rsidRPr="00F521CF">
                    <w:rPr>
                      <w:sz w:val="28"/>
                      <w:szCs w:val="28"/>
                    </w:rPr>
                    <w:t>.</w:t>
                  </w:r>
                </w:p>
                <w:p w:rsidR="008B506D" w:rsidRPr="00F521CF" w:rsidRDefault="008B506D" w:rsidP="00E36B7D">
                  <w:pPr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F521CF">
                    <w:rPr>
                      <w:sz w:val="28"/>
                      <w:szCs w:val="28"/>
                    </w:rPr>
                    <w:t>You are</w:t>
                  </w:r>
                  <w:r w:rsidR="00176858" w:rsidRPr="00F521CF">
                    <w:rPr>
                      <w:sz w:val="28"/>
                      <w:szCs w:val="28"/>
                    </w:rPr>
                    <w:t xml:space="preserve"> willing to participate in a 4-</w:t>
                  </w:r>
                  <w:r w:rsidRPr="00F521CF">
                    <w:rPr>
                      <w:sz w:val="28"/>
                      <w:szCs w:val="28"/>
                    </w:rPr>
                    <w:t>week rehabilitation p</w:t>
                  </w:r>
                  <w:r w:rsidR="00176858" w:rsidRPr="00F521CF">
                    <w:rPr>
                      <w:sz w:val="28"/>
                      <w:szCs w:val="28"/>
                    </w:rPr>
                    <w:t>rogram (3 sessions per week) designed to improve the functional stability of your ankles.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52.9pt;margin-top:525pt;width:510.9pt;height:99pt;z-index:25166540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064;mso-column-margin:5.7pt" inset="2.85pt,2.85pt,2.85pt,2.85pt">
              <w:txbxContent>
                <w:p w:rsidR="008B506D" w:rsidRDefault="008B506D" w:rsidP="00CD7FA5">
                  <w:pPr>
                    <w:pStyle w:val="Heading3"/>
                    <w:jc w:val="center"/>
                    <w:rPr>
                      <w:color w:val="auto"/>
                    </w:rPr>
                  </w:pPr>
                </w:p>
                <w:p w:rsidR="00CD7FA5" w:rsidRDefault="008B506D" w:rsidP="00CD7FA5">
                  <w:pPr>
                    <w:pStyle w:val="Heading3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Please c</w:t>
                  </w:r>
                  <w:r w:rsidR="00CD7FA5" w:rsidRPr="00E36B7D">
                    <w:rPr>
                      <w:color w:val="auto"/>
                    </w:rPr>
                    <w:t xml:space="preserve">ontact </w:t>
                  </w:r>
                  <w:r w:rsidR="00E36B7D">
                    <w:rPr>
                      <w:color w:val="auto"/>
                    </w:rPr>
                    <w:t>Jessica Hilgendorf</w:t>
                  </w:r>
                  <w:r>
                    <w:rPr>
                      <w:color w:val="auto"/>
                    </w:rPr>
                    <w:t xml:space="preserve"> if you are interested in participating in this study.</w:t>
                  </w:r>
                </w:p>
                <w:p w:rsidR="008B506D" w:rsidRPr="008B506D" w:rsidRDefault="008B506D" w:rsidP="008B506D"/>
                <w:p w:rsidR="008B506D" w:rsidRPr="008B506D" w:rsidRDefault="00577D66" w:rsidP="008B506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hyperlink r:id="rId5" w:history="1">
                    <w:r w:rsidR="008B506D" w:rsidRPr="008B506D">
                      <w:rPr>
                        <w:rStyle w:val="Hyperlink"/>
                        <w:b/>
                        <w:color w:val="auto"/>
                        <w:sz w:val="28"/>
                        <w:szCs w:val="28"/>
                      </w:rPr>
                      <w:t>Jh1808@txstate.edu</w:t>
                    </w:r>
                  </w:hyperlink>
                  <w:r w:rsidR="008B506D" w:rsidRPr="008B506D">
                    <w:rPr>
                      <w:b/>
                      <w:sz w:val="28"/>
                      <w:szCs w:val="28"/>
                    </w:rPr>
                    <w:t xml:space="preserve"> or 512-618-2141</w:t>
                  </w:r>
                </w:p>
                <w:p w:rsidR="008B506D" w:rsidRDefault="008B506D" w:rsidP="008B506D">
                  <w:pPr>
                    <w:jc w:val="center"/>
                  </w:pPr>
                </w:p>
                <w:p w:rsidR="008B506D" w:rsidRPr="008B506D" w:rsidRDefault="008B506D" w:rsidP="008B506D">
                  <w:pPr>
                    <w:jc w:val="center"/>
                  </w:pPr>
                </w:p>
                <w:p w:rsidR="008B506D" w:rsidRPr="008B506D" w:rsidRDefault="008B506D" w:rsidP="008B506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5" type="#_x0000_t202" style="position:absolute;left:0;text-align:left;margin-left:-1.4pt;margin-top:698.4pt;width:106.7pt;height:42.5pt;rotation:90;z-index:251645952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45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Pr="00E36B7D" w:rsidRDefault="00CD7FA5" w:rsidP="00E36B7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6" type="#_x0000_t202" style="position:absolute;left:0;text-align:left;margin-left:45.85pt;margin-top:703.4pt;width:114.7pt;height:40.45pt;rotation:90;z-index:251646976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46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Pr="00E36B7D" w:rsidRDefault="00CD7FA5" w:rsidP="00E36B7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7" type="#_x0000_t202" style="position:absolute;left:0;text-align:left;margin-left:99.9pt;margin-top:703.35pt;width:114.7pt;height:40.6pt;rotation:90;z-index:251648000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47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8" type="#_x0000_t202" style="position:absolute;left:0;text-align:left;margin-left:153.9pt;margin-top:703.35pt;width:114.7pt;height:40.6pt;rotation:90;z-index:251649024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48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Pr="00E36B7D" w:rsidRDefault="00CD7FA5" w:rsidP="00E36B7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9" type="#_x0000_t202" style="position:absolute;left:0;text-align:left;margin-left:204.4pt;margin-top:706.85pt;width:121.7pt;height:40.6pt;rotation:90;z-index:251650048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49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Pr="00E36B7D" w:rsidRDefault="00CD7FA5" w:rsidP="00E36B7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0" type="#_x0000_t202" style="position:absolute;left:0;text-align:left;margin-left:261.9pt;margin-top:703.35pt;width:114.7pt;height:40.6pt;rotation:90;z-index:251651072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50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Default="00CD7FA5" w:rsidP="00B007CB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1" type="#_x0000_t202" style="position:absolute;left:0;text-align:left;margin-left:315.9pt;margin-top:703.35pt;width:114.7pt;height:40.6pt;rotation:90;z-index:251652096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51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Default="00CD7FA5" w:rsidP="00CD7FA5">
                  <w:pPr>
                    <w:pStyle w:val="BodyText2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2" type="#_x0000_t202" style="position:absolute;left:0;text-align:left;margin-left:373.9pt;margin-top:699.35pt;width:106.7pt;height:40.6pt;rotation:90;z-index:251653120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52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Pr="00E36B7D" w:rsidRDefault="00CD7FA5" w:rsidP="00E36B7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3" type="#_x0000_t202" style="position:absolute;left:0;text-align:left;margin-left:433.35pt;margin-top:699.35pt;width:106.7pt;height:40.6pt;rotation:90;z-index:251654144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53;mso-column-margin:5.7pt" inset="2.85pt,2.85pt,2.85pt,2.85pt">
              <w:txbxContent>
                <w:p w:rsidR="008B506D" w:rsidRDefault="008B506D" w:rsidP="008B506D">
                  <w:pPr>
                    <w:pStyle w:val="BodyText2"/>
                  </w:pPr>
                  <w:r>
                    <w:t>Jessica Hilgendorf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8B506D">
                  <w:pPr>
                    <w:pStyle w:val="BodyText2"/>
                  </w:pPr>
                  <w:r>
                    <w:t>Jh1808@txstate.edu</w:t>
                  </w:r>
                </w:p>
                <w:p w:rsidR="00CD7FA5" w:rsidRPr="00E36B7D" w:rsidRDefault="00CD7FA5" w:rsidP="00E36B7D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4" type="#_x0000_t202" style="position:absolute;left:0;text-align:left;margin-left:477.9pt;margin-top:703.35pt;width:114.7pt;height:40.6pt;rotation:90;z-index:251655168;visibility:visible;mso-wrap-edited:f;mso-wrap-distance-left:2.88pt;mso-wrap-distance-top:2.88pt;mso-wrap-distance-right:2.88pt;mso-wrap-distance-bottom:2.88pt;mso-position-horizontal-relative:page;mso-position-vertical-relative:page" filled="f" fillcolor="black" stroked="f" strokeweight="0" insetpen="t" o:cliptowrap="t">
            <v:shadow color="#ccc"/>
            <o:lock v:ext="edit" shapetype="t"/>
            <v:textbox style="layout-flow:vertical;mso-next-textbox:#_x0000_s1054;mso-column-margin:5.7pt" inset="2.85pt,2.85pt,2.85pt,2.85pt">
              <w:txbxContent>
                <w:p w:rsidR="00CD7FA5" w:rsidRDefault="00E36B7D" w:rsidP="00CD7FA5">
                  <w:pPr>
                    <w:pStyle w:val="BodyText2"/>
                  </w:pPr>
                  <w:r>
                    <w:t>Jessica Hilgendorf</w:t>
                  </w:r>
                </w:p>
                <w:p w:rsidR="00CD7FA5" w:rsidRDefault="00E36B7D" w:rsidP="00CD7FA5">
                  <w:pPr>
                    <w:pStyle w:val="BodyText2"/>
                  </w:pPr>
                  <w:r>
                    <w:t>512-618-2141</w:t>
                  </w:r>
                </w:p>
                <w:p w:rsidR="008B506D" w:rsidRDefault="008B506D" w:rsidP="00CD7FA5">
                  <w:pPr>
                    <w:pStyle w:val="BodyText2"/>
                  </w:pPr>
                  <w:r>
                    <w:t>Jh1808@txstate.edu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roundrect id="_x0000_s1070" style="position:absolute;left:0;text-align:left;margin-left:43.7pt;margin-top:637pt;width:514.8pt;height:5.3pt;z-index:251666432;mso-position-horizontal-relative:page;mso-position-vertical-relative:page" arcsize="10923f" fillcolor="black" strokecolor="#f2f2f2" strokeweight="3pt">
            <v:shadow on="t" type="perspective" color="#7f7f7f" opacity=".5" offset="1pt" offset2="-1pt"/>
            <w10:wrap anchorx="page" anchory="page"/>
          </v:roundrect>
        </w:pict>
      </w:r>
      <w:r>
        <w:rPr>
          <w:noProof/>
          <w:lang w:eastAsia="zh-TW"/>
        </w:rPr>
        <w:pict>
          <v:shape id="_x0000_s1072" type="#_x0000_t202" style="position:absolute;left:0;text-align:left;margin-left:-16.8pt;margin-top:164.45pt;width:480.85pt;height:99.45pt;z-index:251668480;mso-width-relative:margin;mso-height-relative:margin" stroked="f">
            <v:textbox>
              <w:txbxContent>
                <w:p w:rsidR="00E36B7D" w:rsidRDefault="00E36B7D" w:rsidP="00E36B7D">
                  <w:pPr>
                    <w:jc w:val="center"/>
                    <w:rPr>
                      <w:sz w:val="40"/>
                      <w:szCs w:val="40"/>
                    </w:rPr>
                  </w:pPr>
                  <w:r w:rsidRPr="00F521CF">
                    <w:rPr>
                      <w:sz w:val="40"/>
                      <w:szCs w:val="40"/>
                    </w:rPr>
                    <w:t xml:space="preserve">If </w:t>
                  </w:r>
                  <w:r w:rsidR="00176858" w:rsidRPr="00F521CF">
                    <w:rPr>
                      <w:sz w:val="40"/>
                      <w:szCs w:val="40"/>
                    </w:rPr>
                    <w:t>you</w:t>
                  </w:r>
                  <w:r w:rsidRPr="00F521CF">
                    <w:rPr>
                      <w:sz w:val="40"/>
                      <w:szCs w:val="40"/>
                    </w:rPr>
                    <w:t xml:space="preserve"> answer</w:t>
                  </w:r>
                  <w:r w:rsidR="00176858" w:rsidRPr="00F521CF">
                    <w:rPr>
                      <w:sz w:val="40"/>
                      <w:szCs w:val="40"/>
                    </w:rPr>
                    <w:t>ed</w:t>
                  </w:r>
                  <w:r w:rsidRPr="00F521CF">
                    <w:rPr>
                      <w:sz w:val="40"/>
                      <w:szCs w:val="40"/>
                    </w:rPr>
                    <w:t xml:space="preserve"> </w:t>
                  </w:r>
                  <w:r w:rsidR="00176858" w:rsidRPr="00F521CF">
                    <w:rPr>
                      <w:sz w:val="40"/>
                      <w:szCs w:val="40"/>
                    </w:rPr>
                    <w:t>“Y</w:t>
                  </w:r>
                  <w:r w:rsidRPr="00F521CF">
                    <w:rPr>
                      <w:sz w:val="40"/>
                      <w:szCs w:val="40"/>
                    </w:rPr>
                    <w:t>es</w:t>
                  </w:r>
                  <w:r w:rsidR="00176858" w:rsidRPr="00F521CF">
                    <w:rPr>
                      <w:sz w:val="40"/>
                      <w:szCs w:val="40"/>
                    </w:rPr>
                    <w:t>”</w:t>
                  </w:r>
                  <w:r w:rsidRPr="00F521CF">
                    <w:rPr>
                      <w:sz w:val="40"/>
                      <w:szCs w:val="40"/>
                    </w:rPr>
                    <w:t>,</w:t>
                  </w:r>
                  <w:r w:rsidRPr="00E36B7D">
                    <w:rPr>
                      <w:sz w:val="40"/>
                      <w:szCs w:val="40"/>
                    </w:rPr>
                    <w:t xml:space="preserve"> you may have what is c</w:t>
                  </w:r>
                  <w:r>
                    <w:rPr>
                      <w:sz w:val="40"/>
                      <w:szCs w:val="40"/>
                    </w:rPr>
                    <w:t xml:space="preserve">alled </w:t>
                  </w:r>
                  <w:r w:rsidRPr="00176858">
                    <w:rPr>
                      <w:b/>
                      <w:sz w:val="40"/>
                      <w:szCs w:val="40"/>
                    </w:rPr>
                    <w:t>chronic ankle instability</w:t>
                  </w:r>
                  <w:r>
                    <w:rPr>
                      <w:sz w:val="40"/>
                      <w:szCs w:val="40"/>
                    </w:rPr>
                    <w:t xml:space="preserve"> and may qualify to participate in a graduate research study.</w:t>
                  </w:r>
                  <w:r w:rsidR="008B506D">
                    <w:rPr>
                      <w:sz w:val="40"/>
                      <w:szCs w:val="40"/>
                    </w:rPr>
                    <w:t xml:space="preserve"> </w:t>
                  </w:r>
                </w:p>
                <w:p w:rsidR="00E36B7D" w:rsidRDefault="00E36B7D" w:rsidP="00E36B7D">
                  <w:pPr>
                    <w:rPr>
                      <w:sz w:val="40"/>
                      <w:szCs w:val="40"/>
                    </w:rPr>
                  </w:pPr>
                </w:p>
                <w:p w:rsidR="00E36B7D" w:rsidRPr="00E36B7D" w:rsidRDefault="00E36B7D" w:rsidP="00E36B7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If you:</w:t>
                  </w:r>
                </w:p>
              </w:txbxContent>
            </v:textbox>
          </v:shape>
        </w:pict>
      </w:r>
      <w:r w:rsidR="00C029E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158115</wp:posOffset>
            </wp:positionV>
            <wp:extent cx="1694815" cy="1816100"/>
            <wp:effectExtent l="19050" t="0" r="635" b="0"/>
            <wp:wrapNone/>
            <wp:docPr id="47" name="Picture 47" descr="See full size 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ee full size 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line id="_x0000_s1060" style="position:absolute;left:0;text-align:left;z-index:251661312;visibility:visible;mso-wrap-edited:f;mso-wrap-distance-left:2.88pt;mso-wrap-distance-top:2.88pt;mso-wrap-distance-right:2.88pt;mso-wrap-distance-bottom:2.88pt;mso-position-horizontal-relative:page;mso-position-vertical-relative:page" from="352.95pt,650.95pt" to="352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59" style="position:absolute;left:0;text-align:left;z-index:251660288;visibility:visible;mso-wrap-edited:f;mso-wrap-distance-left:2.88pt;mso-wrap-distance-top:2.88pt;mso-wrap-distance-right:2.88pt;mso-wrap-distance-bottom:2.88pt;mso-position-horizontal-relative:page;mso-position-vertical-relative:page" from="298.95pt,650.95pt" to="298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58" style="position:absolute;left:0;text-align:left;z-index:251659264;visibility:visible;mso-wrap-edited:f;mso-wrap-distance-left:2.88pt;mso-wrap-distance-top:2.88pt;mso-wrap-distance-right:2.88pt;mso-wrap-distance-bottom:2.88pt;mso-position-horizontal-relative:page;mso-position-vertical-relative:page" from="244.95pt,650.95pt" to="244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57" style="position:absolute;left:0;text-align:left;z-index:251658240;visibility:visible;mso-wrap-edited:f;mso-wrap-distance-left:2.88pt;mso-wrap-distance-top:2.88pt;mso-wrap-distance-right:2.88pt;mso-wrap-distance-bottom:2.88pt;mso-position-horizontal-relative:page;mso-position-vertical-relative:page" from="190.95pt,650.95pt" to="190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56" style="position:absolute;left:0;text-align:left;z-index:251657216;visibility:visible;mso-wrap-edited:f;mso-wrap-distance-left:2.88pt;mso-wrap-distance-top:2.88pt;mso-wrap-distance-right:2.88pt;mso-wrap-distance-bottom:2.88pt;mso-position-horizontal-relative:page;mso-position-vertical-relative:page" from="136.95pt,650.95pt" to="136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55" style="position:absolute;left:0;text-align:left;z-index:251656192;visibility:visible;mso-wrap-edited:f;mso-wrap-distance-left:2.88pt;mso-wrap-distance-top:2.88pt;mso-wrap-distance-right:2.88pt;mso-wrap-distance-bottom:2.88pt;mso-position-horizontal-relative:page;mso-position-vertical-relative:page" from="82.95pt,650.95pt" to="82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63" style="position:absolute;left:0;text-align:left;z-index:251664384;visibility:visible;mso-wrap-edited:f;mso-wrap-distance-left:2.88pt;mso-wrap-distance-top:2.88pt;mso-wrap-distance-right:2.88pt;mso-wrap-distance-bottom:2.88pt;mso-position-horizontal-relative:page;mso-position-vertical-relative:page" from="514.95pt,650.95pt" to="514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62" style="position:absolute;left:0;text-align:left;z-index:251663360;visibility:visible;mso-wrap-edited:f;mso-wrap-distance-left:2.88pt;mso-wrap-distance-top:2.88pt;mso-wrap-distance-right:2.88pt;mso-wrap-distance-bottom:2.88pt;mso-position-horizontal-relative:page;mso-position-vertical-relative:page" from="460.95pt,650.95pt" to="460.95pt,794.95pt" strokecolor="#036" strokeweight=".25pt" o:cliptowrap="t">
            <v:stroke dashstyle="dash"/>
            <v:shadow color="#ccc"/>
            <w10:wrap anchorx="page" anchory="page"/>
          </v:line>
        </w:pict>
      </w:r>
      <w:r>
        <w:rPr>
          <w:noProof/>
        </w:rPr>
        <w:pict>
          <v:line id="_x0000_s1061" style="position:absolute;left:0;text-align:left;z-index:251662336;visibility:visible;mso-wrap-edited:f;mso-wrap-distance-left:2.88pt;mso-wrap-distance-top:2.88pt;mso-wrap-distance-right:2.88pt;mso-wrap-distance-bottom:2.88pt;mso-position-horizontal-relative:page;mso-position-vertical-relative:page" from="406.95pt,650.95pt" to="406.95pt,794.95pt" strokecolor="#036" strokeweight=".25pt" o:cliptowrap="t">
            <v:stroke dashstyle="dash"/>
            <v:shadow color="#ccc"/>
            <w10:wrap anchorx="page" anchory="page"/>
          </v:line>
        </w:pict>
      </w:r>
    </w:p>
    <w:sectPr w:rsidR="00CD7FA5" w:rsidSect="008B506D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195F"/>
    <w:multiLevelType w:val="hybridMultilevel"/>
    <w:tmpl w:val="F926C158"/>
    <w:lvl w:ilvl="0" w:tplc="099C1B0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777460"/>
    <w:multiLevelType w:val="hybridMultilevel"/>
    <w:tmpl w:val="B40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0580A"/>
    <w:multiLevelType w:val="hybridMultilevel"/>
    <w:tmpl w:val="9D8E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E36B7D"/>
    <w:rsid w:val="00176858"/>
    <w:rsid w:val="002913D9"/>
    <w:rsid w:val="00577D66"/>
    <w:rsid w:val="008B506D"/>
    <w:rsid w:val="008E2F7E"/>
    <w:rsid w:val="00B007CB"/>
    <w:rsid w:val="00C029EE"/>
    <w:rsid w:val="00C66998"/>
    <w:rsid w:val="00CD7FA5"/>
    <w:rsid w:val="00DE091C"/>
    <w:rsid w:val="00DE28DE"/>
    <w:rsid w:val="00E36B7D"/>
    <w:rsid w:val="00F521CF"/>
    <w:rsid w:val="00F7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 style="mso-position-horizontal-relative:page;mso-position-vertical-relative:page" fill="f" fillcolor="white" stroke="f">
      <v:fill color="white" on="f"/>
      <v:stroke weight="0" insetpen="t" on="f"/>
      <v:shadow color="#ccc"/>
      <v:textbox style="mso-column-margin:5.7pt" inset="0,0,0,0"/>
      <o:colormenu v:ext="edit" strokecolor="none" extrusion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7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7FA5"/>
    <w:pPr>
      <w:keepNext/>
      <w:jc w:val="center"/>
      <w:outlineLvl w:val="0"/>
    </w:pPr>
    <w:rPr>
      <w:rFonts w:ascii="Century Gothic" w:hAnsi="Century Gothic" w:cs="Arial"/>
      <w:b/>
      <w:bCs/>
      <w:color w:val="2051B4"/>
      <w:kern w:val="32"/>
      <w:sz w:val="72"/>
      <w:szCs w:val="32"/>
    </w:rPr>
  </w:style>
  <w:style w:type="paragraph" w:styleId="Heading3">
    <w:name w:val="heading 3"/>
    <w:next w:val="Normal"/>
    <w:qFormat/>
    <w:rsid w:val="00CD7FA5"/>
    <w:pPr>
      <w:outlineLvl w:val="2"/>
    </w:pPr>
    <w:rPr>
      <w:rFonts w:ascii="Century Gothic" w:hAnsi="Century Gothic"/>
      <w:b/>
      <w:bCs/>
      <w:color w:val="003366"/>
      <w:kern w:val="28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D7FA5"/>
    <w:rPr>
      <w:rFonts w:ascii="Century Gothic" w:hAnsi="Century Gothic"/>
      <w:kern w:val="28"/>
      <w:sz w:val="20"/>
      <w:szCs w:val="20"/>
    </w:rPr>
  </w:style>
  <w:style w:type="paragraph" w:styleId="ListBullet">
    <w:name w:val="List Bullet"/>
    <w:rsid w:val="00CD7FA5"/>
    <w:pPr>
      <w:spacing w:after="40"/>
      <w:ind w:left="287" w:hanging="287"/>
    </w:pPr>
    <w:rPr>
      <w:rFonts w:ascii="Century Gothic" w:hAnsi="Century Gothic"/>
      <w:kern w:val="28"/>
      <w:sz w:val="34"/>
      <w:szCs w:val="34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CD7FA5"/>
    <w:pPr>
      <w:jc w:val="center"/>
    </w:pPr>
    <w:rPr>
      <w:rFonts w:ascii="Century Gothic" w:hAnsi="Century Gothic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basedOn w:val="DefaultParagraphFont"/>
    <w:link w:val="StyleCenturyGothic24ptBoldIndigoCentered"/>
    <w:rsid w:val="00CD7FA5"/>
    <w:rPr>
      <w:rFonts w:ascii="Century Gothic" w:hAnsi="Century Gothic"/>
      <w:b/>
      <w:bCs/>
      <w:color w:val="2051B4"/>
      <w:kern w:val="28"/>
      <w:sz w:val="48"/>
      <w:szCs w:val="48"/>
      <w:lang w:val="en-US" w:eastAsia="en-US" w:bidi="ar-SA"/>
    </w:rPr>
  </w:style>
  <w:style w:type="paragraph" w:customStyle="1" w:styleId="CarforSale">
    <w:name w:val="Car for Sale"/>
    <w:basedOn w:val="Heading1"/>
    <w:link w:val="CarforSaleChar"/>
    <w:rsid w:val="00CD7FA5"/>
    <w:rPr>
      <w:sz w:val="116"/>
    </w:rPr>
  </w:style>
  <w:style w:type="character" w:customStyle="1" w:styleId="Heading1Char">
    <w:name w:val="Heading 1 Char"/>
    <w:basedOn w:val="DefaultParagraphFont"/>
    <w:link w:val="Heading1"/>
    <w:rsid w:val="00CD7FA5"/>
    <w:rPr>
      <w:rFonts w:ascii="Century Gothic" w:hAnsi="Century Gothic" w:cs="Arial"/>
      <w:b/>
      <w:bCs/>
      <w:color w:val="2051B4"/>
      <w:kern w:val="32"/>
      <w:sz w:val="72"/>
      <w:szCs w:val="32"/>
      <w:lang w:val="en-US" w:eastAsia="en-US" w:bidi="ar-SA"/>
    </w:rPr>
  </w:style>
  <w:style w:type="character" w:customStyle="1" w:styleId="CarforSaleChar">
    <w:name w:val="Car for Sale Char"/>
    <w:basedOn w:val="Heading1Char"/>
    <w:link w:val="CarforSale"/>
    <w:rsid w:val="00CD7FA5"/>
    <w:rPr>
      <w:sz w:val="116"/>
    </w:rPr>
  </w:style>
  <w:style w:type="paragraph" w:styleId="BalloonText">
    <w:name w:val="Balloon Text"/>
    <w:basedOn w:val="Normal"/>
    <w:link w:val="BalloonTextChar"/>
    <w:rsid w:val="00E36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6B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B50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3.gstatic.com/images?q=tbn:HCsPmazucjDMbM:http://www.bone-and-joint-pain.com/images/ankl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ne-and-joint-pain.com/images/ankle.jpg" TargetMode="External"/><Relationship Id="rId5" Type="http://schemas.openxmlformats.org/officeDocument/2006/relationships/hyperlink" Target="mailto:Jh1808@tx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SU\Application%20Data\Microsoft\Templates\Car%20for%20sale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 for sale flyer</Template>
  <TotalTime>1</TotalTime>
  <Pages>1</Pages>
  <Words>11</Words>
  <Characters>67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77</CharactersWithSpaces>
  <SharedDoc>false</SharedDoc>
  <HLinks>
    <vt:vector size="18" baseType="variant">
      <vt:variant>
        <vt:i4>8060996</vt:i4>
      </vt:variant>
      <vt:variant>
        <vt:i4>0</vt:i4>
      </vt:variant>
      <vt:variant>
        <vt:i4>0</vt:i4>
      </vt:variant>
      <vt:variant>
        <vt:i4>5</vt:i4>
      </vt:variant>
      <vt:variant>
        <vt:lpwstr>mailto:Jh1808@txstate.edu</vt:lpwstr>
      </vt:variant>
      <vt:variant>
        <vt:lpwstr/>
      </vt:variant>
      <vt:variant>
        <vt:i4>7995427</vt:i4>
      </vt:variant>
      <vt:variant>
        <vt:i4>-1</vt:i4>
      </vt:variant>
      <vt:variant>
        <vt:i4>1071</vt:i4>
      </vt:variant>
      <vt:variant>
        <vt:i4>4</vt:i4>
      </vt:variant>
      <vt:variant>
        <vt:lpwstr>http://www.bone-and-joint-pain.com/images/ankle.jpg</vt:lpwstr>
      </vt:variant>
      <vt:variant>
        <vt:lpwstr/>
      </vt:variant>
      <vt:variant>
        <vt:i4>6225993</vt:i4>
      </vt:variant>
      <vt:variant>
        <vt:i4>-1</vt:i4>
      </vt:variant>
      <vt:variant>
        <vt:i4>1071</vt:i4>
      </vt:variant>
      <vt:variant>
        <vt:i4>1</vt:i4>
      </vt:variant>
      <vt:variant>
        <vt:lpwstr>http://t3.gstatic.com/images?q=tbn:HCsPmazucjDMbM:http://www.bone-and-joint-pain.com/images/ankle.jpg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jh1808</cp:lastModifiedBy>
  <cp:revision>2</cp:revision>
  <cp:lastPrinted>2003-07-30T21:45:00Z</cp:lastPrinted>
  <dcterms:created xsi:type="dcterms:W3CDTF">2010-03-24T14:40:00Z</dcterms:created>
  <dcterms:modified xsi:type="dcterms:W3CDTF">2010-03-24T14:40:00Z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TC061076691033</vt:lpwstr>
  </property>
</Properties>
</file>