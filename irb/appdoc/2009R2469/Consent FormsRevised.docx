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6C4" w:rsidRDefault="00ED66C4" w:rsidP="00035DF3">
      <w:pPr>
        <w:jc w:val="center"/>
      </w:pPr>
      <w:r>
        <w:t>Consent Form (student)</w:t>
      </w:r>
    </w:p>
    <w:p w:rsidR="00ED66C4" w:rsidRDefault="00ED66C4" w:rsidP="00035DF3"/>
    <w:p w:rsidR="00ED66C4" w:rsidRDefault="00ED66C4" w:rsidP="00035DF3">
      <w:r>
        <w:t xml:space="preserve">This study involves research funded by </w:t>
      </w:r>
      <w:smartTag w:uri="urn:schemas-microsoft-com:office:smarttags" w:element="place">
        <w:smartTag w:uri="urn:schemas-microsoft-com:office:smarttags" w:element="State">
          <w:r>
            <w:t>Texas</w:t>
          </w:r>
        </w:smartTag>
      </w:smartTag>
      <w:r>
        <w:t xml:space="preserve"> State University’s (TSU) Research Enhancement Program and is being conducted by Dr. Donna Vandiver, Dr. Mark Stafford, and Dr. Matthew Ferrara.  Dr. Vandiver (</w:t>
      </w:r>
      <w:hyperlink r:id="rId4" w:history="1">
        <w:r w:rsidRPr="007B714D">
          <w:rPr>
            <w:rStyle w:val="Hyperlink"/>
          </w:rPr>
          <w:t>vandiver@txstate.edu</w:t>
        </w:r>
      </w:hyperlink>
      <w:r>
        <w:t>; 512-245-7907) and Dr. Stafford (</w:t>
      </w:r>
      <w:hyperlink r:id="rId5" w:history="1">
        <w:r w:rsidRPr="007B714D">
          <w:rPr>
            <w:rStyle w:val="Hyperlink"/>
          </w:rPr>
          <w:t>Stafford@txstate.edu</w:t>
        </w:r>
      </w:hyperlink>
      <w:r>
        <w:t>; 512-245-5410) are faculty members at TSU; Dr. Ferrara (</w:t>
      </w:r>
      <w:hyperlink r:id="rId6" w:history="1">
        <w:r w:rsidRPr="00E905B9">
          <w:rPr>
            <w:rStyle w:val="Hyperlink"/>
          </w:rPr>
          <w:t>mferrara@austin.rr.com</w:t>
        </w:r>
      </w:hyperlink>
      <w:r>
        <w:t xml:space="preserve">; 512-708-0502) is a licensed sex offender therapist and psychologist.  The purpose of this research is to compare the characteristics of a group of known child sexual abusers to a group of non-child sexual abusers. </w:t>
      </w:r>
    </w:p>
    <w:p w:rsidR="00ED66C4" w:rsidRDefault="00ED66C4" w:rsidP="00035DF3"/>
    <w:p w:rsidR="00ED66C4" w:rsidRDefault="00ED66C4" w:rsidP="00035DF3">
      <w:r>
        <w:t xml:space="preserve">You were selected as a potential participant for this research as a Texas State Student registered in a large mandatory course chosen randomly.  The instructor of your course has agreed with having the research conducted in his/her classroom.  As an added benefit you will receive extra credit that counts as 1 percent toward your total course grade for completing the survey.  For those students who do not wish to participate they may complete an assessment of current political science event for the same extra credit.  The assessment will take approximately 30-40 minutes and include reading a current article and completing a worksheet. </w:t>
      </w:r>
    </w:p>
    <w:p w:rsidR="00ED66C4" w:rsidRDefault="00ED66C4" w:rsidP="00035DF3"/>
    <w:p w:rsidR="00ED66C4" w:rsidRDefault="00ED66C4" w:rsidP="005517BF">
      <w:r>
        <w:t>It will take about 40 minutes to answer approximately 340 questions regarding sexual assault, sexual fantasies, and impulsivity.  If you choose to take the survey, please answer the questions and place the survey in the envelope provided. Your participation is voluntary.  You may refuse to take the survey or quit at any time for any reason without penalty.  You may refuse to answer any question for any reason.  Examples of questions that will be in this survey are as follows:</w:t>
      </w:r>
    </w:p>
    <w:p w:rsidR="00ED66C4" w:rsidRDefault="00ED66C4" w:rsidP="005517BF">
      <w:r>
        <w:rPr>
          <w:noProof/>
        </w:rPr>
        <w:pict>
          <v:shapetype id="_x0000_t202" coordsize="21600,21600" o:spt="202" path="m,l,21600r21600,l21600,xe">
            <v:stroke joinstyle="miter"/>
            <v:path gradientshapeok="t" o:connecttype="rect"/>
          </v:shapetype>
          <v:shape id="_x0000_s1026" type="#_x0000_t202" style="position:absolute;margin-left:0;margin-top:10.55pt;width:485.6pt;height:197.6pt;z-index:251658240" wrapcoords="-33 -82 -33 21518 21633 21518 21633 -82 -33 -82" filled="f">
            <v:fill o:detectmouseclick="t"/>
            <v:textbox style="mso-next-textbox:#_x0000_s1026" inset=",7.2pt,,7.2pt">
              <w:txbxContent>
                <w:p w:rsidR="00ED66C4" w:rsidRDefault="00ED66C4" w:rsidP="005517BF">
                  <w:r>
                    <w:t>It is better to have sex with one’s child than to cheat on one’s wife. (Strongly disagree, disagree, agree, and strongly agree)</w:t>
                  </w:r>
                </w:p>
                <w:p w:rsidR="00ED66C4" w:rsidRDefault="00ED66C4" w:rsidP="005517BF"/>
                <w:p w:rsidR="00ED66C4" w:rsidRDefault="00ED66C4" w:rsidP="005517BF">
                  <w:r>
                    <w:t>I sometimes try to get even rather than forgive and forget. (1-5, not true - very true)</w:t>
                  </w:r>
                </w:p>
                <w:p w:rsidR="00ED66C4" w:rsidRDefault="00ED66C4" w:rsidP="005517BF"/>
                <w:p w:rsidR="00ED66C4" w:rsidRDefault="00ED66C4" w:rsidP="005517BF">
                  <w:r>
                    <w:t xml:space="preserve">I fantasize about being whipped or spanked. (0-5, never – daily) </w:t>
                  </w:r>
                </w:p>
                <w:p w:rsidR="00ED66C4" w:rsidRDefault="00ED66C4" w:rsidP="005517BF"/>
                <w:p w:rsidR="00ED66C4" w:rsidRDefault="00ED66C4" w:rsidP="005517BF">
                  <w:r>
                    <w:t>Women who get raped probably deserved it. (Strongly disagree, disagree, agree, and strongly agree)</w:t>
                  </w:r>
                </w:p>
                <w:p w:rsidR="00ED66C4" w:rsidRDefault="00ED66C4" w:rsidP="005517BF"/>
                <w:p w:rsidR="00ED66C4" w:rsidRDefault="00ED66C4" w:rsidP="005517BF">
                  <w:r>
                    <w:t>What types of street drugs have you used?</w:t>
                  </w:r>
                </w:p>
                <w:p w:rsidR="00ED66C4" w:rsidRDefault="00ED66C4" w:rsidP="005517BF"/>
                <w:p w:rsidR="00ED66C4" w:rsidRDefault="00ED66C4" w:rsidP="005517BF">
                  <w:r>
                    <w:t>Have you ever been a patient in an inpatient psychiatric program?</w:t>
                  </w:r>
                </w:p>
                <w:p w:rsidR="00ED66C4" w:rsidRDefault="00ED66C4" w:rsidP="005517BF"/>
                <w:p w:rsidR="00ED66C4" w:rsidRDefault="00ED66C4" w:rsidP="005517BF"/>
                <w:p w:rsidR="00ED66C4" w:rsidRDefault="00ED66C4" w:rsidP="005517BF"/>
                <w:p w:rsidR="00ED66C4" w:rsidRDefault="00ED66C4" w:rsidP="005517BF">
                  <w:r>
                    <w:t>j</w:t>
                  </w:r>
                </w:p>
                <w:p w:rsidR="00ED66C4" w:rsidRDefault="00ED66C4" w:rsidP="005517BF"/>
                <w:p w:rsidR="00ED66C4" w:rsidRDefault="00ED66C4" w:rsidP="005517BF"/>
                <w:p w:rsidR="00ED66C4" w:rsidRDefault="00ED66C4" w:rsidP="005517BF"/>
              </w:txbxContent>
            </v:textbox>
            <w10:wrap type="tight"/>
          </v:shape>
        </w:pict>
      </w:r>
    </w:p>
    <w:p w:rsidR="00ED66C4" w:rsidRDefault="00ED66C4" w:rsidP="005517BF"/>
    <w:p w:rsidR="00ED66C4" w:rsidRDefault="00ED66C4" w:rsidP="005517BF">
      <w:r>
        <w:t xml:space="preserve">Any subject may experience distress due to the content of the questions.  Those who have been exposed to sexual assault in any way may also feel psychological stress from reading questions that describe sexual assault situations.  Students may receive free psychological services from the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Name">
          <w:r>
            <w:t>Counseling</w:t>
          </w:r>
        </w:smartTag>
        <w:r>
          <w:t xml:space="preserve"> </w:t>
        </w:r>
        <w:smartTag w:uri="urn:schemas-microsoft-com:office:smarttags" w:element="PlaceType">
          <w:r>
            <w:t>Center</w:t>
          </w:r>
        </w:smartTag>
      </w:smartTag>
      <w:r>
        <w:t xml:space="preserve">, though the number of sessions allowed may be limited.  More information can be found at </w:t>
      </w:r>
      <w:hyperlink r:id="rId7" w:history="1">
        <w:r w:rsidRPr="00E905B9">
          <w:rPr>
            <w:rStyle w:val="Hyperlink"/>
          </w:rPr>
          <w:t>http://www.counseling.txstate.edu/</w:t>
        </w:r>
      </w:hyperlink>
      <w:r>
        <w:t xml:space="preserve"> or by calling 512-245-2208.  The Hays-Caldwell Women’s Center also offers free counseling services to men and women.  They offer a 24-hour confidential help line for victims (512-396-HELP).  More information on their services can be found at </w:t>
      </w:r>
      <w:hyperlink r:id="rId8" w:history="1">
        <w:r w:rsidRPr="00E905B9">
          <w:rPr>
            <w:rStyle w:val="Hyperlink"/>
          </w:rPr>
          <w:t>http://www.hcwc.org/</w:t>
        </w:r>
      </w:hyperlink>
      <w:r>
        <w:t xml:space="preserve"> or by calling 512-396-3404.  SafePlace in </w:t>
      </w:r>
      <w:smartTag w:uri="urn:schemas-microsoft-com:office:smarttags" w:element="place">
        <w:smartTag w:uri="urn:schemas-microsoft-com:office:smarttags" w:element="City">
          <w:r>
            <w:t>Austin</w:t>
          </w:r>
        </w:smartTag>
        <w:r>
          <w:t xml:space="preserve">, </w:t>
        </w:r>
        <w:smartTag w:uri="urn:schemas-microsoft-com:office:smarttags" w:element="State">
          <w:r>
            <w:t>Tx</w:t>
          </w:r>
        </w:smartTag>
      </w:smartTag>
      <w:r>
        <w:t xml:space="preserve"> is another option that offers a 24-hour confidential hotline (512-267-SAFE) as well as free counseling sessions.  More information on their services can be found at </w:t>
      </w:r>
      <w:hyperlink r:id="rId9" w:history="1">
        <w:r w:rsidRPr="00E905B9">
          <w:rPr>
            <w:rStyle w:val="Hyperlink"/>
          </w:rPr>
          <w:t>http://www.safeplace.org/</w:t>
        </w:r>
      </w:hyperlink>
      <w:r>
        <w:t>.</w:t>
      </w:r>
    </w:p>
    <w:p w:rsidR="00ED66C4" w:rsidRPr="006E1F79" w:rsidRDefault="00ED66C4" w:rsidP="005517BF">
      <w:pPr>
        <w:rPr>
          <w:color w:val="943634"/>
        </w:rPr>
      </w:pPr>
    </w:p>
    <w:p w:rsidR="00ED66C4" w:rsidRDefault="00ED66C4" w:rsidP="005517BF">
      <w:r>
        <w:t xml:space="preserve">The information collected in this survey is confidential.  Surveys and consent forms will be number coded so that respondents names or identifying characteristics are not kept with the surveys.  All surveys (with consent forms) will be shredded after creating a computer file linking respondents’ codes to their surveys. The file will be password-protected on a computer in a locked office in </w:t>
      </w:r>
      <w:smartTag w:uri="urn:schemas-microsoft-com:office:smarttags" w:element="PlaceName">
        <w:r>
          <w:t>Hines</w:t>
        </w:r>
      </w:smartTag>
      <w:r>
        <w:t xml:space="preserve"> </w:t>
      </w:r>
      <w:smartTag w:uri="urn:schemas-microsoft-com:office:smarttags" w:element="PlaceName">
        <w:r>
          <w:t>Academic</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The data will contain only the code, not the identity or identifying markers</w:t>
      </w:r>
    </w:p>
    <w:p w:rsidR="00ED66C4" w:rsidRDefault="00ED66C4" w:rsidP="005517BF">
      <w:r>
        <w:t xml:space="preserve"> </w:t>
      </w:r>
    </w:p>
    <w:p w:rsidR="00ED66C4" w:rsidRDefault="00ED66C4" w:rsidP="005517BF">
      <w:r>
        <w:t xml:space="preserve">The data collected for this research will be kept in order to perform follow-up studies.  Data will be kept in a locked file cabinet in an office in </w:t>
      </w:r>
      <w:smartTag w:uri="urn:schemas-microsoft-com:office:smarttags" w:element="PlaceName">
        <w:r>
          <w:t>Hines</w:t>
        </w:r>
      </w:smartTag>
      <w:r>
        <w:t xml:space="preserve"> </w:t>
      </w:r>
      <w:smartTag w:uri="urn:schemas-microsoft-com:office:smarttags" w:element="PlaceName">
        <w:r>
          <w:t>Academic</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If subjects would like a copy of the results, please email Dr. Vandiver (vandiver@txstate.edu). </w:t>
      </w:r>
    </w:p>
    <w:p w:rsidR="00ED66C4" w:rsidRDefault="00ED66C4" w:rsidP="005517BF"/>
    <w:p w:rsidR="00ED66C4" w:rsidRDefault="00ED66C4" w:rsidP="005517BF">
      <w:r>
        <w:t xml:space="preserve">Pertinent questions about the research, research participants’ rights, and/or research-related injuries to participants should be directed to the IRB chair, Dr. Jon Lasser (512-245-3413 – </w:t>
      </w:r>
      <w:hyperlink r:id="rId10" w:history="1">
        <w:r w:rsidRPr="00E905B9">
          <w:rPr>
            <w:rStyle w:val="Hyperlink"/>
          </w:rPr>
          <w:t>lasser@txstate.edu</w:t>
        </w:r>
      </w:hyperlink>
      <w:r>
        <w:t>), or to Ms. Becky Northcut, Compliance Specialist (512-245-2102).</w:t>
      </w:r>
    </w:p>
    <w:p w:rsidR="00ED66C4" w:rsidRDefault="00ED66C4" w:rsidP="005517BF"/>
    <w:p w:rsidR="00ED66C4" w:rsidRDefault="00ED66C4" w:rsidP="005517BF"/>
    <w:p w:rsidR="00ED66C4" w:rsidRDefault="00ED66C4" w:rsidP="005517BF"/>
    <w:p w:rsidR="00ED66C4" w:rsidRDefault="00ED66C4" w:rsidP="005517BF">
      <w:r>
        <w:t>________________________________</w:t>
      </w:r>
      <w:r>
        <w:tab/>
      </w:r>
      <w:r>
        <w:tab/>
      </w:r>
      <w:r>
        <w:tab/>
      </w:r>
      <w:r>
        <w:tab/>
      </w:r>
      <w:r>
        <w:tab/>
        <w:t>________________________________</w:t>
      </w:r>
    </w:p>
    <w:p w:rsidR="00ED66C4" w:rsidRDefault="00ED66C4" w:rsidP="005517BF">
      <w:r>
        <w:t>Participant’s Name</w:t>
      </w:r>
      <w:r>
        <w:tab/>
      </w:r>
      <w:r>
        <w:tab/>
      </w:r>
      <w:r>
        <w:tab/>
      </w:r>
      <w:r>
        <w:tab/>
      </w:r>
      <w:r>
        <w:tab/>
      </w:r>
      <w:r>
        <w:tab/>
        <w:t>Participant’s Signature</w:t>
      </w:r>
    </w:p>
    <w:p w:rsidR="00ED66C4" w:rsidRDefault="00ED66C4" w:rsidP="005517BF"/>
    <w:p w:rsidR="00ED66C4" w:rsidRDefault="00ED66C4" w:rsidP="005517BF"/>
    <w:p w:rsidR="00ED66C4" w:rsidRDefault="00ED66C4" w:rsidP="005517BF"/>
    <w:p w:rsidR="00ED66C4" w:rsidRDefault="00ED66C4" w:rsidP="005517BF">
      <w:r>
        <w:t>________________________________</w:t>
      </w:r>
    </w:p>
    <w:p w:rsidR="00ED66C4" w:rsidRDefault="00ED66C4" w:rsidP="005517BF">
      <w:r>
        <w:t>Researcher’s Signature</w:t>
      </w:r>
    </w:p>
    <w:p w:rsidR="00ED66C4" w:rsidRDefault="00ED66C4" w:rsidP="00E75DE8">
      <w:pPr>
        <w:jc w:val="center"/>
      </w:pPr>
      <w:r>
        <w:br w:type="page"/>
        <w:t>Consent Form (community sample)</w:t>
      </w:r>
    </w:p>
    <w:p w:rsidR="00ED66C4" w:rsidRDefault="00ED66C4" w:rsidP="00E75DE8"/>
    <w:p w:rsidR="00ED66C4" w:rsidRDefault="00ED66C4" w:rsidP="00E75DE8">
      <w:r>
        <w:t xml:space="preserve">This study involves research funded by </w:t>
      </w:r>
      <w:smartTag w:uri="urn:schemas-microsoft-com:office:smarttags" w:element="place">
        <w:smartTag w:uri="urn:schemas-microsoft-com:office:smarttags" w:element="State">
          <w:r>
            <w:t>Texas</w:t>
          </w:r>
        </w:smartTag>
      </w:smartTag>
      <w:r>
        <w:t xml:space="preserve"> State University’s (TSU) Research Enhancement Program and is being conducted by Dr. Donna Vandiver, Dr. Mark Stafford, and Dr. Matthew Ferrara.  Dr. Vandiver (</w:t>
      </w:r>
      <w:hyperlink r:id="rId11" w:history="1">
        <w:r w:rsidRPr="007B714D">
          <w:rPr>
            <w:rStyle w:val="Hyperlink"/>
          </w:rPr>
          <w:t>vandiver@txstate.edu</w:t>
        </w:r>
      </w:hyperlink>
      <w:r>
        <w:t>; 512-245-7907) and Dr. Stafford (</w:t>
      </w:r>
      <w:hyperlink r:id="rId12" w:history="1">
        <w:r w:rsidRPr="007B714D">
          <w:rPr>
            <w:rStyle w:val="Hyperlink"/>
          </w:rPr>
          <w:t>Stafford@txstate.edu</w:t>
        </w:r>
      </w:hyperlink>
      <w:r>
        <w:t>; 512-245-5410) are faculty members at TSU; Dr. Ferrara (</w:t>
      </w:r>
      <w:hyperlink r:id="rId13" w:history="1">
        <w:r w:rsidRPr="00E905B9">
          <w:rPr>
            <w:rStyle w:val="Hyperlink"/>
          </w:rPr>
          <w:t>mferrara@austin.rr.com</w:t>
        </w:r>
      </w:hyperlink>
      <w:r>
        <w:t xml:space="preserve">; 512-708-0502) is a licensed sex offender therapist and psychologist.  The purpose of this research is to compare the characteristics of a group of known child sexual abusers to a group of non-child sexual abusers. </w:t>
      </w:r>
    </w:p>
    <w:p w:rsidR="00ED66C4" w:rsidRDefault="00ED66C4" w:rsidP="00E75DE8"/>
    <w:p w:rsidR="00ED66C4" w:rsidRPr="00451FD6" w:rsidRDefault="00ED66C4" w:rsidP="00A832E4">
      <w:r>
        <w:t xml:space="preserve">You were selected as a potential participant for this research as an adult located through an employment agency in </w:t>
      </w:r>
      <w:smartTag w:uri="urn:schemas-microsoft-com:office:smarttags" w:element="place">
        <w:smartTag w:uri="urn:schemas-microsoft-com:office:smarttags" w:element="City">
          <w:r>
            <w:t>Austin</w:t>
          </w:r>
        </w:smartTag>
        <w:r>
          <w:t xml:space="preserve">, </w:t>
        </w:r>
        <w:smartTag w:uri="urn:schemas-microsoft-com:office:smarttags" w:element="State">
          <w:r>
            <w:t>TX</w:t>
          </w:r>
        </w:smartTag>
      </w:smartTag>
      <w:r>
        <w:t>.</w:t>
      </w:r>
      <w:r w:rsidRPr="00A832E4">
        <w:t xml:space="preserve"> </w:t>
      </w:r>
      <w:r>
        <w:t xml:space="preserve"> </w:t>
      </w:r>
      <w:r w:rsidRPr="00451FD6">
        <w:t>A monetary compensation of 20 dollars is offered to those adults who chose to participate in the survey.</w:t>
      </w:r>
    </w:p>
    <w:p w:rsidR="00ED66C4" w:rsidRDefault="00ED66C4" w:rsidP="00E75DE8"/>
    <w:p w:rsidR="00ED66C4" w:rsidRDefault="00ED66C4" w:rsidP="00E75DE8">
      <w:r>
        <w:t>It will take about 40 minutes to answer approximately 340 questions regarding sexual assault, sexual fantasies, and impulsivity.  If you choose to take the survey, please answer the questions and place the survey in the envelope provided. Your participation is voluntary.  You may refuse to take the survey or quit at any time for any reason without penalty.  You may refuse to answer any question for any reason.  There are no intended benefits for those who participate.  Examples of questions that will be in this survey are as follows:</w:t>
      </w:r>
    </w:p>
    <w:p w:rsidR="00ED66C4" w:rsidRDefault="00ED66C4" w:rsidP="00E75DE8">
      <w:r>
        <w:rPr>
          <w:noProof/>
        </w:rPr>
        <w:pict>
          <v:shape id="_x0000_s1027" type="#_x0000_t202" style="position:absolute;margin-left:.35pt;margin-top:10.9pt;width:485.65pt;height:207.75pt;z-index:251659264" wrapcoords="-33 -78 -33 21522 21633 21522 21633 -78 -33 -78" filled="f">
            <v:fill o:detectmouseclick="t"/>
            <v:textbox style="mso-next-textbox:#_x0000_s1027" inset=",7.2pt,,7.2pt">
              <w:txbxContent>
                <w:p w:rsidR="00ED66C4" w:rsidRDefault="00ED66C4" w:rsidP="00E75DE8">
                  <w:r>
                    <w:t>It is better to have sex with one’s child than to cheat on one’s wife. (Strongly disagree, disagree, agree, and strongly agree)</w:t>
                  </w:r>
                </w:p>
                <w:p w:rsidR="00ED66C4" w:rsidRDefault="00ED66C4" w:rsidP="00E75DE8"/>
                <w:p w:rsidR="00ED66C4" w:rsidRDefault="00ED66C4" w:rsidP="00E75DE8">
                  <w:r>
                    <w:t>I sometimes try to get even rather than forgive and forget. (1-5, not true - very true)</w:t>
                  </w:r>
                </w:p>
                <w:p w:rsidR="00ED66C4" w:rsidRDefault="00ED66C4" w:rsidP="00E75DE8"/>
                <w:p w:rsidR="00ED66C4" w:rsidRDefault="00ED66C4" w:rsidP="00E75DE8">
                  <w:r>
                    <w:t xml:space="preserve">I fantasize about being whipped or spanked. (0-5, never – daily) </w:t>
                  </w:r>
                </w:p>
                <w:p w:rsidR="00ED66C4" w:rsidRDefault="00ED66C4" w:rsidP="00E75DE8"/>
                <w:p w:rsidR="00ED66C4" w:rsidRDefault="00ED66C4" w:rsidP="00E75DE8">
                  <w:r>
                    <w:t>Women who get raped probably deserved it. (Strongly disagree, disagree, agree, and strongly agree)</w:t>
                  </w:r>
                </w:p>
                <w:p w:rsidR="00ED66C4" w:rsidRDefault="00ED66C4" w:rsidP="00E75DE8"/>
                <w:p w:rsidR="00ED66C4" w:rsidRDefault="00ED66C4" w:rsidP="00E75DE8">
                  <w:r>
                    <w:t>What types of street drugs have you used?</w:t>
                  </w:r>
                </w:p>
                <w:p w:rsidR="00ED66C4" w:rsidRDefault="00ED66C4" w:rsidP="00E75DE8"/>
                <w:p w:rsidR="00ED66C4" w:rsidRDefault="00ED66C4" w:rsidP="00E75DE8">
                  <w:r>
                    <w:t>Have you ever been a patient in an inpatient psychiatric program?</w:t>
                  </w:r>
                </w:p>
                <w:p w:rsidR="00ED66C4" w:rsidRDefault="00ED66C4" w:rsidP="00E75DE8"/>
              </w:txbxContent>
            </v:textbox>
            <w10:wrap type="tight"/>
          </v:shape>
        </w:pict>
      </w:r>
    </w:p>
    <w:p w:rsidR="00ED66C4" w:rsidRDefault="00ED66C4" w:rsidP="00E75DE8"/>
    <w:p w:rsidR="00ED66C4" w:rsidRDefault="00ED66C4" w:rsidP="00E75DE8">
      <w:r>
        <w:t xml:space="preserve">Any subject may experience distress due to the content of the questions.  Those who have been exposed to sexual assault in any way may also feel psychological stress from reading questions that describe sexual assault situations. </w:t>
      </w:r>
    </w:p>
    <w:p w:rsidR="00ED66C4" w:rsidRDefault="00ED66C4" w:rsidP="00E75DE8"/>
    <w:p w:rsidR="00ED66C4" w:rsidRPr="00451FD6" w:rsidRDefault="00ED66C4" w:rsidP="00E75DE8">
      <w:r w:rsidRPr="00451FD6">
        <w:t xml:space="preserve">Subjects may receive free psychological services from the Hays-Caldwell Women’s Center, which services men and women.  They offer a 24-hour confidential help line for victims (512-396-HELP) and free counseling services by appointment.  More information on their services can be found at </w:t>
      </w:r>
      <w:hyperlink r:id="rId14" w:history="1">
        <w:r w:rsidRPr="00451FD6">
          <w:rPr>
            <w:rStyle w:val="Hyperlink"/>
            <w:color w:val="auto"/>
          </w:rPr>
          <w:t>http://www.hcwc.org/</w:t>
        </w:r>
      </w:hyperlink>
      <w:r w:rsidRPr="00451FD6">
        <w:t xml:space="preserve"> or by calling 512-396-3404.  SafePlace in </w:t>
      </w:r>
      <w:smartTag w:uri="urn:schemas-microsoft-com:office:smarttags" w:element="place">
        <w:smartTag w:uri="urn:schemas-microsoft-com:office:smarttags" w:element="City">
          <w:r w:rsidRPr="00451FD6">
            <w:t>Austin</w:t>
          </w:r>
        </w:smartTag>
        <w:r w:rsidRPr="00451FD6">
          <w:t xml:space="preserve">, </w:t>
        </w:r>
        <w:smartTag w:uri="urn:schemas-microsoft-com:office:smarttags" w:element="State">
          <w:r w:rsidRPr="00451FD6">
            <w:t>Tx</w:t>
          </w:r>
        </w:smartTag>
      </w:smartTag>
      <w:r w:rsidRPr="00451FD6">
        <w:t xml:space="preserve"> also offers a 24-hour confidential hotline (512-267-SAFE) as well as free counseling sessions.  More information on their services can be found at </w:t>
      </w:r>
      <w:hyperlink r:id="rId15" w:history="1">
        <w:r w:rsidRPr="00451FD6">
          <w:rPr>
            <w:rStyle w:val="Hyperlink"/>
            <w:color w:val="auto"/>
          </w:rPr>
          <w:t>http://www.safeplace.org/</w:t>
        </w:r>
      </w:hyperlink>
      <w:r w:rsidRPr="00451FD6">
        <w:t xml:space="preserve">.  If further services are needed the </w:t>
      </w:r>
      <w:smartTag w:uri="urn:schemas-microsoft-com:office:smarttags" w:element="place">
        <w:smartTag w:uri="urn:schemas-microsoft-com:office:smarttags" w:element="PlaceName">
          <w:r w:rsidRPr="00451FD6">
            <w:t>Capital</w:t>
          </w:r>
        </w:smartTag>
        <w:r w:rsidRPr="00451FD6">
          <w:t xml:space="preserve"> </w:t>
        </w:r>
        <w:smartTag w:uri="urn:schemas-microsoft-com:office:smarttags" w:element="PlaceName">
          <w:r w:rsidRPr="00451FD6">
            <w:t>Area</w:t>
          </w:r>
        </w:smartTag>
        <w:r w:rsidRPr="00451FD6">
          <w:t xml:space="preserve"> </w:t>
        </w:r>
        <w:smartTag w:uri="urn:schemas-microsoft-com:office:smarttags" w:element="PlaceName">
          <w:r w:rsidRPr="00451FD6">
            <w:t>Mental</w:t>
          </w:r>
        </w:smartTag>
        <w:r w:rsidRPr="00451FD6">
          <w:t xml:space="preserve"> </w:t>
        </w:r>
        <w:smartTag w:uri="urn:schemas-microsoft-com:office:smarttags" w:element="PlaceName">
          <w:r w:rsidRPr="00451FD6">
            <w:t>Health</w:t>
          </w:r>
        </w:smartTag>
        <w:r w:rsidRPr="00451FD6">
          <w:t xml:space="preserve"> </w:t>
        </w:r>
        <w:smartTag w:uri="urn:schemas-microsoft-com:office:smarttags" w:element="PlaceType">
          <w:r w:rsidRPr="00451FD6">
            <w:t>Center</w:t>
          </w:r>
        </w:smartTag>
      </w:smartTag>
      <w:r w:rsidRPr="00451FD6">
        <w:t xml:space="preserve"> offers affordable counseling based on income level.  Information on their services can be found at </w:t>
      </w:r>
      <w:hyperlink r:id="rId16" w:history="1">
        <w:r w:rsidRPr="00451FD6">
          <w:rPr>
            <w:rStyle w:val="Hyperlink"/>
            <w:color w:val="auto"/>
          </w:rPr>
          <w:t>http://www.camhc.org/</w:t>
        </w:r>
      </w:hyperlink>
      <w:r w:rsidRPr="00451FD6">
        <w:t xml:space="preserve"> or by calling 512-302-1000.</w:t>
      </w:r>
    </w:p>
    <w:p w:rsidR="00ED66C4" w:rsidRDefault="00ED66C4" w:rsidP="00E75DE8">
      <w:r>
        <w:t xml:space="preserve">  </w:t>
      </w:r>
    </w:p>
    <w:p w:rsidR="00ED66C4" w:rsidRDefault="00ED66C4" w:rsidP="00E75DE8">
      <w:r>
        <w:t xml:space="preserve">The information collected in this survey is confidential.  Surveys and consent forms will be number coded so that respondents names or identifying characteristics are not kept with the surveys.  All surveys (with consent forms) will be shredded after creating a computer file linking respondents’ codes to their surveys. The file will be password-protected on a computer in a locked office in </w:t>
      </w:r>
      <w:smartTag w:uri="urn:schemas-microsoft-com:office:smarttags" w:element="PlaceName">
        <w:r>
          <w:t>Hines</w:t>
        </w:r>
      </w:smartTag>
      <w:r>
        <w:t xml:space="preserve"> </w:t>
      </w:r>
      <w:smartTag w:uri="urn:schemas-microsoft-com:office:smarttags" w:element="PlaceName">
        <w:r>
          <w:t>Academic</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The data will contain only the code, not the identity or identifying markers</w:t>
      </w:r>
    </w:p>
    <w:p w:rsidR="00ED66C4" w:rsidRDefault="00ED66C4" w:rsidP="00E75DE8">
      <w:r>
        <w:t xml:space="preserve"> </w:t>
      </w:r>
    </w:p>
    <w:p w:rsidR="00ED66C4" w:rsidRDefault="00ED66C4" w:rsidP="00E75DE8">
      <w:r>
        <w:t xml:space="preserve">The data collected for this research will be kept in order to perform follow-up studies.  Data will be kept in a locked file cabinet in an office in </w:t>
      </w:r>
      <w:smartTag w:uri="urn:schemas-microsoft-com:office:smarttags" w:element="PlaceName">
        <w:r>
          <w:t>Hines</w:t>
        </w:r>
      </w:smartTag>
      <w:r>
        <w:t xml:space="preserve"> </w:t>
      </w:r>
      <w:smartTag w:uri="urn:schemas-microsoft-com:office:smarttags" w:element="PlaceName">
        <w:r>
          <w:t>Academic</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If subjects would like a copy of the results, please email Dr. Vandiver (vandiver@txstate.edu). </w:t>
      </w:r>
    </w:p>
    <w:p w:rsidR="00ED66C4" w:rsidRDefault="00ED66C4" w:rsidP="00E75DE8"/>
    <w:p w:rsidR="00ED66C4" w:rsidRDefault="00ED66C4" w:rsidP="00E75DE8">
      <w:r>
        <w:t xml:space="preserve">Pertinent questions about the research, research participants’ rights, and/or research-related injuries to participants should be directed to the IRB chair, Dr. Jon Lasser (512-245-3413 – </w:t>
      </w:r>
      <w:hyperlink r:id="rId17" w:history="1">
        <w:r w:rsidRPr="00E905B9">
          <w:rPr>
            <w:rStyle w:val="Hyperlink"/>
          </w:rPr>
          <w:t>lasser@txstate.edu</w:t>
        </w:r>
      </w:hyperlink>
      <w:r>
        <w:t>), or to Ms. Becky Northcut, Compliance Specialist (512-245-2102).</w:t>
      </w:r>
    </w:p>
    <w:p w:rsidR="00ED66C4" w:rsidRDefault="00ED66C4" w:rsidP="00E75DE8"/>
    <w:p w:rsidR="00ED66C4" w:rsidRDefault="00ED66C4" w:rsidP="00E75DE8"/>
    <w:p w:rsidR="00ED66C4" w:rsidRDefault="00ED66C4" w:rsidP="00E75DE8"/>
    <w:p w:rsidR="00ED66C4" w:rsidRDefault="00ED66C4" w:rsidP="00E75DE8">
      <w:r>
        <w:t>________________________________</w:t>
      </w:r>
      <w:r>
        <w:tab/>
      </w:r>
      <w:r>
        <w:tab/>
      </w:r>
      <w:r>
        <w:tab/>
      </w:r>
      <w:r>
        <w:tab/>
      </w:r>
      <w:r>
        <w:tab/>
        <w:t>________________________________</w:t>
      </w:r>
    </w:p>
    <w:p w:rsidR="00ED66C4" w:rsidRDefault="00ED66C4" w:rsidP="00E75DE8">
      <w:r>
        <w:t>Participant’s Name</w:t>
      </w:r>
      <w:r>
        <w:tab/>
      </w:r>
      <w:r>
        <w:tab/>
      </w:r>
      <w:r>
        <w:tab/>
      </w:r>
      <w:r>
        <w:tab/>
      </w:r>
      <w:r>
        <w:tab/>
      </w:r>
      <w:r>
        <w:tab/>
        <w:t>Participant’s Signature</w:t>
      </w:r>
    </w:p>
    <w:p w:rsidR="00ED66C4" w:rsidRDefault="00ED66C4" w:rsidP="00E75DE8"/>
    <w:p w:rsidR="00ED66C4" w:rsidRDefault="00ED66C4" w:rsidP="00E75DE8"/>
    <w:p w:rsidR="00ED66C4" w:rsidRDefault="00ED66C4" w:rsidP="00E75DE8"/>
    <w:p w:rsidR="00ED66C4" w:rsidRDefault="00ED66C4" w:rsidP="00E75DE8">
      <w:r>
        <w:t>________________________________</w:t>
      </w:r>
    </w:p>
    <w:p w:rsidR="00ED66C4" w:rsidRDefault="00ED66C4" w:rsidP="00E75DE8">
      <w:r>
        <w:t>Researcher’s Signature</w:t>
      </w:r>
    </w:p>
    <w:p w:rsidR="00ED66C4" w:rsidRDefault="00ED66C4" w:rsidP="00451FD6">
      <w:pPr>
        <w:jc w:val="center"/>
      </w:pPr>
      <w:r>
        <w:br w:type="page"/>
        <w:t>Consent Form (treatment group)</w:t>
      </w:r>
    </w:p>
    <w:p w:rsidR="00ED66C4" w:rsidRDefault="00ED66C4" w:rsidP="00451FD6"/>
    <w:p w:rsidR="00ED66C4" w:rsidRDefault="00ED66C4" w:rsidP="00451FD6">
      <w:r>
        <w:t>This study involves research funded by Texas State University’s (TSU) Research Enhancement Program and is being conducted by Dr. Donna Vandiver, Dr. Mark Stafford, and Dr. Matthew Ferrara.  Dr. Vandiver (</w:t>
      </w:r>
      <w:hyperlink r:id="rId18" w:history="1">
        <w:r w:rsidRPr="007B714D">
          <w:rPr>
            <w:rStyle w:val="Hyperlink"/>
          </w:rPr>
          <w:t>vandiver@txstate.edu</w:t>
        </w:r>
      </w:hyperlink>
      <w:r>
        <w:t>; 512-245-7907) and Dr. Stafford (</w:t>
      </w:r>
      <w:hyperlink r:id="rId19" w:history="1">
        <w:r w:rsidRPr="007B714D">
          <w:rPr>
            <w:rStyle w:val="Hyperlink"/>
          </w:rPr>
          <w:t>Stafford@txstate.edu</w:t>
        </w:r>
      </w:hyperlink>
      <w:r>
        <w:t>; 512-245-5410) are faculty members at TSU; Dr. Ferrara (</w:t>
      </w:r>
      <w:hyperlink r:id="rId20" w:history="1">
        <w:r w:rsidRPr="00E905B9">
          <w:rPr>
            <w:rStyle w:val="Hyperlink"/>
          </w:rPr>
          <w:t>mferrara@austin.rr.com</w:t>
        </w:r>
      </w:hyperlink>
      <w:r>
        <w:t xml:space="preserve">; 512-708-0502) is a licensed sex offender therapist and psychologist.  The purpose of this research is to compare the characteristics of a group of known child sexual abusers to a group of non-child sexual abusers. </w:t>
      </w:r>
    </w:p>
    <w:p w:rsidR="00ED66C4" w:rsidRDefault="00ED66C4" w:rsidP="00451FD6"/>
    <w:p w:rsidR="00ED66C4" w:rsidRDefault="00ED66C4" w:rsidP="00451FD6">
      <w:r>
        <w:t>You were selected as a potential participant for this research as a sex offender currently in treatment with Dr. Matthew Ferrara or a colleague.</w:t>
      </w:r>
    </w:p>
    <w:p w:rsidR="00ED66C4" w:rsidRDefault="00ED66C4" w:rsidP="00451FD6"/>
    <w:p w:rsidR="00ED66C4" w:rsidRDefault="00ED66C4" w:rsidP="00451FD6">
      <w:r>
        <w:t>It will take about 40 minutes to answer approximately 340 questions regarding sexual assault, sexual fantasies, and impulsivity.  If you choose to take the survey, please answer the questions and place the survey in the envelope provided. Your participation is voluntary.  You may refuse to take the survey or quit at any time for any reason without penalty.  You may refuse to answer any question for any reason.  There are no intended benefits for those who participate.  Examples of questions that will be in this survey are as follows:</w:t>
      </w:r>
    </w:p>
    <w:p w:rsidR="00ED66C4" w:rsidRDefault="00ED66C4" w:rsidP="00451FD6"/>
    <w:p w:rsidR="00ED66C4" w:rsidRDefault="00ED66C4" w:rsidP="00451FD6">
      <w:r>
        <w:rPr>
          <w:noProof/>
        </w:rPr>
        <w:pict>
          <v:shape id="_x0000_s1028" type="#_x0000_t202" style="position:absolute;margin-left:.35pt;margin-top:10.55pt;width:484.55pt;height:197.6pt;z-index:251660288" wrapcoords="-33 -82 -33 21518 21633 21518 21633 -82 -33 -82" filled="f">
            <v:fill o:detectmouseclick="t"/>
            <v:textbox style="mso-next-textbox:#_x0000_s1028" inset=",7.2pt,,7.2pt">
              <w:txbxContent>
                <w:p w:rsidR="00ED66C4" w:rsidRDefault="00ED66C4" w:rsidP="00451FD6">
                  <w:r>
                    <w:t>It is better to have sex with one’s child than to cheat on one’s wife. (Strongly disagree, disagree, agree, and strongly agree)</w:t>
                  </w:r>
                </w:p>
                <w:p w:rsidR="00ED66C4" w:rsidRDefault="00ED66C4" w:rsidP="00451FD6"/>
                <w:p w:rsidR="00ED66C4" w:rsidRDefault="00ED66C4" w:rsidP="00451FD6">
                  <w:r>
                    <w:t>I sometimes try to get even rather than forgive and forget. (1-5, not true - very true)</w:t>
                  </w:r>
                </w:p>
                <w:p w:rsidR="00ED66C4" w:rsidRDefault="00ED66C4" w:rsidP="00451FD6"/>
                <w:p w:rsidR="00ED66C4" w:rsidRDefault="00ED66C4" w:rsidP="00451FD6">
                  <w:r>
                    <w:t xml:space="preserve">I fantasize about being whipped or spanked. (0-5, never – daily) </w:t>
                  </w:r>
                </w:p>
                <w:p w:rsidR="00ED66C4" w:rsidRDefault="00ED66C4" w:rsidP="00451FD6"/>
                <w:p w:rsidR="00ED66C4" w:rsidRDefault="00ED66C4" w:rsidP="00451FD6">
                  <w:r>
                    <w:t>Women who get raped probably deserved it. (Strongly disagree, disagree, agree, and strongly agree)</w:t>
                  </w:r>
                </w:p>
                <w:p w:rsidR="00ED66C4" w:rsidRDefault="00ED66C4" w:rsidP="00451FD6"/>
                <w:p w:rsidR="00ED66C4" w:rsidRDefault="00ED66C4" w:rsidP="00451FD6">
                  <w:r>
                    <w:t>What types of street drugs have you used?</w:t>
                  </w:r>
                </w:p>
                <w:p w:rsidR="00ED66C4" w:rsidRDefault="00ED66C4" w:rsidP="00451FD6"/>
                <w:p w:rsidR="00ED66C4" w:rsidRDefault="00ED66C4" w:rsidP="00451FD6">
                  <w:r>
                    <w:t>Have you ever been a patient in an inpatient psychiatric program?</w:t>
                  </w:r>
                </w:p>
                <w:p w:rsidR="00ED66C4" w:rsidRDefault="00ED66C4" w:rsidP="00451FD6"/>
                <w:p w:rsidR="00ED66C4" w:rsidRDefault="00ED66C4" w:rsidP="00451FD6"/>
                <w:p w:rsidR="00ED66C4" w:rsidRDefault="00ED66C4" w:rsidP="00451FD6"/>
                <w:p w:rsidR="00ED66C4" w:rsidRDefault="00ED66C4" w:rsidP="00451FD6"/>
                <w:p w:rsidR="00ED66C4" w:rsidRDefault="00ED66C4" w:rsidP="00451FD6"/>
              </w:txbxContent>
            </v:textbox>
            <w10:wrap type="tight"/>
          </v:shape>
        </w:pict>
      </w:r>
    </w:p>
    <w:p w:rsidR="00ED66C4" w:rsidRDefault="00ED66C4" w:rsidP="00451FD6">
      <w:r>
        <w:t xml:space="preserve">Any subject may experience distress due to the content of the questions.  Those who have been exposed to sexual assault in any way may also feel psychological stress from reading questions that describe sexual assault situations.  </w:t>
      </w:r>
    </w:p>
    <w:p w:rsidR="00ED66C4" w:rsidRDefault="00ED66C4" w:rsidP="00451FD6"/>
    <w:p w:rsidR="00ED66C4" w:rsidRPr="00451FD6" w:rsidRDefault="00ED66C4" w:rsidP="00451FD6">
      <w:r w:rsidRPr="00451FD6">
        <w:t>No compensation is offered for the subjects of this study.</w:t>
      </w:r>
    </w:p>
    <w:p w:rsidR="00ED66C4" w:rsidRDefault="00ED66C4" w:rsidP="00B86071"/>
    <w:p w:rsidR="00ED66C4" w:rsidRDefault="00ED66C4" w:rsidP="00B86071">
      <w:r>
        <w:t xml:space="preserve">Any subject may experience distress due to the content of the questions.  Those who have been exposed to sexual assault in any way may also feel psychological stress from reading questions that describe sexual assault situations. </w:t>
      </w:r>
    </w:p>
    <w:p w:rsidR="00ED66C4" w:rsidRDefault="00ED66C4" w:rsidP="00B86071"/>
    <w:p w:rsidR="00ED66C4" w:rsidRPr="00451FD6" w:rsidRDefault="00ED66C4" w:rsidP="00B86071">
      <w:r w:rsidRPr="00451FD6">
        <w:t xml:space="preserve">Subjects </w:t>
      </w:r>
      <w:r>
        <w:t xml:space="preserve">can receive information about psychological services from </w:t>
      </w:r>
      <w:r w:rsidRPr="00451FD6">
        <w:t xml:space="preserve">the Capital Area Mental Health Center offers affordable counseling based on income level.  Information on their services can be found at </w:t>
      </w:r>
      <w:hyperlink r:id="rId21" w:history="1">
        <w:r w:rsidRPr="00451FD6">
          <w:rPr>
            <w:rStyle w:val="Hyperlink"/>
            <w:color w:val="auto"/>
          </w:rPr>
          <w:t>http://www.camhc.org/</w:t>
        </w:r>
      </w:hyperlink>
      <w:r w:rsidRPr="00451FD6">
        <w:t xml:space="preserve"> or by calling 512-302-1000.</w:t>
      </w:r>
    </w:p>
    <w:p w:rsidR="00ED66C4" w:rsidRPr="008E6D0E" w:rsidRDefault="00ED66C4" w:rsidP="00451FD6">
      <w:pPr>
        <w:rPr>
          <w:color w:val="5F497A"/>
        </w:rPr>
      </w:pPr>
    </w:p>
    <w:p w:rsidR="00ED66C4" w:rsidRDefault="00ED66C4" w:rsidP="00451FD6">
      <w:r>
        <w:t>The information collected in this survey is confidential.  Surveys and consent forms will be number coded so that respondents names or identifying characteristics are not kept with the surveys.  All surveys (with consent forms) will be shredded after creating a computer file linking respondents’ codes to their surveys. The file will be password-protected on a computer in a locked office in Hines Academic Center at Texas State University.  The data will contain only the code, not the identity or identifying markers</w:t>
      </w:r>
    </w:p>
    <w:p w:rsidR="00ED66C4" w:rsidRDefault="00ED66C4" w:rsidP="00451FD6">
      <w:r>
        <w:t xml:space="preserve"> </w:t>
      </w:r>
    </w:p>
    <w:p w:rsidR="00ED66C4" w:rsidRDefault="00ED66C4" w:rsidP="00451FD6">
      <w:r>
        <w:t xml:space="preserve">The data collected for this research will be kept in order to perform follow-up studies.  Data will be kept in a locked file cabinet in an office in Hines Academic Center at Texas State University.  If subjects would like a copy of the results, please email Dr. Vandiver (vandiver@txstate.edu). </w:t>
      </w:r>
    </w:p>
    <w:p w:rsidR="00ED66C4" w:rsidRDefault="00ED66C4" w:rsidP="00451FD6"/>
    <w:p w:rsidR="00ED66C4" w:rsidRDefault="00ED66C4" w:rsidP="00451FD6">
      <w:r>
        <w:t xml:space="preserve">Pertinent questions about the research, research participants’ rights, and/or research-related injuries to participants should be directed to the IRB chair, Dr. Jon Lasser (512-245-3413 – </w:t>
      </w:r>
      <w:hyperlink r:id="rId22" w:history="1">
        <w:r w:rsidRPr="00E905B9">
          <w:rPr>
            <w:rStyle w:val="Hyperlink"/>
          </w:rPr>
          <w:t>lasser@txstate.edu</w:t>
        </w:r>
      </w:hyperlink>
      <w:r>
        <w:t>), or to Ms. Becky Northcut, Compliance Specialist (512-245-2102).</w:t>
      </w:r>
    </w:p>
    <w:p w:rsidR="00ED66C4" w:rsidRDefault="00ED66C4" w:rsidP="00451FD6"/>
    <w:p w:rsidR="00ED66C4" w:rsidRDefault="00ED66C4" w:rsidP="00451FD6"/>
    <w:p w:rsidR="00ED66C4" w:rsidRDefault="00ED66C4" w:rsidP="00451FD6"/>
    <w:p w:rsidR="00ED66C4" w:rsidRDefault="00ED66C4" w:rsidP="00451FD6">
      <w:r>
        <w:t>________________________________</w:t>
      </w:r>
      <w:r>
        <w:tab/>
      </w:r>
      <w:r>
        <w:tab/>
      </w:r>
      <w:r>
        <w:tab/>
      </w:r>
      <w:r>
        <w:tab/>
      </w:r>
      <w:r>
        <w:tab/>
        <w:t>________________________________</w:t>
      </w:r>
    </w:p>
    <w:p w:rsidR="00ED66C4" w:rsidRDefault="00ED66C4" w:rsidP="00451FD6">
      <w:r>
        <w:t>Participant’s Name</w:t>
      </w:r>
      <w:r>
        <w:tab/>
      </w:r>
      <w:r>
        <w:tab/>
      </w:r>
      <w:r>
        <w:tab/>
      </w:r>
      <w:r>
        <w:tab/>
      </w:r>
      <w:r>
        <w:tab/>
      </w:r>
      <w:r>
        <w:tab/>
        <w:t>Participant’s Signature</w:t>
      </w:r>
    </w:p>
    <w:p w:rsidR="00ED66C4" w:rsidRDefault="00ED66C4" w:rsidP="00451FD6"/>
    <w:p w:rsidR="00ED66C4" w:rsidRDefault="00ED66C4" w:rsidP="00451FD6"/>
    <w:p w:rsidR="00ED66C4" w:rsidRDefault="00ED66C4" w:rsidP="00451FD6"/>
    <w:p w:rsidR="00ED66C4" w:rsidRDefault="00ED66C4" w:rsidP="00451FD6">
      <w:r>
        <w:t>________________________________</w:t>
      </w:r>
    </w:p>
    <w:p w:rsidR="00ED66C4" w:rsidRDefault="00ED66C4" w:rsidP="00451FD6">
      <w:r>
        <w:t>Researcher’s Signature</w:t>
      </w:r>
    </w:p>
    <w:p w:rsidR="00ED66C4" w:rsidRDefault="00ED66C4" w:rsidP="00E75DE8"/>
    <w:p w:rsidR="00ED66C4" w:rsidRDefault="00ED66C4" w:rsidP="005517BF"/>
    <w:p w:rsidR="00ED66C4" w:rsidRDefault="00ED66C4" w:rsidP="005517BF"/>
    <w:sectPr w:rsidR="00ED66C4" w:rsidSect="006D2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5DF3"/>
    <w:rsid w:val="00035DF3"/>
    <w:rsid w:val="00054733"/>
    <w:rsid w:val="00093F2B"/>
    <w:rsid w:val="00185F53"/>
    <w:rsid w:val="001F3E59"/>
    <w:rsid w:val="00211AB0"/>
    <w:rsid w:val="00241F3E"/>
    <w:rsid w:val="002B4D5F"/>
    <w:rsid w:val="00366E8D"/>
    <w:rsid w:val="003713E8"/>
    <w:rsid w:val="003A1530"/>
    <w:rsid w:val="003C300F"/>
    <w:rsid w:val="003F5E8E"/>
    <w:rsid w:val="00451FD6"/>
    <w:rsid w:val="004655E9"/>
    <w:rsid w:val="00491BB5"/>
    <w:rsid w:val="004D46AE"/>
    <w:rsid w:val="00507BA6"/>
    <w:rsid w:val="005430FD"/>
    <w:rsid w:val="005517BF"/>
    <w:rsid w:val="00585E12"/>
    <w:rsid w:val="005908BF"/>
    <w:rsid w:val="005B4BDE"/>
    <w:rsid w:val="005F6AC0"/>
    <w:rsid w:val="006307FF"/>
    <w:rsid w:val="006C160D"/>
    <w:rsid w:val="006D26E2"/>
    <w:rsid w:val="006E1F79"/>
    <w:rsid w:val="006E412E"/>
    <w:rsid w:val="007B714D"/>
    <w:rsid w:val="008341DC"/>
    <w:rsid w:val="008A1BFE"/>
    <w:rsid w:val="008E6D0E"/>
    <w:rsid w:val="00956F4E"/>
    <w:rsid w:val="00957850"/>
    <w:rsid w:val="00996AF4"/>
    <w:rsid w:val="00A67DF8"/>
    <w:rsid w:val="00A832E4"/>
    <w:rsid w:val="00A8570C"/>
    <w:rsid w:val="00A93367"/>
    <w:rsid w:val="00AF69EB"/>
    <w:rsid w:val="00B4628B"/>
    <w:rsid w:val="00B524B9"/>
    <w:rsid w:val="00B86071"/>
    <w:rsid w:val="00B97EF7"/>
    <w:rsid w:val="00CD6A15"/>
    <w:rsid w:val="00D17E31"/>
    <w:rsid w:val="00DF4416"/>
    <w:rsid w:val="00E75DE8"/>
    <w:rsid w:val="00E905B9"/>
    <w:rsid w:val="00EB7779"/>
    <w:rsid w:val="00ED66C4"/>
    <w:rsid w:val="00EF450B"/>
    <w:rsid w:val="00F02B4E"/>
    <w:rsid w:val="00F818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12"/>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6D26E2"/>
    <w:rPr>
      <w:rFonts w:cs="Times New Roman"/>
      <w:color w:val="0000FF"/>
      <w:u w:val="single"/>
    </w:rPr>
  </w:style>
  <w:style w:type="character" w:styleId="FollowedHyperlink">
    <w:name w:val="FollowedHyperlink"/>
    <w:basedOn w:val="DefaultParagraphFont"/>
    <w:uiPriority w:val="99"/>
    <w:semiHidden/>
    <w:rsid w:val="00D17E31"/>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cwc.org/" TargetMode="External"/><Relationship Id="rId13" Type="http://schemas.openxmlformats.org/officeDocument/2006/relationships/hyperlink" Target="mailto:mferrara@austin.rr.com" TargetMode="External"/><Relationship Id="rId18" Type="http://schemas.openxmlformats.org/officeDocument/2006/relationships/hyperlink" Target="mailto:vandiver@txstate.edu" TargetMode="External"/><Relationship Id="rId3" Type="http://schemas.openxmlformats.org/officeDocument/2006/relationships/webSettings" Target="webSettings.xml"/><Relationship Id="rId21" Type="http://schemas.openxmlformats.org/officeDocument/2006/relationships/hyperlink" Target="http://www.camhc.org/" TargetMode="External"/><Relationship Id="rId7" Type="http://schemas.openxmlformats.org/officeDocument/2006/relationships/hyperlink" Target="http://www.counseling.txstate.edu/" TargetMode="External"/><Relationship Id="rId12" Type="http://schemas.openxmlformats.org/officeDocument/2006/relationships/hyperlink" Target="mailto:Stafford@txstate.edu" TargetMode="External"/><Relationship Id="rId17" Type="http://schemas.openxmlformats.org/officeDocument/2006/relationships/hyperlink" Target="mailto:lasser@txstate.edu" TargetMode="External"/><Relationship Id="rId2" Type="http://schemas.openxmlformats.org/officeDocument/2006/relationships/settings" Target="settings.xml"/><Relationship Id="rId16" Type="http://schemas.openxmlformats.org/officeDocument/2006/relationships/hyperlink" Target="http://www.camhc.org/" TargetMode="External"/><Relationship Id="rId20" Type="http://schemas.openxmlformats.org/officeDocument/2006/relationships/hyperlink" Target="mailto:mferrara@austin.rr.com" TargetMode="External"/><Relationship Id="rId1" Type="http://schemas.openxmlformats.org/officeDocument/2006/relationships/styles" Target="styles.xml"/><Relationship Id="rId6" Type="http://schemas.openxmlformats.org/officeDocument/2006/relationships/hyperlink" Target="mailto:mferrara@austin.rr.com" TargetMode="External"/><Relationship Id="rId11" Type="http://schemas.openxmlformats.org/officeDocument/2006/relationships/hyperlink" Target="mailto:vandiver@txstate.edu" TargetMode="External"/><Relationship Id="rId24" Type="http://schemas.openxmlformats.org/officeDocument/2006/relationships/theme" Target="theme/theme1.xml"/><Relationship Id="rId5" Type="http://schemas.openxmlformats.org/officeDocument/2006/relationships/hyperlink" Target="mailto:Stafford@txstate.edu" TargetMode="External"/><Relationship Id="rId15" Type="http://schemas.openxmlformats.org/officeDocument/2006/relationships/hyperlink" Target="http://www.safeplace.org/" TargetMode="External"/><Relationship Id="rId23" Type="http://schemas.openxmlformats.org/officeDocument/2006/relationships/fontTable" Target="fontTable.xml"/><Relationship Id="rId10" Type="http://schemas.openxmlformats.org/officeDocument/2006/relationships/hyperlink" Target="mailto:lasser@txstate.edu" TargetMode="External"/><Relationship Id="rId19" Type="http://schemas.openxmlformats.org/officeDocument/2006/relationships/hyperlink" Target="mailto:Stafford@txstate.edu" TargetMode="External"/><Relationship Id="rId4" Type="http://schemas.openxmlformats.org/officeDocument/2006/relationships/hyperlink" Target="mailto:vandiver@txstate.edu" TargetMode="External"/><Relationship Id="rId9" Type="http://schemas.openxmlformats.org/officeDocument/2006/relationships/hyperlink" Target="http://www.safeplace.org/" TargetMode="External"/><Relationship Id="rId14" Type="http://schemas.openxmlformats.org/officeDocument/2006/relationships/hyperlink" Target="http://www.hcwc.org/" TargetMode="External"/><Relationship Id="rId22"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1754</Words>
  <Characters>10001</Characters>
  <Application>Microsoft Office Outlook</Application>
  <DocSecurity>0</DocSecurity>
  <Lines>0</Lines>
  <Paragraphs>0</Paragraphs>
  <ScaleCrop>false</ScaleCrop>
  <Company>texas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 (student)</dc:title>
  <dc:subject/>
  <dc:creator>georgianna brain</dc:creator>
  <cp:keywords/>
  <dc:description/>
  <cp:lastModifiedBy>Mark Stafford</cp:lastModifiedBy>
  <cp:revision>2</cp:revision>
  <dcterms:created xsi:type="dcterms:W3CDTF">2009-09-21T02:00:00Z</dcterms:created>
  <dcterms:modified xsi:type="dcterms:W3CDTF">2009-09-21T02:00:00Z</dcterms:modified>
</cp:coreProperties>
</file>