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3FC" w:rsidRDefault="009103FC" w:rsidP="00CA15EE">
      <w:pPr>
        <w:jc w:val="center"/>
        <w:rPr>
          <w:b/>
        </w:rPr>
      </w:pPr>
    </w:p>
    <w:p w:rsidR="006E3B4F" w:rsidRPr="00530920" w:rsidRDefault="00A2029D" w:rsidP="00CA15EE">
      <w:pPr>
        <w:jc w:val="center"/>
        <w:rPr>
          <w:b/>
        </w:rPr>
      </w:pPr>
      <w:r>
        <w:rPr>
          <w:b/>
        </w:rPr>
        <w:t>TEXAS STATE</w:t>
      </w:r>
      <w:r w:rsidR="006E3B4F" w:rsidRPr="00530920">
        <w:rPr>
          <w:b/>
        </w:rPr>
        <w:t xml:space="preserve"> UNIVERSITY</w:t>
      </w:r>
      <w:r>
        <w:rPr>
          <w:b/>
        </w:rPr>
        <w:t>-SAN MARCOS</w:t>
      </w:r>
    </w:p>
    <w:p w:rsidR="006E3B4F" w:rsidRPr="00530920" w:rsidRDefault="006E3B4F" w:rsidP="00CA15EE">
      <w:pPr>
        <w:jc w:val="center"/>
        <w:rPr>
          <w:b/>
        </w:rPr>
      </w:pPr>
      <w:r w:rsidRPr="00530920">
        <w:rPr>
          <w:b/>
        </w:rPr>
        <w:t>CO</w:t>
      </w:r>
      <w:r w:rsidR="000E76B6">
        <w:rPr>
          <w:b/>
        </w:rPr>
        <w:t>NSENT FORM TO PARTICIPATE IN RESEARCH</w:t>
      </w:r>
    </w:p>
    <w:p w:rsidR="006E3B4F" w:rsidRPr="00530920" w:rsidRDefault="006E3B4F" w:rsidP="00CA15EE">
      <w:pPr>
        <w:jc w:val="center"/>
        <w:rPr>
          <w:b/>
        </w:rPr>
      </w:pPr>
    </w:p>
    <w:p w:rsidR="00CA15EE" w:rsidRPr="00530920" w:rsidRDefault="006E3B4F" w:rsidP="004B23DA">
      <w:pPr>
        <w:jc w:val="center"/>
        <w:rPr>
          <w:b/>
        </w:rPr>
      </w:pPr>
      <w:r w:rsidRPr="00530920">
        <w:rPr>
          <w:b/>
        </w:rPr>
        <w:t xml:space="preserve">Title:  </w:t>
      </w:r>
      <w:r w:rsidR="00773728" w:rsidRPr="00530920">
        <w:rPr>
          <w:b/>
        </w:rPr>
        <w:t xml:space="preserve">The </w:t>
      </w:r>
      <w:r w:rsidR="00A2029D">
        <w:rPr>
          <w:b/>
        </w:rPr>
        <w:t xml:space="preserve">Psychometric Properties of the Instrument for Assessing the Process of Cultural Competence Among Healthcare Professionals – Student Version and the </w:t>
      </w:r>
      <w:r w:rsidR="00773728" w:rsidRPr="00530920">
        <w:rPr>
          <w:b/>
        </w:rPr>
        <w:t xml:space="preserve">Effects </w:t>
      </w:r>
      <w:r w:rsidR="00947DFB">
        <w:rPr>
          <w:b/>
        </w:rPr>
        <w:t>of a</w:t>
      </w:r>
      <w:r w:rsidR="005820F7">
        <w:rPr>
          <w:b/>
        </w:rPr>
        <w:t>n</w:t>
      </w:r>
      <w:r w:rsidR="00947DFB">
        <w:rPr>
          <w:b/>
        </w:rPr>
        <w:t xml:space="preserve"> Education</w:t>
      </w:r>
      <w:r w:rsidR="00A95706">
        <w:rPr>
          <w:b/>
        </w:rPr>
        <w:t>al</w:t>
      </w:r>
      <w:r w:rsidR="00773728" w:rsidRPr="00530920">
        <w:rPr>
          <w:b/>
        </w:rPr>
        <w:t xml:space="preserve"> </w:t>
      </w:r>
      <w:r w:rsidR="00A2029D">
        <w:rPr>
          <w:b/>
        </w:rPr>
        <w:t>Module on the Cultural Competence</w:t>
      </w:r>
      <w:r w:rsidR="00773728" w:rsidRPr="00530920">
        <w:rPr>
          <w:b/>
        </w:rPr>
        <w:t xml:space="preserve"> of Physical Therapist Students</w:t>
      </w:r>
      <w:r w:rsidR="00CA15EE" w:rsidRPr="00530920">
        <w:tab/>
      </w:r>
    </w:p>
    <w:p w:rsidR="004B23DA" w:rsidRPr="00530920" w:rsidRDefault="004B23DA" w:rsidP="008F76DA">
      <w:pPr>
        <w:tabs>
          <w:tab w:val="left" w:pos="3615"/>
        </w:tabs>
      </w:pPr>
    </w:p>
    <w:p w:rsidR="008F76DA" w:rsidRPr="00530920" w:rsidRDefault="00820DF2" w:rsidP="008F76DA">
      <w:pPr>
        <w:tabs>
          <w:tab w:val="left" w:pos="3615"/>
        </w:tabs>
      </w:pPr>
      <w:r w:rsidRPr="00530920">
        <w:t xml:space="preserve">Participating </w:t>
      </w:r>
      <w:r w:rsidR="000E76B6">
        <w:t xml:space="preserve">Researchers and </w:t>
      </w:r>
      <w:r w:rsidRPr="00530920">
        <w:t>Institutions:</w:t>
      </w:r>
    </w:p>
    <w:p w:rsidR="000E76B6" w:rsidRDefault="000E76B6" w:rsidP="008F76DA">
      <w:pPr>
        <w:tabs>
          <w:tab w:val="left" w:pos="3615"/>
        </w:tabs>
      </w:pPr>
    </w:p>
    <w:p w:rsidR="00773728" w:rsidRPr="00530920" w:rsidRDefault="000E76B6" w:rsidP="008F76DA">
      <w:pPr>
        <w:tabs>
          <w:tab w:val="left" w:pos="3615"/>
        </w:tabs>
      </w:pPr>
      <w:r>
        <w:t>Investigator:  Suzanna D. Okere</w:t>
      </w:r>
      <w:r w:rsidRPr="00530920">
        <w:t>, PT, MPT</w:t>
      </w:r>
      <w:r>
        <w:t>, SCS</w:t>
      </w:r>
      <w:r>
        <w:tab/>
      </w:r>
      <w:r>
        <w:tab/>
        <w:t xml:space="preserve">Advisor: </w:t>
      </w:r>
      <w:r w:rsidRPr="00530920">
        <w:t>Peggy Gl</w:t>
      </w:r>
      <w:r>
        <w:t>eeson, PT, PhD</w:t>
      </w:r>
    </w:p>
    <w:p w:rsidR="000E76B6" w:rsidRDefault="000E76B6" w:rsidP="008F76DA">
      <w:pPr>
        <w:tabs>
          <w:tab w:val="left" w:pos="3615"/>
        </w:tabs>
      </w:pPr>
      <w:r>
        <w:t xml:space="preserve">Clinical Assistant Professor </w:t>
      </w:r>
      <w:r>
        <w:tab/>
      </w:r>
      <w:r>
        <w:tab/>
      </w:r>
      <w:r>
        <w:tab/>
      </w:r>
      <w:r>
        <w:tab/>
        <w:t>Associate Professor</w:t>
      </w:r>
    </w:p>
    <w:p w:rsidR="008F76DA" w:rsidRPr="00530920" w:rsidRDefault="008F76DA" w:rsidP="008F76DA">
      <w:pPr>
        <w:tabs>
          <w:tab w:val="left" w:pos="3615"/>
        </w:tabs>
      </w:pPr>
      <w:r w:rsidRPr="00530920">
        <w:t>Texas State University-San Marcos</w:t>
      </w:r>
      <w:r w:rsidR="00314738" w:rsidRPr="00314738">
        <w:t xml:space="preserve"> </w:t>
      </w:r>
      <w:r w:rsidR="00314738">
        <w:tab/>
      </w:r>
      <w:r w:rsidR="00314738">
        <w:tab/>
      </w:r>
      <w:r w:rsidR="00314738">
        <w:tab/>
      </w:r>
      <w:r w:rsidR="00314738">
        <w:tab/>
      </w:r>
      <w:r w:rsidR="00314738" w:rsidRPr="00530920">
        <w:t>Texas Woman’s University</w:t>
      </w:r>
    </w:p>
    <w:p w:rsidR="008F76DA" w:rsidRPr="00530920" w:rsidRDefault="008F76DA" w:rsidP="008F76DA">
      <w:pPr>
        <w:tabs>
          <w:tab w:val="left" w:pos="3615"/>
        </w:tabs>
      </w:pPr>
      <w:r w:rsidRPr="00530920">
        <w:t>601 University Drive</w:t>
      </w:r>
      <w:r w:rsidR="00314738">
        <w:tab/>
      </w:r>
      <w:r w:rsidR="00314738">
        <w:tab/>
      </w:r>
      <w:r w:rsidR="00314738">
        <w:tab/>
      </w:r>
      <w:r w:rsidR="00314738">
        <w:tab/>
      </w:r>
      <w:r w:rsidR="00314738" w:rsidRPr="00530920">
        <w:t>6700 Fannin Street</w:t>
      </w:r>
    </w:p>
    <w:p w:rsidR="008F76DA" w:rsidRPr="00530920" w:rsidRDefault="008F76DA" w:rsidP="008F76DA">
      <w:pPr>
        <w:tabs>
          <w:tab w:val="left" w:pos="3615"/>
        </w:tabs>
      </w:pPr>
      <w:r w:rsidRPr="00530920">
        <w:t>San Marcos, TX 78666</w:t>
      </w:r>
      <w:r w:rsidR="00314738" w:rsidRPr="00314738">
        <w:t xml:space="preserve"> </w:t>
      </w:r>
      <w:r w:rsidR="00314738">
        <w:tab/>
      </w:r>
      <w:r w:rsidR="00314738">
        <w:tab/>
      </w:r>
      <w:r w:rsidR="00314738">
        <w:tab/>
      </w:r>
      <w:r w:rsidR="00314738">
        <w:tab/>
      </w:r>
      <w:r w:rsidR="00314738" w:rsidRPr="00530920">
        <w:t>Houston, TX 77030</w:t>
      </w:r>
    </w:p>
    <w:p w:rsidR="00820DF2" w:rsidRPr="00530920" w:rsidRDefault="00820DF2" w:rsidP="00314738">
      <w:pPr>
        <w:tabs>
          <w:tab w:val="left" w:pos="2250"/>
        </w:tabs>
      </w:pPr>
      <w:r w:rsidRPr="00530920">
        <w:t>512 245-3507</w:t>
      </w:r>
      <w:r w:rsidR="00314738">
        <w:tab/>
      </w:r>
      <w:r w:rsidR="00314738">
        <w:tab/>
      </w:r>
      <w:r w:rsidR="00314738">
        <w:tab/>
      </w:r>
      <w:r w:rsidR="00314738">
        <w:tab/>
      </w:r>
      <w:r w:rsidR="00314738">
        <w:tab/>
      </w:r>
      <w:r w:rsidR="00314738">
        <w:tab/>
      </w:r>
      <w:r w:rsidR="00314738" w:rsidRPr="00530920">
        <w:t>713 794-2079</w:t>
      </w:r>
    </w:p>
    <w:p w:rsidR="00E30EF8" w:rsidRPr="00530920" w:rsidRDefault="00E30EF8" w:rsidP="00E30EF8">
      <w:pPr>
        <w:tabs>
          <w:tab w:val="left" w:pos="3615"/>
        </w:tabs>
      </w:pPr>
    </w:p>
    <w:p w:rsidR="00052C82" w:rsidRPr="00530920" w:rsidRDefault="00052C82" w:rsidP="00CA15EE"/>
    <w:p w:rsidR="006E3B4F" w:rsidRPr="00530920" w:rsidRDefault="006E3B4F" w:rsidP="00CA15EE">
      <w:pPr>
        <w:rPr>
          <w:u w:val="single"/>
        </w:rPr>
      </w:pPr>
      <w:r w:rsidRPr="00530920">
        <w:rPr>
          <w:u w:val="single"/>
        </w:rPr>
        <w:t>Explanation and Purpose of the Research</w:t>
      </w:r>
    </w:p>
    <w:p w:rsidR="00CA15EE" w:rsidRPr="00530920" w:rsidRDefault="00CA15EE" w:rsidP="00CA15EE">
      <w:r w:rsidRPr="00530920">
        <w:t>Yo</w:t>
      </w:r>
      <w:r w:rsidR="00673811" w:rsidRPr="00530920">
        <w:t>u are being invited to participate</w:t>
      </w:r>
      <w:r w:rsidRPr="00530920">
        <w:t xml:space="preserve"> in a research study </w:t>
      </w:r>
      <w:r w:rsidR="00FA3377">
        <w:t>examining cultural competence among student physical therapists</w:t>
      </w:r>
      <w:r w:rsidR="0013609F">
        <w:t>, because you are currently enrolled as a student physical therapist</w:t>
      </w:r>
      <w:r w:rsidRPr="00530920">
        <w:t xml:space="preserve">.  </w:t>
      </w:r>
      <w:r w:rsidR="007A2F1F">
        <w:t xml:space="preserve">This research study may be used to complete Suzanna D. Okere’s written qualifying examination for her doctoral dissertation. </w:t>
      </w:r>
      <w:r w:rsidRPr="00530920">
        <w:t>The</w:t>
      </w:r>
      <w:r w:rsidR="00C56DC4">
        <w:t>re are three</w:t>
      </w:r>
      <w:r w:rsidRPr="00530920">
        <w:t xml:space="preserve"> purpose</w:t>
      </w:r>
      <w:r w:rsidR="00471605">
        <w:t>s</w:t>
      </w:r>
      <w:r w:rsidRPr="00530920">
        <w:t xml:space="preserve"> of </w:t>
      </w:r>
      <w:r w:rsidR="00471605">
        <w:t>this study</w:t>
      </w:r>
      <w:r w:rsidR="00B03555">
        <w:t>.  First, this study will examine the</w:t>
      </w:r>
      <w:r w:rsidR="00FA3377">
        <w:t xml:space="preserve"> properties of a survey with</w:t>
      </w:r>
      <w:r w:rsidR="00286C9A" w:rsidRPr="00530920">
        <w:t xml:space="preserve"> student physical therapists.  Second, this study will d</w:t>
      </w:r>
      <w:r w:rsidR="00236A61">
        <w:t xml:space="preserve">etermine </w:t>
      </w:r>
      <w:r w:rsidR="009A3532">
        <w:t>the impact o</w:t>
      </w:r>
      <w:r w:rsidR="00236A61">
        <w:t>f an</w:t>
      </w:r>
      <w:r w:rsidR="00286C9A" w:rsidRPr="00530920">
        <w:t xml:space="preserve"> education modu</w:t>
      </w:r>
      <w:r w:rsidR="009A3532">
        <w:t>le on the</w:t>
      </w:r>
      <w:r w:rsidR="00FA3377">
        <w:t xml:space="preserve"> cultural competence</w:t>
      </w:r>
      <w:r w:rsidR="00286C9A" w:rsidRPr="00530920">
        <w:t xml:space="preserve"> of physica</w:t>
      </w:r>
      <w:r w:rsidR="00A27A12">
        <w:t>l therapist students</w:t>
      </w:r>
      <w:r w:rsidR="00286C9A" w:rsidRPr="00530920">
        <w:t>.</w:t>
      </w:r>
      <w:r w:rsidR="00C56DC4">
        <w:t xml:space="preserve">  Finally, the results of this study will be used to design future research studies.</w:t>
      </w:r>
      <w:r w:rsidR="0013609F">
        <w:t xml:space="preserve">  This study currently is not funded.</w:t>
      </w:r>
    </w:p>
    <w:p w:rsidR="00CA15EE" w:rsidRPr="00530920" w:rsidRDefault="00CA15EE" w:rsidP="00CA15EE"/>
    <w:p w:rsidR="00CA15EE" w:rsidRPr="00530920" w:rsidRDefault="006E3B4F" w:rsidP="00CA15EE">
      <w:pPr>
        <w:rPr>
          <w:u w:val="single"/>
        </w:rPr>
      </w:pPr>
      <w:r w:rsidRPr="00530920">
        <w:rPr>
          <w:u w:val="single"/>
        </w:rPr>
        <w:t xml:space="preserve">Research </w:t>
      </w:r>
      <w:r w:rsidR="00CA15EE" w:rsidRPr="00530920">
        <w:rPr>
          <w:u w:val="single"/>
        </w:rPr>
        <w:t>Procedures</w:t>
      </w:r>
    </w:p>
    <w:p w:rsidR="00C125F6" w:rsidRPr="00530920" w:rsidRDefault="0083408E" w:rsidP="00CA15EE">
      <w:pPr>
        <w:rPr>
          <w:b/>
          <w:u w:val="single"/>
        </w:rPr>
      </w:pPr>
      <w:r>
        <w:t xml:space="preserve">This entire study will take place at Texas State University-San Marcos, Health Professions Building.  </w:t>
      </w:r>
      <w:r w:rsidR="00CA15EE" w:rsidRPr="00530920">
        <w:t xml:space="preserve">If you choose to take </w:t>
      </w:r>
      <w:r w:rsidR="009103FC">
        <w:t xml:space="preserve">part in this study, you will </w:t>
      </w:r>
      <w:r w:rsidR="009A0CC1">
        <w:t xml:space="preserve">first </w:t>
      </w:r>
      <w:r w:rsidR="009103FC">
        <w:t>be</w:t>
      </w:r>
      <w:r w:rsidR="009103FC" w:rsidRPr="00886D18">
        <w:rPr>
          <w:rFonts w:ascii="Arial" w:hAnsi="Arial" w:cs="Arial"/>
          <w:sz w:val="20"/>
          <w:szCs w:val="20"/>
        </w:rPr>
        <w:t xml:space="preserve"> </w:t>
      </w:r>
      <w:r w:rsidR="009103FC" w:rsidRPr="009103FC">
        <w:t>a</w:t>
      </w:r>
      <w:r w:rsidR="009A0CC1">
        <w:t xml:space="preserve">dministered a </w:t>
      </w:r>
      <w:r w:rsidR="0013609F">
        <w:t xml:space="preserve">20 question </w:t>
      </w:r>
      <w:r w:rsidR="009A0CC1">
        <w:t>survey that asks questions about</w:t>
      </w:r>
      <w:r w:rsidR="00443332">
        <w:t xml:space="preserve"> cultur</w:t>
      </w:r>
      <w:r w:rsidR="009A0CC1">
        <w:t>e as it relates to physical therapy</w:t>
      </w:r>
      <w:r w:rsidR="009103FC">
        <w:t xml:space="preserve">.  </w:t>
      </w:r>
      <w:r w:rsidR="00FA3377">
        <w:t>Two weeks late</w:t>
      </w:r>
      <w:r w:rsidR="000465EC">
        <w:t>r, you will retake the survey and</w:t>
      </w:r>
      <w:r w:rsidR="009103FC" w:rsidRPr="009103FC">
        <w:t xml:space="preserve"> </w:t>
      </w:r>
      <w:r w:rsidR="00FA3377">
        <w:t xml:space="preserve">then </w:t>
      </w:r>
      <w:r w:rsidR="000465EC">
        <w:t xml:space="preserve">will </w:t>
      </w:r>
      <w:r w:rsidR="009103FC" w:rsidRPr="009103FC">
        <w:t xml:space="preserve">be randomly assigned to </w:t>
      </w:r>
      <w:r w:rsidR="009103FC">
        <w:t xml:space="preserve">one of two groups.  </w:t>
      </w:r>
      <w:r w:rsidR="00341BEB">
        <w:t>Y</w:t>
      </w:r>
      <w:r w:rsidR="00443332">
        <w:t>ou will then participate in an educational module, lasting app</w:t>
      </w:r>
      <w:r w:rsidR="003C26C7">
        <w:t>roximately four</w:t>
      </w:r>
      <w:r w:rsidR="00443332">
        <w:t xml:space="preserve"> hours</w:t>
      </w:r>
      <w:r w:rsidR="009103FC" w:rsidRPr="009103FC">
        <w:t xml:space="preserve">.  It includes both lecture instruction and group discussion of patient case studies.  </w:t>
      </w:r>
      <w:r w:rsidR="00FA3377">
        <w:t>At the conclusion of the module, you will retake the survey.</w:t>
      </w:r>
      <w:r w:rsidR="009A0CC1">
        <w:t xml:space="preserve">  The total time commitment</w:t>
      </w:r>
      <w:r w:rsidR="003C26C7">
        <w:t xml:space="preserve"> will be approximately 5</w:t>
      </w:r>
      <w:r w:rsidR="009A0CC1">
        <w:t xml:space="preserve"> hours</w:t>
      </w:r>
      <w:r w:rsidR="003C26C7">
        <w:t>, including breaks</w:t>
      </w:r>
      <w:r>
        <w:t>.</w:t>
      </w:r>
      <w:r w:rsidR="00226819">
        <w:t xml:space="preserve">  You may choose not to answer any question(s) for any reason during the study. </w:t>
      </w:r>
      <w:r w:rsidR="009A0CC1">
        <w:t xml:space="preserve">  </w:t>
      </w:r>
      <w:r w:rsidR="00443332">
        <w:t xml:space="preserve">    </w:t>
      </w:r>
    </w:p>
    <w:p w:rsidR="00443332" w:rsidRDefault="00443332" w:rsidP="00CA15EE">
      <w:pPr>
        <w:rPr>
          <w:u w:val="single"/>
        </w:rPr>
      </w:pPr>
    </w:p>
    <w:p w:rsidR="00CA15EE" w:rsidRPr="00530920" w:rsidRDefault="006E3B4F" w:rsidP="00CA15EE">
      <w:pPr>
        <w:rPr>
          <w:u w:val="single"/>
        </w:rPr>
      </w:pPr>
      <w:r w:rsidRPr="00530920">
        <w:rPr>
          <w:u w:val="single"/>
        </w:rPr>
        <w:t xml:space="preserve">Potential </w:t>
      </w:r>
      <w:r w:rsidR="00CA15EE" w:rsidRPr="00530920">
        <w:rPr>
          <w:u w:val="single"/>
        </w:rPr>
        <w:t xml:space="preserve">Risks </w:t>
      </w:r>
    </w:p>
    <w:p w:rsidR="00065F87" w:rsidRDefault="00A27A12" w:rsidP="00CA15EE">
      <w:r>
        <w:t xml:space="preserve">Potential Risks related to your participation in this study include fatigue and discussion of </w:t>
      </w:r>
      <w:r w:rsidR="00E73193">
        <w:t xml:space="preserve">cultural </w:t>
      </w:r>
      <w:r>
        <w:t>issues related to physical therapy.  To minimize fatigue, regularly scheduled breaks will occur throughout the study</w:t>
      </w:r>
      <w:r w:rsidR="004D0D44">
        <w:t>,</w:t>
      </w:r>
      <w:r>
        <w:t xml:space="preserve"> with refreshments </w:t>
      </w:r>
      <w:r w:rsidR="003C26C7">
        <w:t>provided.</w:t>
      </w:r>
      <w:r w:rsidR="004D0D44">
        <w:t xml:space="preserve">  </w:t>
      </w:r>
      <w:r>
        <w:t xml:space="preserve">You may </w:t>
      </w:r>
      <w:r w:rsidR="00E73193">
        <w:t xml:space="preserve">also </w:t>
      </w:r>
      <w:r>
        <w:t xml:space="preserve">be uncomfortable </w:t>
      </w:r>
      <w:r w:rsidR="00E73193">
        <w:t xml:space="preserve">learning about and </w:t>
      </w:r>
      <w:r>
        <w:t>discussing</w:t>
      </w:r>
      <w:r w:rsidR="00E73193">
        <w:t xml:space="preserve"> cultural issues.  The module instructor will make every effort to ensure personal comfort during instruction and discussion of cultural issues.  </w:t>
      </w:r>
      <w:r w:rsidR="004D0D44">
        <w:t xml:space="preserve">If you feel physical or emotional discomfort at any time during the study, you may discontinue participation at any </w:t>
      </w:r>
      <w:r w:rsidR="004D0D44">
        <w:lastRenderedPageBreak/>
        <w:t>time.  I</w:t>
      </w:r>
      <w:r w:rsidR="00471605">
        <w:t>f</w:t>
      </w:r>
      <w:r w:rsidR="004D0D44">
        <w:t xml:space="preserve"> you feel as though you </w:t>
      </w:r>
      <w:r w:rsidR="00DE2DC5">
        <w:t>need to discuss this</w:t>
      </w:r>
      <w:r w:rsidR="004D0D44">
        <w:t xml:space="preserve"> emotional di</w:t>
      </w:r>
      <w:r w:rsidR="00226819">
        <w:t>scomfort with a profession</w:t>
      </w:r>
      <w:r w:rsidR="00065F87">
        <w:t>al</w:t>
      </w:r>
      <w:r w:rsidR="00226819">
        <w:t xml:space="preserve"> </w:t>
      </w:r>
      <w:r w:rsidR="00DE2DC5">
        <w:t xml:space="preserve">you may contact any of the mental health providers listed below.  As the research participant, you would be responsible for covering any expenses associated with mental health services incurred as a result of participation in this study. </w:t>
      </w:r>
    </w:p>
    <w:p w:rsidR="002F04E7" w:rsidRDefault="002F04E7" w:rsidP="00CA15EE">
      <w:pPr>
        <w:rPr>
          <w:b/>
        </w:rPr>
      </w:pPr>
    </w:p>
    <w:p w:rsidR="00226819" w:rsidRDefault="00065F87" w:rsidP="00065F87">
      <w:pPr>
        <w:pStyle w:val="PlainText"/>
        <w:numPr>
          <w:ilvl w:val="0"/>
          <w:numId w:val="23"/>
        </w:num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Texas State University Counseling Center 24 hour Crisis Hotline toll free at 1 877 466 0660 or for an emergency after business hours 512 245 2890.  M</w:t>
      </w:r>
      <w:r w:rsidR="00226819" w:rsidRPr="00065F87">
        <w:rPr>
          <w:rFonts w:ascii="Times New Roman" w:hAnsi="Times New Roman"/>
          <w:bCs/>
        </w:rPr>
        <w:t xml:space="preserve">ental health services at the Counseling Center are free to registered students, though the number of sessions allowed may be limited. </w:t>
      </w:r>
    </w:p>
    <w:p w:rsidR="00065F87" w:rsidRDefault="00065F87" w:rsidP="00065F87">
      <w:pPr>
        <w:pStyle w:val="PlainText"/>
        <w:numPr>
          <w:ilvl w:val="0"/>
          <w:numId w:val="23"/>
        </w:num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Hays County Crisis Hotline 512 396 3939</w:t>
      </w:r>
    </w:p>
    <w:p w:rsidR="00226819" w:rsidRPr="002934C5" w:rsidRDefault="002934C5" w:rsidP="00CA15EE">
      <w:pPr>
        <w:pStyle w:val="PlainText"/>
        <w:numPr>
          <w:ilvl w:val="0"/>
          <w:numId w:val="23"/>
        </w:num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Capitol Area Mental Health Center 512 302 1000</w:t>
      </w:r>
    </w:p>
    <w:p w:rsidR="00226819" w:rsidRPr="00530920" w:rsidRDefault="00226819" w:rsidP="00CA15EE">
      <w:pPr>
        <w:rPr>
          <w:b/>
        </w:rPr>
      </w:pPr>
    </w:p>
    <w:p w:rsidR="002F04E7" w:rsidRDefault="00AE7B0C" w:rsidP="00CA15EE">
      <w:pPr>
        <w:rPr>
          <w:spacing w:val="-2"/>
        </w:rPr>
      </w:pPr>
      <w:r w:rsidRPr="00AE7B0C">
        <w:t>A</w:t>
      </w:r>
      <w:r w:rsidR="00471605">
        <w:t>nother</w:t>
      </w:r>
      <w:r w:rsidRPr="00AE7B0C">
        <w:t xml:space="preserve"> potent</w:t>
      </w:r>
      <w:r>
        <w:t xml:space="preserve">ial risk </w:t>
      </w:r>
      <w:r w:rsidR="00A27A12">
        <w:t xml:space="preserve">to you as a result of your participation in this study is loss of confidentiality.  </w:t>
      </w:r>
      <w:r w:rsidR="002F04E7" w:rsidRPr="00AE7B0C">
        <w:t>Confidentiality will be protected to the extent that is allowed by law.</w:t>
      </w:r>
      <w:r w:rsidR="00341BEB">
        <w:t xml:space="preserve">  </w:t>
      </w:r>
      <w:r w:rsidR="00624BF9">
        <w:t>A code number, rather than your name will be used on the survey</w:t>
      </w:r>
      <w:r w:rsidR="00770FF1">
        <w:t>.  Only</w:t>
      </w:r>
      <w:r w:rsidR="007A2F1F">
        <w:t xml:space="preserve"> the investigator</w:t>
      </w:r>
      <w:r w:rsidR="00A95706">
        <w:t>, her</w:t>
      </w:r>
      <w:r w:rsidR="000465EC">
        <w:t xml:space="preserve"> committee,</w:t>
      </w:r>
      <w:r w:rsidR="00A95706">
        <w:t xml:space="preserve"> module instructors, a statistician,</w:t>
      </w:r>
      <w:r w:rsidR="000465EC">
        <w:t xml:space="preserve"> </w:t>
      </w:r>
      <w:r w:rsidR="00770FF1">
        <w:t>and a research assistant will have access to your survey.  The surveys will be stored in a</w:t>
      </w:r>
      <w:r w:rsidR="00C21C2E">
        <w:t xml:space="preserve"> </w:t>
      </w:r>
      <w:r w:rsidR="00770FF1">
        <w:t xml:space="preserve">locked filing cabinet </w:t>
      </w:r>
      <w:r w:rsidR="00B933A6">
        <w:t xml:space="preserve">in the Department of Physical Therapy </w:t>
      </w:r>
      <w:r w:rsidR="00770FF1">
        <w:t>and all electronic files w</w:t>
      </w:r>
      <w:r w:rsidR="00B933A6">
        <w:t>ill be password-protected on a laptop</w:t>
      </w:r>
      <w:r w:rsidR="00770FF1">
        <w:t xml:space="preserve"> </w:t>
      </w:r>
      <w:r w:rsidR="00B933A6">
        <w:t xml:space="preserve">and a department </w:t>
      </w:r>
      <w:r w:rsidR="00770FF1">
        <w:t xml:space="preserve">computer.  </w:t>
      </w:r>
      <w:r w:rsidR="000113ED">
        <w:t>Within ten</w:t>
      </w:r>
      <w:r w:rsidR="004D0D44">
        <w:t xml:space="preserve"> years, t</w:t>
      </w:r>
      <w:r w:rsidR="00770FF1">
        <w:t>he surveys will be shredded with a cross-cut shredder and the electronic files will be deleted.  It is expected that the results</w:t>
      </w:r>
      <w:r w:rsidR="00C56DC4">
        <w:t xml:space="preserve"> of this study will be presented</w:t>
      </w:r>
      <w:r w:rsidR="00770FF1">
        <w:t xml:space="preserve"> in the </w:t>
      </w:r>
      <w:r w:rsidR="007A2F1F">
        <w:t xml:space="preserve">investigator’s doctoral written qualifying exams and other </w:t>
      </w:r>
      <w:r w:rsidR="00770FF1">
        <w:t>research publications</w:t>
      </w:r>
      <w:r w:rsidR="00C56DC4">
        <w:t xml:space="preserve"> and presentations</w:t>
      </w:r>
      <w:r w:rsidR="00770FF1">
        <w:t>.  However, no names or other identifying information will be included in any publication</w:t>
      </w:r>
      <w:r w:rsidR="00C56DC4">
        <w:t xml:space="preserve"> or presentation</w:t>
      </w:r>
      <w:r w:rsidR="00770FF1">
        <w:t xml:space="preserve">.    </w:t>
      </w:r>
    </w:p>
    <w:p w:rsidR="00770FF1" w:rsidRPr="00AE7B0C" w:rsidRDefault="00770FF1" w:rsidP="00CA15EE">
      <w:pPr>
        <w:rPr>
          <w:b/>
        </w:rPr>
      </w:pPr>
    </w:p>
    <w:p w:rsidR="00CA15EE" w:rsidRPr="00C56DC4" w:rsidRDefault="00433FC5" w:rsidP="00C56DC4">
      <w:pPr>
        <w:pStyle w:val="BodyTextInstructions"/>
        <w:rPr>
          <w:rFonts w:ascii="Times New Roman" w:hAnsi="Times New Roman"/>
          <w:sz w:val="24"/>
        </w:rPr>
      </w:pPr>
      <w:r w:rsidRPr="00AE7B0C">
        <w:rPr>
          <w:rFonts w:ascii="Times New Roman" w:hAnsi="Times New Roman"/>
          <w:sz w:val="24"/>
        </w:rPr>
        <w:t xml:space="preserve">The researchers will try to prevent any problem that could happen as a result of your participation in this research.  You should let </w:t>
      </w:r>
      <w:r w:rsidR="00471605">
        <w:rPr>
          <w:rFonts w:ascii="Times New Roman" w:hAnsi="Times New Roman"/>
          <w:sz w:val="24"/>
        </w:rPr>
        <w:t>the researchers know at once</w:t>
      </w:r>
      <w:r w:rsidRPr="00AE7B0C">
        <w:rPr>
          <w:rFonts w:ascii="Times New Roman" w:hAnsi="Times New Roman"/>
          <w:sz w:val="24"/>
        </w:rPr>
        <w:t xml:space="preserve"> if there is a problem,</w:t>
      </w:r>
      <w:r w:rsidR="00471605">
        <w:rPr>
          <w:rFonts w:ascii="Times New Roman" w:hAnsi="Times New Roman"/>
          <w:sz w:val="24"/>
        </w:rPr>
        <w:t xml:space="preserve"> and they will help</w:t>
      </w:r>
      <w:r w:rsidR="007A2F1F">
        <w:rPr>
          <w:rFonts w:ascii="Times New Roman" w:hAnsi="Times New Roman"/>
          <w:sz w:val="24"/>
        </w:rPr>
        <w:t xml:space="preserve"> you.  However, </w:t>
      </w:r>
      <w:r w:rsidRPr="00AE7B0C">
        <w:rPr>
          <w:rFonts w:ascii="Times New Roman" w:hAnsi="Times New Roman"/>
          <w:sz w:val="24"/>
        </w:rPr>
        <w:t xml:space="preserve">Texas State University-San Marcos </w:t>
      </w:r>
      <w:r w:rsidR="00C56DC4">
        <w:rPr>
          <w:rFonts w:ascii="Times New Roman" w:hAnsi="Times New Roman"/>
          <w:sz w:val="24"/>
        </w:rPr>
        <w:t xml:space="preserve">and Texas Woman’s University </w:t>
      </w:r>
      <w:r w:rsidRPr="00AE7B0C">
        <w:rPr>
          <w:rFonts w:ascii="Times New Roman" w:hAnsi="Times New Roman"/>
          <w:sz w:val="24"/>
        </w:rPr>
        <w:t>do</w:t>
      </w:r>
      <w:r w:rsidR="007A2F1F">
        <w:rPr>
          <w:rFonts w:ascii="Times New Roman" w:hAnsi="Times New Roman"/>
          <w:sz w:val="24"/>
        </w:rPr>
        <w:t>es</w:t>
      </w:r>
      <w:r w:rsidRPr="00AE7B0C">
        <w:rPr>
          <w:rFonts w:ascii="Times New Roman" w:hAnsi="Times New Roman"/>
          <w:sz w:val="24"/>
        </w:rPr>
        <w:t xml:space="preserve"> not provide medical </w:t>
      </w:r>
      <w:r w:rsidR="00471605">
        <w:rPr>
          <w:rFonts w:ascii="Times New Roman" w:hAnsi="Times New Roman"/>
          <w:sz w:val="24"/>
        </w:rPr>
        <w:t>services or financial assistance for injuries that may happen</w:t>
      </w:r>
      <w:r w:rsidRPr="00AE7B0C">
        <w:rPr>
          <w:rFonts w:ascii="Times New Roman" w:hAnsi="Times New Roman"/>
          <w:sz w:val="24"/>
        </w:rPr>
        <w:t xml:space="preserve"> </w:t>
      </w:r>
      <w:r w:rsidR="00471605">
        <w:rPr>
          <w:rFonts w:ascii="Times New Roman" w:hAnsi="Times New Roman"/>
          <w:sz w:val="24"/>
        </w:rPr>
        <w:t>because you are taking part in this research</w:t>
      </w:r>
      <w:r w:rsidRPr="00AE7B0C">
        <w:rPr>
          <w:rFonts w:ascii="Times New Roman" w:hAnsi="Times New Roman"/>
          <w:sz w:val="24"/>
        </w:rPr>
        <w:t xml:space="preserve">.  </w:t>
      </w:r>
    </w:p>
    <w:p w:rsidR="00CA15EE" w:rsidRPr="00530920" w:rsidRDefault="006E3B4F" w:rsidP="00CA15EE">
      <w:pPr>
        <w:rPr>
          <w:u w:val="single"/>
        </w:rPr>
      </w:pPr>
      <w:r w:rsidRPr="00530920">
        <w:rPr>
          <w:u w:val="single"/>
        </w:rPr>
        <w:t xml:space="preserve">Participation and </w:t>
      </w:r>
      <w:r w:rsidR="00CA15EE" w:rsidRPr="00530920">
        <w:rPr>
          <w:u w:val="single"/>
        </w:rPr>
        <w:t>Benefits</w:t>
      </w:r>
    </w:p>
    <w:p w:rsidR="00330C12" w:rsidRPr="003242B1" w:rsidRDefault="00330C12" w:rsidP="00330C12">
      <w:pPr>
        <w:tabs>
          <w:tab w:val="left" w:pos="-720"/>
          <w:tab w:val="left" w:pos="0"/>
          <w:tab w:val="left" w:pos="437"/>
          <w:tab w:val="left" w:pos="756"/>
          <w:tab w:val="right" w:leader="dot" w:pos="9299"/>
        </w:tabs>
        <w:suppressAutoHyphens/>
        <w:jc w:val="both"/>
        <w:rPr>
          <w:spacing w:val="-2"/>
        </w:rPr>
      </w:pPr>
      <w:r w:rsidRPr="00330C12">
        <w:t>Your participation in this study is completely voluntary and you are free to withdraw your consent and your participation from this study at any time, w</w:t>
      </w:r>
      <w:r w:rsidR="00226819">
        <w:t xml:space="preserve">ithout penalty, intimidation, </w:t>
      </w:r>
      <w:r w:rsidRPr="00330C12">
        <w:t>prejudice</w:t>
      </w:r>
      <w:r w:rsidR="00226819">
        <w:t xml:space="preserve"> or jeopardy to your standing with the University or the Department of Physical Therapy</w:t>
      </w:r>
      <w:r w:rsidRPr="00330C12">
        <w:t>.</w:t>
      </w:r>
      <w:r>
        <w:t xml:space="preserve">  The direct benefit of this study to you is that at the completion of</w:t>
      </w:r>
      <w:r w:rsidR="00A86696">
        <w:t xml:space="preserve"> this study, a copy </w:t>
      </w:r>
      <w:r w:rsidR="000465EC">
        <w:t xml:space="preserve">of the </w:t>
      </w:r>
      <w:r w:rsidR="00A86696">
        <w:t>study’s results will be mailed</w:t>
      </w:r>
      <w:r>
        <w:t xml:space="preserve"> </w:t>
      </w:r>
      <w:r w:rsidR="00A86696">
        <w:t>to you if</w:t>
      </w:r>
      <w:r>
        <w:t xml:space="preserve"> request</w:t>
      </w:r>
      <w:r w:rsidR="00A86696">
        <w:t>ed</w:t>
      </w:r>
      <w:r w:rsidR="00515CE1">
        <w:t>*</w:t>
      </w:r>
      <w:r w:rsidR="00A86696">
        <w:t xml:space="preserve"> </w:t>
      </w:r>
      <w:r w:rsidR="003C26C7">
        <w:t>(see following page</w:t>
      </w:r>
      <w:r w:rsidR="00A86696">
        <w:t>)</w:t>
      </w:r>
      <w:r>
        <w:t xml:space="preserve">. </w:t>
      </w:r>
    </w:p>
    <w:p w:rsidR="00CA15EE" w:rsidRPr="00530920" w:rsidRDefault="00CA15EE" w:rsidP="00CA15EE"/>
    <w:p w:rsidR="000465EC" w:rsidRDefault="000465EC" w:rsidP="00CA15EE">
      <w:pPr>
        <w:rPr>
          <w:u w:val="single"/>
        </w:rPr>
      </w:pPr>
    </w:p>
    <w:p w:rsidR="000465EC" w:rsidRDefault="000465EC" w:rsidP="00CA15EE">
      <w:pPr>
        <w:rPr>
          <w:u w:val="single"/>
        </w:rPr>
      </w:pPr>
    </w:p>
    <w:p w:rsidR="000465EC" w:rsidRDefault="000465EC" w:rsidP="00CA15EE">
      <w:pPr>
        <w:rPr>
          <w:u w:val="single"/>
        </w:rPr>
      </w:pPr>
    </w:p>
    <w:p w:rsidR="000465EC" w:rsidRDefault="000465EC" w:rsidP="00CA15EE">
      <w:pPr>
        <w:rPr>
          <w:u w:val="single"/>
        </w:rPr>
      </w:pPr>
    </w:p>
    <w:p w:rsidR="000465EC" w:rsidRDefault="000465EC" w:rsidP="00CA15EE">
      <w:pPr>
        <w:rPr>
          <w:u w:val="single"/>
        </w:rPr>
      </w:pPr>
    </w:p>
    <w:p w:rsidR="000465EC" w:rsidRDefault="000465EC" w:rsidP="00CA15EE">
      <w:pPr>
        <w:rPr>
          <w:u w:val="single"/>
        </w:rPr>
      </w:pPr>
    </w:p>
    <w:p w:rsidR="000465EC" w:rsidRDefault="000465EC" w:rsidP="00CA15EE">
      <w:pPr>
        <w:rPr>
          <w:u w:val="single"/>
        </w:rPr>
      </w:pPr>
    </w:p>
    <w:p w:rsidR="000465EC" w:rsidRDefault="000465EC" w:rsidP="00CA15EE">
      <w:pPr>
        <w:rPr>
          <w:u w:val="single"/>
        </w:rPr>
      </w:pPr>
    </w:p>
    <w:p w:rsidR="00CA15EE" w:rsidRPr="00530920" w:rsidRDefault="006E3B4F" w:rsidP="00CA15EE">
      <w:pPr>
        <w:rPr>
          <w:u w:val="single"/>
        </w:rPr>
      </w:pPr>
      <w:r w:rsidRPr="00530920">
        <w:rPr>
          <w:u w:val="single"/>
        </w:rPr>
        <w:t>Questions Regarding the Study</w:t>
      </w:r>
    </w:p>
    <w:p w:rsidR="00762270" w:rsidRPr="00226819" w:rsidRDefault="008C46CE" w:rsidP="00226819">
      <w:pPr>
        <w:rPr>
          <w:bCs/>
        </w:rPr>
      </w:pPr>
      <w:r w:rsidRPr="00530920">
        <w:t xml:space="preserve">You will be given a copy of this signed and dated consent form to keep.  </w:t>
      </w:r>
      <w:r w:rsidR="00433FC5" w:rsidRPr="00530920">
        <w:t xml:space="preserve">If you have any questions about this research study you </w:t>
      </w:r>
      <w:r w:rsidRPr="00530920">
        <w:t>should</w:t>
      </w:r>
      <w:r w:rsidR="00433FC5" w:rsidRPr="00530920">
        <w:t xml:space="preserve"> ask the researchers; their phone numbers are at the top of th</w:t>
      </w:r>
      <w:r w:rsidR="00226819">
        <w:t>is form.  If you have any</w:t>
      </w:r>
      <w:r w:rsidR="00226819">
        <w:rPr>
          <w:bCs/>
        </w:rPr>
        <w:t xml:space="preserve"> questions about the</w:t>
      </w:r>
      <w:r w:rsidR="00226819" w:rsidRPr="00501FEB">
        <w:rPr>
          <w:bCs/>
        </w:rPr>
        <w:t xml:space="preserve"> research, </w:t>
      </w:r>
      <w:r w:rsidR="00226819">
        <w:rPr>
          <w:bCs/>
        </w:rPr>
        <w:t>your rights as a research participant</w:t>
      </w:r>
      <w:r w:rsidR="00226819" w:rsidRPr="00501FEB">
        <w:rPr>
          <w:bCs/>
        </w:rPr>
        <w:t>, and/or research-r</w:t>
      </w:r>
      <w:r w:rsidR="00226819">
        <w:rPr>
          <w:bCs/>
        </w:rPr>
        <w:t>elated injuries to participants you may contact</w:t>
      </w:r>
      <w:r w:rsidR="00226819" w:rsidRPr="00501FEB">
        <w:rPr>
          <w:bCs/>
        </w:rPr>
        <w:t xml:space="preserve"> </w:t>
      </w:r>
      <w:r w:rsidR="00226819">
        <w:rPr>
          <w:bCs/>
        </w:rPr>
        <w:t xml:space="preserve">the Texas State </w:t>
      </w:r>
      <w:r w:rsidR="00226819" w:rsidRPr="00501FEB">
        <w:rPr>
          <w:bCs/>
        </w:rPr>
        <w:t>I</w:t>
      </w:r>
      <w:r w:rsidR="00226819">
        <w:rPr>
          <w:bCs/>
        </w:rPr>
        <w:t xml:space="preserve">nstitutional </w:t>
      </w:r>
      <w:r w:rsidR="00226819" w:rsidRPr="00501FEB">
        <w:rPr>
          <w:bCs/>
        </w:rPr>
        <w:t>R</w:t>
      </w:r>
      <w:r w:rsidR="00226819">
        <w:rPr>
          <w:bCs/>
        </w:rPr>
        <w:t xml:space="preserve">eview </w:t>
      </w:r>
      <w:r w:rsidR="00226819" w:rsidRPr="00501FEB">
        <w:rPr>
          <w:bCs/>
        </w:rPr>
        <w:t>B</w:t>
      </w:r>
      <w:r w:rsidR="00226819">
        <w:rPr>
          <w:bCs/>
        </w:rPr>
        <w:t>oard</w:t>
      </w:r>
      <w:r w:rsidR="00226819" w:rsidRPr="00501FEB">
        <w:rPr>
          <w:bCs/>
        </w:rPr>
        <w:t xml:space="preserve"> chair, Dr. </w:t>
      </w:r>
      <w:r w:rsidR="00226819">
        <w:rPr>
          <w:bCs/>
        </w:rPr>
        <w:t>Jon Lasser</w:t>
      </w:r>
      <w:r w:rsidR="00226819" w:rsidRPr="00501FEB">
        <w:rPr>
          <w:bCs/>
        </w:rPr>
        <w:t xml:space="preserve"> (512-245-3</w:t>
      </w:r>
      <w:r w:rsidR="00226819">
        <w:rPr>
          <w:bCs/>
        </w:rPr>
        <w:t>413</w:t>
      </w:r>
      <w:r w:rsidR="00226819" w:rsidRPr="00501FEB">
        <w:rPr>
          <w:bCs/>
        </w:rPr>
        <w:t xml:space="preserve"> –</w:t>
      </w:r>
      <w:r w:rsidR="00226819">
        <w:rPr>
          <w:bCs/>
        </w:rPr>
        <w:t xml:space="preserve"> </w:t>
      </w:r>
      <w:hyperlink r:id="rId7" w:history="1">
        <w:r w:rsidR="00226819" w:rsidRPr="005326BD">
          <w:rPr>
            <w:rStyle w:val="Hyperlink"/>
            <w:bCs/>
          </w:rPr>
          <w:t>lasser@txstate.edu</w:t>
        </w:r>
      </w:hyperlink>
      <w:r w:rsidR="00226819">
        <w:rPr>
          <w:bCs/>
        </w:rPr>
        <w:t xml:space="preserve">), or </w:t>
      </w:r>
      <w:r w:rsidR="00226819" w:rsidRPr="00501FEB">
        <w:rPr>
          <w:bCs/>
        </w:rPr>
        <w:t xml:space="preserve">Ms. Becky Northcut, </w:t>
      </w:r>
      <w:r w:rsidR="00226819">
        <w:rPr>
          <w:bCs/>
        </w:rPr>
        <w:t>Compliance Specialist (</w:t>
      </w:r>
      <w:r w:rsidR="00226819" w:rsidRPr="00501FEB">
        <w:rPr>
          <w:bCs/>
        </w:rPr>
        <w:t>512-245-2102</w:t>
      </w:r>
      <w:r w:rsidR="00226819">
        <w:rPr>
          <w:bCs/>
        </w:rPr>
        <w:t xml:space="preserve">) </w:t>
      </w:r>
      <w:r w:rsidR="00C56DC4">
        <w:t xml:space="preserve">or </w:t>
      </w:r>
      <w:r w:rsidR="00433FC5" w:rsidRPr="00530920">
        <w:t xml:space="preserve">Texas Woman’s University Office of Research at 713-794-2480.  </w:t>
      </w:r>
    </w:p>
    <w:p w:rsidR="00813039" w:rsidRPr="00530920" w:rsidRDefault="00813039" w:rsidP="00CA15EE"/>
    <w:p w:rsidR="003C26C7" w:rsidRDefault="003C26C7" w:rsidP="00CA15EE"/>
    <w:p w:rsidR="003C26C7" w:rsidRDefault="003C26C7" w:rsidP="00CA15EE"/>
    <w:p w:rsidR="003C26C7" w:rsidRDefault="003C26C7" w:rsidP="00CA15EE"/>
    <w:p w:rsidR="00410D26" w:rsidRPr="00530920" w:rsidRDefault="00A86696" w:rsidP="00CA15EE">
      <w:r>
        <w:t xml:space="preserve">Participant’s </w:t>
      </w:r>
      <w:r w:rsidR="00CA15EE" w:rsidRPr="00530920">
        <w:t>Signature __________________________________</w:t>
      </w:r>
      <w:r w:rsidR="00CA15EE" w:rsidRPr="00530920">
        <w:tab/>
        <w:t>Date ___________________</w:t>
      </w:r>
    </w:p>
    <w:p w:rsidR="00410D26" w:rsidRPr="00530920" w:rsidRDefault="00410D26" w:rsidP="00CA15EE">
      <w:pPr>
        <w:rPr>
          <w:highlight w:val="yellow"/>
        </w:rPr>
      </w:pPr>
    </w:p>
    <w:p w:rsidR="00762270" w:rsidRPr="00330C12" w:rsidRDefault="00762270" w:rsidP="00CA15EE">
      <w:r w:rsidRPr="00330C12">
        <w:t xml:space="preserve">The above consent form was read, discussed, and signed in my presence.  In my opinion, the person signing </w:t>
      </w:r>
      <w:r w:rsidR="009F6EEB" w:rsidRPr="00330C12">
        <w:t>s</w:t>
      </w:r>
      <w:r w:rsidRPr="00330C12">
        <w:t>aid consent form did so freely and with full knowledge of its contents.</w:t>
      </w:r>
    </w:p>
    <w:p w:rsidR="00C56DC4" w:rsidRDefault="00C56DC4" w:rsidP="00CA15EE"/>
    <w:p w:rsidR="00CA15EE" w:rsidRPr="00530920" w:rsidRDefault="00CA15EE" w:rsidP="00CA15EE">
      <w:r w:rsidRPr="00530920">
        <w:t>Signa</w:t>
      </w:r>
      <w:r w:rsidR="00762270" w:rsidRPr="00530920">
        <w:t>ture of Investigator</w:t>
      </w:r>
      <w:r w:rsidRPr="00530920">
        <w:t xml:space="preserve"> ________</w:t>
      </w:r>
      <w:r w:rsidR="00762270" w:rsidRPr="00530920">
        <w:t>______________</w:t>
      </w:r>
      <w:r w:rsidR="00AE44FF">
        <w:t>___________</w:t>
      </w:r>
      <w:r w:rsidR="00AE44FF">
        <w:tab/>
      </w:r>
      <w:r w:rsidR="00762270" w:rsidRPr="00530920">
        <w:t>Date ___________________</w:t>
      </w:r>
    </w:p>
    <w:p w:rsidR="00CA15EE" w:rsidRPr="00530920" w:rsidRDefault="00CA15EE" w:rsidP="00CA15EE"/>
    <w:p w:rsidR="00CA15EE" w:rsidRPr="00530920" w:rsidRDefault="00762270" w:rsidP="00CA15EE">
      <w:r w:rsidRPr="00530920">
        <w:t>*If you would like to receive a summary of the results of this study, please provide an address to which this summary should be sent:</w:t>
      </w:r>
    </w:p>
    <w:p w:rsidR="00433FC5" w:rsidRDefault="00762270" w:rsidP="004F43F1">
      <w:r w:rsidRPr="00530920">
        <w:t>__________________________________________________________________________________________________________________________________________________________________________________________________________</w:t>
      </w:r>
      <w:r w:rsidR="004B23DA" w:rsidRPr="00530920">
        <w:t>__________________________</w:t>
      </w:r>
      <w:r w:rsidR="00813039">
        <w:t>______</w:t>
      </w:r>
    </w:p>
    <w:p w:rsidR="00B933A6" w:rsidRDefault="00B933A6" w:rsidP="004F43F1"/>
    <w:p w:rsidR="00B933A6" w:rsidRDefault="00B933A6" w:rsidP="004F43F1">
      <w:r>
        <w:t>The IRB approval number for this research study is :__________.</w:t>
      </w:r>
    </w:p>
    <w:p w:rsidR="00B933A6" w:rsidRPr="00530920" w:rsidRDefault="00B933A6" w:rsidP="004F43F1"/>
    <w:sectPr w:rsidR="00B933A6" w:rsidRPr="00530920" w:rsidSect="00A27A1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1440" w:bottom="72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879" w:rsidRDefault="001A7879">
      <w:r>
        <w:separator/>
      </w:r>
    </w:p>
  </w:endnote>
  <w:endnote w:type="continuationSeparator" w:id="0">
    <w:p w:rsidR="001A7879" w:rsidRDefault="001A78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Eurostile">
    <w:panose1 w:val="020B050402020205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A12" w:rsidRDefault="00A27A12" w:rsidP="00025F7C">
    <w:pPr>
      <w:pStyle w:val="Footer"/>
      <w:jc w:val="center"/>
    </w:pPr>
    <w:r>
      <w:tab/>
    </w:r>
    <w:r>
      <w:tab/>
      <w:t>_______________</w:t>
    </w:r>
  </w:p>
  <w:sdt>
    <w:sdtPr>
      <w:id w:val="1075893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A27A12" w:rsidRDefault="00A27A12" w:rsidP="00025F7C">
            <w:pPr>
              <w:pStyle w:val="Footer"/>
              <w:ind w:left="3600" w:firstLine="3600"/>
            </w:pPr>
            <w:r>
              <w:t>Participant Initials</w:t>
            </w:r>
          </w:p>
          <w:p w:rsidR="00A27A12" w:rsidRDefault="00A27A12">
            <w:pPr>
              <w:pStyle w:val="Footer"/>
              <w:jc w:val="right"/>
            </w:pPr>
          </w:p>
          <w:p w:rsidR="00A27A12" w:rsidRDefault="00A27A12">
            <w:pPr>
              <w:pStyle w:val="Footer"/>
              <w:jc w:val="right"/>
            </w:pPr>
            <w:r>
              <w:t xml:space="preserve">Page </w:t>
            </w:r>
            <w:r w:rsidR="00B44A2B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44A2B">
              <w:rPr>
                <w:b/>
              </w:rPr>
              <w:fldChar w:fldCharType="separate"/>
            </w:r>
            <w:r w:rsidR="00A95706">
              <w:rPr>
                <w:b/>
                <w:noProof/>
              </w:rPr>
              <w:t>2</w:t>
            </w:r>
            <w:r w:rsidR="00B44A2B">
              <w:rPr>
                <w:b/>
              </w:rPr>
              <w:fldChar w:fldCharType="end"/>
            </w:r>
            <w:r>
              <w:t xml:space="preserve"> of </w:t>
            </w:r>
            <w:r w:rsidR="00B44A2B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44A2B">
              <w:rPr>
                <w:b/>
              </w:rPr>
              <w:fldChar w:fldCharType="separate"/>
            </w:r>
            <w:r w:rsidR="00A95706">
              <w:rPr>
                <w:b/>
                <w:noProof/>
              </w:rPr>
              <w:t>3</w:t>
            </w:r>
            <w:r w:rsidR="00B44A2B">
              <w:rPr>
                <w:b/>
              </w:rPr>
              <w:fldChar w:fldCharType="end"/>
            </w:r>
          </w:p>
        </w:sdtContent>
      </w:sdt>
    </w:sdtContent>
  </w:sdt>
  <w:p w:rsidR="00A27A12" w:rsidRDefault="00A27A12">
    <w:pPr>
      <w:pStyle w:val="Footer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A12" w:rsidRDefault="00A27A12" w:rsidP="00DB5007">
    <w:pPr>
      <w:pStyle w:val="Footer"/>
    </w:pPr>
    <w:r>
      <w:rPr>
        <w:rFonts w:ascii="Garamond" w:eastAsia="Trebuchet MS" w:hAnsi="Garamond"/>
        <w:smallCaps/>
        <w:color w:val="000000"/>
        <w:sz w:val="22"/>
        <w:lang w:eastAsia="zh-TW"/>
      </w:rPr>
      <w:tab/>
    </w:r>
    <w:r>
      <w:rPr>
        <w:rFonts w:ascii="Garamond" w:eastAsia="Trebuchet MS" w:hAnsi="Garamond"/>
        <w:smallCaps/>
        <w:color w:val="000000"/>
        <w:sz w:val="22"/>
        <w:lang w:eastAsia="zh-TW"/>
      </w:rPr>
      <w:tab/>
    </w:r>
    <w:r>
      <w:t>_______________</w:t>
    </w:r>
  </w:p>
  <w:sdt>
    <w:sdtPr>
      <w:id w:val="10759112"/>
      <w:docPartObj>
        <w:docPartGallery w:val="Page Numbers (Bottom of Page)"/>
        <w:docPartUnique/>
      </w:docPartObj>
    </w:sdtPr>
    <w:sdtContent>
      <w:sdt>
        <w:sdtPr>
          <w:id w:val="10759113"/>
          <w:docPartObj>
            <w:docPartGallery w:val="Page Numbers (Top of Page)"/>
            <w:docPartUnique/>
          </w:docPartObj>
        </w:sdtPr>
        <w:sdtContent>
          <w:p w:rsidR="00A27A12" w:rsidRDefault="00A27A12" w:rsidP="00CE5035">
            <w:pPr>
              <w:pStyle w:val="Footer"/>
              <w:ind w:left="2880" w:firstLine="3600"/>
            </w:pPr>
            <w:r>
              <w:t xml:space="preserve">      Participant Initials</w:t>
            </w:r>
          </w:p>
          <w:p w:rsidR="00A27A12" w:rsidRDefault="00A27A12" w:rsidP="00DB5007">
            <w:pPr>
              <w:pStyle w:val="Footer"/>
              <w:jc w:val="right"/>
            </w:pPr>
          </w:p>
          <w:p w:rsidR="00A27A12" w:rsidRDefault="00A27A12" w:rsidP="00DB5007">
            <w:pPr>
              <w:pStyle w:val="Footer"/>
              <w:jc w:val="right"/>
            </w:pPr>
            <w:r>
              <w:t xml:space="preserve">Page </w:t>
            </w:r>
            <w:r w:rsidR="00B44A2B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44A2B">
              <w:rPr>
                <w:b/>
              </w:rPr>
              <w:fldChar w:fldCharType="separate"/>
            </w:r>
            <w:r w:rsidR="001A7879">
              <w:rPr>
                <w:b/>
                <w:noProof/>
              </w:rPr>
              <w:t>1</w:t>
            </w:r>
            <w:r w:rsidR="00B44A2B">
              <w:rPr>
                <w:b/>
              </w:rPr>
              <w:fldChar w:fldCharType="end"/>
            </w:r>
            <w:r>
              <w:t xml:space="preserve"> of </w:t>
            </w:r>
            <w:r w:rsidR="00B44A2B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44A2B">
              <w:rPr>
                <w:b/>
              </w:rPr>
              <w:fldChar w:fldCharType="separate"/>
            </w:r>
            <w:r w:rsidR="001A7879">
              <w:rPr>
                <w:b/>
                <w:noProof/>
              </w:rPr>
              <w:t>1</w:t>
            </w:r>
            <w:r w:rsidR="00B44A2B">
              <w:rPr>
                <w:b/>
              </w:rPr>
              <w:fldChar w:fldCharType="end"/>
            </w:r>
          </w:p>
        </w:sdtContent>
      </w:sdt>
    </w:sdtContent>
  </w:sdt>
  <w:p w:rsidR="00A27A12" w:rsidRPr="00CF22BA" w:rsidRDefault="00A27A12" w:rsidP="00A27A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879" w:rsidRDefault="001A7879">
      <w:r>
        <w:separator/>
      </w:r>
    </w:p>
  </w:footnote>
  <w:footnote w:type="continuationSeparator" w:id="0">
    <w:p w:rsidR="001A7879" w:rsidRDefault="001A78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A12" w:rsidRDefault="004F43F1" w:rsidP="004F43F1">
    <w:pPr>
      <w:pStyle w:val="Header"/>
      <w:jc w:val="center"/>
    </w:pPr>
    <w:r w:rsidRPr="00530920">
      <w:rPr>
        <w:b/>
      </w:rPr>
      <w:t xml:space="preserve">Title:  </w:t>
    </w:r>
    <w:r w:rsidR="00FA3377" w:rsidRPr="00530920">
      <w:rPr>
        <w:b/>
      </w:rPr>
      <w:t xml:space="preserve">The </w:t>
    </w:r>
    <w:r w:rsidR="00FA3377">
      <w:rPr>
        <w:b/>
      </w:rPr>
      <w:t xml:space="preserve">Psychometric Properties of the Instrument for Assessing the Process of Cultural Competence Among Healthcare Professionals – Student Version and the </w:t>
    </w:r>
    <w:r w:rsidR="00FA3377" w:rsidRPr="00530920">
      <w:rPr>
        <w:b/>
      </w:rPr>
      <w:t xml:space="preserve">Effects </w:t>
    </w:r>
    <w:r w:rsidR="00FA3377">
      <w:rPr>
        <w:b/>
      </w:rPr>
      <w:t>of an Education</w:t>
    </w:r>
    <w:r w:rsidR="00A95706">
      <w:rPr>
        <w:b/>
      </w:rPr>
      <w:t>al</w:t>
    </w:r>
    <w:r w:rsidR="00FA3377" w:rsidRPr="00530920">
      <w:rPr>
        <w:b/>
      </w:rPr>
      <w:t xml:space="preserve"> </w:t>
    </w:r>
    <w:r w:rsidR="00FA3377">
      <w:rPr>
        <w:b/>
      </w:rPr>
      <w:t>Module on the Cultural Competence</w:t>
    </w:r>
    <w:r w:rsidR="00FA3377" w:rsidRPr="00530920">
      <w:rPr>
        <w:b/>
      </w:rPr>
      <w:t xml:space="preserve"> of Physical Therapist Students</w:t>
    </w:r>
  </w:p>
  <w:p w:rsidR="00A27A12" w:rsidRDefault="00A27A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A12" w:rsidRDefault="00A2029D" w:rsidP="00A27A12">
    <w:pPr>
      <w:tabs>
        <w:tab w:val="left" w:pos="4320"/>
        <w:tab w:val="left" w:pos="7928"/>
      </w:tabs>
      <w:jc w:val="center"/>
    </w:pPr>
    <w:r>
      <w:t>TEXAS STATE</w:t>
    </w:r>
    <w:r w:rsidR="00A27A12">
      <w:t xml:space="preserve"> UNIVERSITY</w:t>
    </w:r>
    <w:r>
      <w:t>-SAN MARCOS</w:t>
    </w:r>
  </w:p>
  <w:p w:rsidR="00A27A12" w:rsidRDefault="00A27A12" w:rsidP="00A27A12">
    <w:pPr>
      <w:tabs>
        <w:tab w:val="left" w:pos="4320"/>
        <w:tab w:val="left" w:pos="7928"/>
      </w:tabs>
      <w:jc w:val="center"/>
    </w:pPr>
    <w:r>
      <w:t>DEPARTMENT OF PHYSICAL THERAPY</w:t>
    </w:r>
  </w:p>
  <w:p w:rsidR="00A27A12" w:rsidRDefault="00A2029D" w:rsidP="00A27A12">
    <w:pPr>
      <w:tabs>
        <w:tab w:val="left" w:pos="4320"/>
        <w:tab w:val="left" w:pos="7928"/>
      </w:tabs>
      <w:jc w:val="center"/>
    </w:pPr>
    <w:r>
      <w:t>310B Health Professions Building</w:t>
    </w:r>
    <w:r w:rsidR="00A27A12">
      <w:t>,</w:t>
    </w:r>
    <w:r w:rsidR="00A27A12" w:rsidRPr="00947DFB">
      <w:t xml:space="preserve"> </w:t>
    </w:r>
    <w:r>
      <w:t>San Marcos, TX 78666</w:t>
    </w:r>
    <w:r w:rsidR="00A27A12">
      <w:t>,</w:t>
    </w:r>
    <w:r w:rsidR="00A27A12" w:rsidRPr="00947DFB">
      <w:t xml:space="preserve"> </w:t>
    </w:r>
    <w:r>
      <w:t>512 245-</w:t>
    </w:r>
    <w:r w:rsidR="003C26C7">
      <w:t>8351</w:t>
    </w:r>
  </w:p>
  <w:p w:rsidR="00A27A12" w:rsidRDefault="00A27A12" w:rsidP="00A27A12">
    <w:pPr>
      <w:tabs>
        <w:tab w:val="left" w:pos="4320"/>
        <w:tab w:val="left" w:pos="7928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5E42C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900346"/>
    <w:multiLevelType w:val="hybridMultilevel"/>
    <w:tmpl w:val="A3906D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C90DF6"/>
    <w:multiLevelType w:val="hybridMultilevel"/>
    <w:tmpl w:val="74462B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8A2D6F"/>
    <w:multiLevelType w:val="hybridMultilevel"/>
    <w:tmpl w:val="B7DAB7D4"/>
    <w:lvl w:ilvl="0" w:tplc="DBFE4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477819"/>
    <w:multiLevelType w:val="hybridMultilevel"/>
    <w:tmpl w:val="FE8C0CA4"/>
    <w:lvl w:ilvl="0" w:tplc="5FD2716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34752ADB"/>
    <w:multiLevelType w:val="hybridMultilevel"/>
    <w:tmpl w:val="792866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A5326C"/>
    <w:multiLevelType w:val="hybridMultilevel"/>
    <w:tmpl w:val="4A9E115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AF49E1"/>
    <w:multiLevelType w:val="multilevel"/>
    <w:tmpl w:val="FB744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7B009B4"/>
    <w:multiLevelType w:val="hybridMultilevel"/>
    <w:tmpl w:val="C55E61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988615A"/>
    <w:multiLevelType w:val="hybridMultilevel"/>
    <w:tmpl w:val="05946D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4153C1"/>
    <w:multiLevelType w:val="hybridMultilevel"/>
    <w:tmpl w:val="66926392"/>
    <w:lvl w:ilvl="0" w:tplc="7368774E">
      <w:start w:val="1"/>
      <w:numFmt w:val="bullet"/>
      <w:lvlText w:val=""/>
      <w:lvlJc w:val="left"/>
      <w:pPr>
        <w:tabs>
          <w:tab w:val="num" w:pos="0"/>
        </w:tabs>
        <w:ind w:left="0" w:hanging="533"/>
      </w:pPr>
      <w:rPr>
        <w:rFonts w:ascii="Wingdings" w:hAnsi="Wingdings" w:hint="default"/>
        <w:color w:val="5A8CC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19250C1"/>
    <w:multiLevelType w:val="hybridMultilevel"/>
    <w:tmpl w:val="7C16B8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79679E6"/>
    <w:multiLevelType w:val="hybridMultilevel"/>
    <w:tmpl w:val="7F2C533A"/>
    <w:lvl w:ilvl="0" w:tplc="F03017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E474022"/>
    <w:multiLevelType w:val="hybridMultilevel"/>
    <w:tmpl w:val="EAFC66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F287E41"/>
    <w:multiLevelType w:val="hybridMultilevel"/>
    <w:tmpl w:val="6D3CFE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9BE0773"/>
    <w:multiLevelType w:val="hybridMultilevel"/>
    <w:tmpl w:val="107CCE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700CE2"/>
    <w:multiLevelType w:val="hybridMultilevel"/>
    <w:tmpl w:val="B29211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D0311B4"/>
    <w:multiLevelType w:val="hybridMultilevel"/>
    <w:tmpl w:val="C3784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FFF1792"/>
    <w:multiLevelType w:val="hybridMultilevel"/>
    <w:tmpl w:val="FB744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0C94258"/>
    <w:multiLevelType w:val="hybridMultilevel"/>
    <w:tmpl w:val="DC3A16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3E1768B"/>
    <w:multiLevelType w:val="hybridMultilevel"/>
    <w:tmpl w:val="0AEA0F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C6103F1"/>
    <w:multiLevelType w:val="multilevel"/>
    <w:tmpl w:val="6D3CF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7EC6719"/>
    <w:multiLevelType w:val="hybridMultilevel"/>
    <w:tmpl w:val="0D167732"/>
    <w:lvl w:ilvl="0" w:tplc="57E85E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2"/>
  </w:num>
  <w:num w:numId="5">
    <w:abstractNumId w:val="16"/>
  </w:num>
  <w:num w:numId="6">
    <w:abstractNumId w:val="14"/>
  </w:num>
  <w:num w:numId="7">
    <w:abstractNumId w:val="18"/>
  </w:num>
  <w:num w:numId="8">
    <w:abstractNumId w:val="1"/>
  </w:num>
  <w:num w:numId="9">
    <w:abstractNumId w:val="13"/>
  </w:num>
  <w:num w:numId="10">
    <w:abstractNumId w:val="7"/>
  </w:num>
  <w:num w:numId="11">
    <w:abstractNumId w:val="21"/>
  </w:num>
  <w:num w:numId="12">
    <w:abstractNumId w:val="20"/>
  </w:num>
  <w:num w:numId="13">
    <w:abstractNumId w:val="5"/>
  </w:num>
  <w:num w:numId="14">
    <w:abstractNumId w:val="6"/>
  </w:num>
  <w:num w:numId="15">
    <w:abstractNumId w:val="8"/>
  </w:num>
  <w:num w:numId="16">
    <w:abstractNumId w:val="22"/>
  </w:num>
  <w:num w:numId="17">
    <w:abstractNumId w:val="11"/>
  </w:num>
  <w:num w:numId="18">
    <w:abstractNumId w:val="19"/>
  </w:num>
  <w:num w:numId="19">
    <w:abstractNumId w:val="9"/>
  </w:num>
  <w:num w:numId="20">
    <w:abstractNumId w:val="17"/>
  </w:num>
  <w:num w:numId="21">
    <w:abstractNumId w:val="12"/>
  </w:num>
  <w:num w:numId="22">
    <w:abstractNumId w:val="4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movePersonalInformation/>
  <w:removeDateAndTime/>
  <w:embedSystemFonts/>
  <w:attachedTemplate r:id="rId1"/>
  <w:stylePaneFormatFilter w:val="3F01"/>
  <w:defaultTabStop w:val="720"/>
  <w:drawingGridHorizontalSpacing w:val="72"/>
  <w:drawingGridVerticalSpacing w:val="72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29698">
      <o:colormru v:ext="edit" colors="#ef974a,#f93,#5a8cc7"/>
      <o:colormenu v:ext="edit" fillcolor="none"/>
    </o:shapedefaults>
    <o:shapelayout v:ext="edit">
      <o:regrouptable v:ext="edit">
        <o:entry new="1" old="0"/>
        <o:entry new="2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390D91"/>
    <w:rsid w:val="000113ED"/>
    <w:rsid w:val="00025F7C"/>
    <w:rsid w:val="000465EC"/>
    <w:rsid w:val="00050793"/>
    <w:rsid w:val="00052C82"/>
    <w:rsid w:val="00055877"/>
    <w:rsid w:val="00065F87"/>
    <w:rsid w:val="000E76B6"/>
    <w:rsid w:val="0013609F"/>
    <w:rsid w:val="001671EF"/>
    <w:rsid w:val="001A7879"/>
    <w:rsid w:val="00226819"/>
    <w:rsid w:val="00236A61"/>
    <w:rsid w:val="002377F6"/>
    <w:rsid w:val="00286C9A"/>
    <w:rsid w:val="002934C5"/>
    <w:rsid w:val="002D709D"/>
    <w:rsid w:val="002F04E7"/>
    <w:rsid w:val="00314738"/>
    <w:rsid w:val="00330C12"/>
    <w:rsid w:val="00341BEB"/>
    <w:rsid w:val="00390D91"/>
    <w:rsid w:val="003A1292"/>
    <w:rsid w:val="003C12B2"/>
    <w:rsid w:val="003C26C7"/>
    <w:rsid w:val="003C7E8C"/>
    <w:rsid w:val="003F2DC1"/>
    <w:rsid w:val="00410D26"/>
    <w:rsid w:val="00433FC5"/>
    <w:rsid w:val="00443332"/>
    <w:rsid w:val="00471605"/>
    <w:rsid w:val="004A6FC8"/>
    <w:rsid w:val="004B23DA"/>
    <w:rsid w:val="004D0D44"/>
    <w:rsid w:val="004F43F1"/>
    <w:rsid w:val="00515CE1"/>
    <w:rsid w:val="00530920"/>
    <w:rsid w:val="005820F7"/>
    <w:rsid w:val="00582577"/>
    <w:rsid w:val="006024B5"/>
    <w:rsid w:val="00624BF9"/>
    <w:rsid w:val="00624E2B"/>
    <w:rsid w:val="00673811"/>
    <w:rsid w:val="006D58C1"/>
    <w:rsid w:val="006E3B4F"/>
    <w:rsid w:val="00762270"/>
    <w:rsid w:val="00770FF1"/>
    <w:rsid w:val="00773728"/>
    <w:rsid w:val="007A2F1F"/>
    <w:rsid w:val="007C390A"/>
    <w:rsid w:val="007D7C71"/>
    <w:rsid w:val="007F141A"/>
    <w:rsid w:val="00813039"/>
    <w:rsid w:val="00820DF2"/>
    <w:rsid w:val="00822741"/>
    <w:rsid w:val="0083408E"/>
    <w:rsid w:val="008C46CE"/>
    <w:rsid w:val="008C4E0B"/>
    <w:rsid w:val="008F76DA"/>
    <w:rsid w:val="009103FC"/>
    <w:rsid w:val="00944DAC"/>
    <w:rsid w:val="00947DFB"/>
    <w:rsid w:val="009A0CC1"/>
    <w:rsid w:val="009A3532"/>
    <w:rsid w:val="009E4ACF"/>
    <w:rsid w:val="009F6EEB"/>
    <w:rsid w:val="00A2029D"/>
    <w:rsid w:val="00A27A12"/>
    <w:rsid w:val="00A767A7"/>
    <w:rsid w:val="00A86696"/>
    <w:rsid w:val="00A95706"/>
    <w:rsid w:val="00AE44FF"/>
    <w:rsid w:val="00AE7B0C"/>
    <w:rsid w:val="00B03555"/>
    <w:rsid w:val="00B44A2B"/>
    <w:rsid w:val="00B7312F"/>
    <w:rsid w:val="00B933A6"/>
    <w:rsid w:val="00BB2D80"/>
    <w:rsid w:val="00BC009F"/>
    <w:rsid w:val="00BF7652"/>
    <w:rsid w:val="00C125F6"/>
    <w:rsid w:val="00C21C2E"/>
    <w:rsid w:val="00C46AC8"/>
    <w:rsid w:val="00C56DC4"/>
    <w:rsid w:val="00CA15EE"/>
    <w:rsid w:val="00CE5035"/>
    <w:rsid w:val="00D73686"/>
    <w:rsid w:val="00DA4E29"/>
    <w:rsid w:val="00DB5007"/>
    <w:rsid w:val="00DE2DC5"/>
    <w:rsid w:val="00DF0510"/>
    <w:rsid w:val="00E0131B"/>
    <w:rsid w:val="00E30EF8"/>
    <w:rsid w:val="00E43ACB"/>
    <w:rsid w:val="00E73193"/>
    <w:rsid w:val="00F00888"/>
    <w:rsid w:val="00F363C0"/>
    <w:rsid w:val="00F84BDA"/>
    <w:rsid w:val="00F95F3A"/>
    <w:rsid w:val="00FA3377"/>
    <w:rsid w:val="00FB3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>
      <o:colormru v:ext="edit" colors="#ef974a,#f93,#5a8cc7"/>
      <o:colormenu v:ext="edit" fillcolor="none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5EE"/>
    <w:rPr>
      <w:sz w:val="24"/>
      <w:szCs w:val="24"/>
    </w:rPr>
  </w:style>
  <w:style w:type="paragraph" w:styleId="Heading1">
    <w:name w:val="heading 1"/>
    <w:basedOn w:val="Normal"/>
    <w:next w:val="Normal"/>
    <w:qFormat/>
    <w:rsid w:val="00050793"/>
    <w:pPr>
      <w:keepNext/>
      <w:tabs>
        <w:tab w:val="left" w:pos="450"/>
        <w:tab w:val="left" w:pos="7928"/>
      </w:tabs>
      <w:spacing w:line="280" w:lineRule="exact"/>
      <w:ind w:left="-8"/>
      <w:outlineLvl w:val="0"/>
    </w:pPr>
    <w:rPr>
      <w:rFonts w:ascii="Eurostile" w:eastAsia="Trebuchet MS" w:hAnsi="Eurostile"/>
      <w:b/>
      <w:color w:val="FFFFFF"/>
      <w:sz w:val="16"/>
      <w:lang w:eastAsia="zh-TW"/>
    </w:rPr>
  </w:style>
  <w:style w:type="paragraph" w:styleId="Heading3">
    <w:name w:val="heading 3"/>
    <w:basedOn w:val="Normal"/>
    <w:next w:val="Normal"/>
    <w:qFormat/>
    <w:rsid w:val="00050793"/>
    <w:pPr>
      <w:keepNext/>
      <w:spacing w:before="240" w:after="60"/>
      <w:outlineLvl w:val="2"/>
    </w:pPr>
    <w:rPr>
      <w:rFonts w:ascii="Helvetica" w:hAnsi="Helvetica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507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50793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50793"/>
    <w:pPr>
      <w:spacing w:after="180"/>
    </w:pPr>
    <w:rPr>
      <w:rFonts w:ascii="Garamond" w:hAnsi="Garamond"/>
      <w:sz w:val="22"/>
    </w:rPr>
  </w:style>
  <w:style w:type="paragraph" w:styleId="Date">
    <w:name w:val="Date"/>
    <w:basedOn w:val="BodyText"/>
    <w:next w:val="BodyText"/>
    <w:rsid w:val="00050793"/>
    <w:pPr>
      <w:spacing w:after="480"/>
    </w:pPr>
  </w:style>
  <w:style w:type="paragraph" w:customStyle="1" w:styleId="InsideAddressName">
    <w:name w:val="Inside Address Name"/>
    <w:basedOn w:val="InsideAddress"/>
    <w:rsid w:val="00050793"/>
    <w:pPr>
      <w:keepNext/>
    </w:pPr>
    <w:rPr>
      <w:b/>
    </w:rPr>
  </w:style>
  <w:style w:type="paragraph" w:customStyle="1" w:styleId="InsideAddress">
    <w:name w:val="Inside Address"/>
    <w:basedOn w:val="BodyText"/>
    <w:rsid w:val="00050793"/>
    <w:pPr>
      <w:widowControl w:val="0"/>
      <w:spacing w:after="0"/>
    </w:pPr>
    <w:rPr>
      <w:kern w:val="28"/>
    </w:rPr>
  </w:style>
  <w:style w:type="paragraph" w:styleId="ListBullet">
    <w:name w:val="List Bullet"/>
    <w:basedOn w:val="Normal"/>
    <w:autoRedefine/>
    <w:rsid w:val="00050793"/>
    <w:pPr>
      <w:widowControl w:val="0"/>
      <w:numPr>
        <w:numId w:val="1"/>
      </w:numPr>
      <w:spacing w:after="80"/>
    </w:pPr>
    <w:rPr>
      <w:kern w:val="28"/>
      <w:sz w:val="20"/>
    </w:rPr>
  </w:style>
  <w:style w:type="paragraph" w:styleId="Salutation">
    <w:name w:val="Salutation"/>
    <w:basedOn w:val="BodyText"/>
    <w:next w:val="Normal"/>
    <w:rsid w:val="00050793"/>
    <w:pPr>
      <w:widowControl w:val="0"/>
      <w:spacing w:before="480" w:after="200"/>
    </w:pPr>
    <w:rPr>
      <w:kern w:val="28"/>
    </w:rPr>
  </w:style>
  <w:style w:type="paragraph" w:styleId="Closing">
    <w:name w:val="Closing"/>
    <w:basedOn w:val="BodyText"/>
    <w:rsid w:val="00050793"/>
    <w:pPr>
      <w:widowControl w:val="0"/>
      <w:spacing w:after="200"/>
    </w:pPr>
    <w:rPr>
      <w:kern w:val="28"/>
    </w:rPr>
  </w:style>
  <w:style w:type="paragraph" w:styleId="Signature">
    <w:name w:val="Signature"/>
    <w:basedOn w:val="BodyText"/>
    <w:rsid w:val="00050793"/>
    <w:pPr>
      <w:widowControl w:val="0"/>
      <w:spacing w:after="200"/>
    </w:pPr>
    <w:rPr>
      <w:kern w:val="28"/>
    </w:rPr>
  </w:style>
  <w:style w:type="paragraph" w:styleId="EnvelopeAddress">
    <w:name w:val="envelope address"/>
    <w:basedOn w:val="Normal"/>
    <w:rsid w:val="00050793"/>
    <w:pPr>
      <w:framePr w:w="7920" w:h="1980" w:hRule="exact" w:hSpace="180" w:wrap="auto" w:hAnchor="page" w:xAlign="center" w:yAlign="bottom"/>
      <w:spacing w:after="180" w:line="271" w:lineRule="auto"/>
      <w:ind w:left="2880"/>
    </w:pPr>
    <w:rPr>
      <w:rFonts w:ascii="Arial" w:hAnsi="Arial"/>
      <w:color w:val="000000"/>
      <w:kern w:val="28"/>
    </w:rPr>
  </w:style>
  <w:style w:type="paragraph" w:styleId="BalloonText">
    <w:name w:val="Balloon Text"/>
    <w:basedOn w:val="Normal"/>
    <w:semiHidden/>
    <w:rsid w:val="00050793"/>
    <w:rPr>
      <w:rFonts w:ascii="Arial" w:hAnsi="Arial"/>
      <w:sz w:val="18"/>
    </w:rPr>
  </w:style>
  <w:style w:type="paragraph" w:customStyle="1" w:styleId="Instructions">
    <w:name w:val="Instructions"/>
    <w:basedOn w:val="Normal"/>
    <w:rsid w:val="00050793"/>
    <w:pPr>
      <w:spacing w:line="220" w:lineRule="exact"/>
    </w:pPr>
    <w:rPr>
      <w:rFonts w:ascii="Lucida Sans" w:hAnsi="Lucida Sans"/>
      <w:color w:val="000080"/>
      <w:sz w:val="18"/>
      <w:lang w:eastAsia="ja-JP"/>
    </w:rPr>
  </w:style>
  <w:style w:type="paragraph" w:customStyle="1" w:styleId="BodyTextInstructions">
    <w:name w:val="Body Text Instructions"/>
    <w:basedOn w:val="BodyText"/>
    <w:rsid w:val="00050793"/>
  </w:style>
  <w:style w:type="character" w:styleId="Hyperlink">
    <w:name w:val="Hyperlink"/>
    <w:basedOn w:val="DefaultParagraphFont"/>
    <w:rsid w:val="00CF22BA"/>
    <w:rPr>
      <w:color w:val="0000FF"/>
      <w:u w:val="single"/>
    </w:rPr>
  </w:style>
  <w:style w:type="character" w:customStyle="1" w:styleId="BodyTextIcon">
    <w:name w:val="Body Text Icon"/>
    <w:basedOn w:val="DefaultParagraphFont"/>
    <w:rsid w:val="00050793"/>
    <w:rPr>
      <w:position w:val="-4"/>
    </w:rPr>
  </w:style>
  <w:style w:type="character" w:customStyle="1" w:styleId="FooterChar">
    <w:name w:val="Footer Char"/>
    <w:basedOn w:val="DefaultParagraphFont"/>
    <w:link w:val="Footer"/>
    <w:uiPriority w:val="99"/>
    <w:rsid w:val="001671EF"/>
    <w:rPr>
      <w:sz w:val="24"/>
      <w:szCs w:val="24"/>
    </w:rPr>
  </w:style>
  <w:style w:type="paragraph" w:styleId="PlainText">
    <w:name w:val="Plain Text"/>
    <w:basedOn w:val="Normal"/>
    <w:link w:val="PlainTextChar"/>
    <w:rsid w:val="00226819"/>
    <w:rPr>
      <w:rFonts w:ascii="Gill Sans MT" w:hAnsi="Gill Sans MT"/>
    </w:rPr>
  </w:style>
  <w:style w:type="character" w:customStyle="1" w:styleId="PlainTextChar">
    <w:name w:val="Plain Text Char"/>
    <w:basedOn w:val="DefaultParagraphFont"/>
    <w:link w:val="PlainText"/>
    <w:rsid w:val="00226819"/>
    <w:rPr>
      <w:rFonts w:ascii="Gill Sans MT" w:hAnsi="Gill Sans MT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asser@txstate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UZANN~1\LOCALS~1\Temp\Temporary%20Directory%201%20for%20TexasStateE-Letterhead.zip\TexasState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TexasStateE-Letterhead.dot</Template>
  <TotalTime>0</TotalTime>
  <Pages>3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</vt:lpstr>
    </vt:vector>
  </TitlesOfParts>
  <Manager/>
  <Company/>
  <LinksUpToDate>false</LinksUpToDate>
  <CharactersWithSpaces>6802</CharactersWithSpaces>
  <SharedDoc>false</SharedDoc>
  <HyperlinkBase/>
  <HLinks>
    <vt:vector size="6" baseType="variant">
      <vt:variant>
        <vt:i4>786444</vt:i4>
      </vt:variant>
      <vt:variant>
        <vt:i4>1736</vt:i4>
      </vt:variant>
      <vt:variant>
        <vt:i4>1025</vt:i4>
      </vt:variant>
      <vt:variant>
        <vt:i4>1</vt:i4>
      </vt:variant>
      <vt:variant>
        <vt:lpwstr>txstlogo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</dc:title>
  <dc:subject/>
  <dc:creator/>
  <cp:keywords/>
  <dc:description/>
  <cp:lastModifiedBy/>
  <cp:revision>1</cp:revision>
  <cp:lastPrinted>2008-06-25T17:21:00Z</cp:lastPrinted>
  <dcterms:created xsi:type="dcterms:W3CDTF">2009-11-11T17:50:00Z</dcterms:created>
  <dcterms:modified xsi:type="dcterms:W3CDTF">2009-12-17T18:59:00Z</dcterms:modified>
  <cp:category/>
</cp:coreProperties>
</file>