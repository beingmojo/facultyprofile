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874" w:rsidRDefault="00923874" w:rsidP="00BB485A">
      <w:pPr>
        <w:pStyle w:val="Heading1"/>
        <w:jc w:val="center"/>
        <w:rPr>
          <w:lang w:val="en-US"/>
        </w:rPr>
      </w:pPr>
      <w:r>
        <w:rPr>
          <w:lang w:val="en-US"/>
        </w:rPr>
        <w:t>BACKGROUND INFORMATION</w:t>
      </w:r>
    </w:p>
    <w:p w:rsidR="00923874" w:rsidRDefault="00923874" w:rsidP="00BB485A">
      <w:pPr>
        <w:rPr>
          <w:lang w:val="en-US"/>
        </w:rPr>
      </w:pPr>
    </w:p>
    <w:p w:rsidR="00923874" w:rsidRPr="00B861C1" w:rsidRDefault="00923874" w:rsidP="00BB485A">
      <w:pPr>
        <w:rPr>
          <w:sz w:val="28"/>
          <w:szCs w:val="28"/>
          <w:lang w:val="en-US"/>
        </w:rPr>
      </w:pPr>
      <w:r w:rsidRPr="00B861C1">
        <w:rPr>
          <w:sz w:val="28"/>
          <w:szCs w:val="28"/>
          <w:lang w:val="en-US"/>
        </w:rPr>
        <w:t>Sex :           Male           Female</w:t>
      </w:r>
    </w:p>
    <w:p w:rsidR="00923874" w:rsidRPr="00B861C1" w:rsidRDefault="00923874" w:rsidP="00BB485A">
      <w:pPr>
        <w:rPr>
          <w:sz w:val="28"/>
          <w:szCs w:val="28"/>
          <w:lang w:val="en-US"/>
        </w:rPr>
      </w:pPr>
      <w:r w:rsidRPr="00B861C1">
        <w:rPr>
          <w:sz w:val="28"/>
          <w:szCs w:val="28"/>
          <w:lang w:val="en-US"/>
        </w:rPr>
        <w:t>Age ______ years</w:t>
      </w:r>
    </w:p>
    <w:p w:rsidR="00923874" w:rsidRPr="00B861C1" w:rsidRDefault="00923874" w:rsidP="00BB485A">
      <w:pPr>
        <w:rPr>
          <w:sz w:val="28"/>
          <w:szCs w:val="28"/>
          <w:lang w:val="en-US"/>
        </w:rPr>
      </w:pPr>
      <w:r w:rsidRPr="00B861C1">
        <w:rPr>
          <w:sz w:val="28"/>
          <w:szCs w:val="28"/>
          <w:lang w:val="en-US"/>
        </w:rPr>
        <w:t>Education _______ years</w:t>
      </w:r>
    </w:p>
    <w:p w:rsidR="00923874" w:rsidRPr="00B861C1" w:rsidRDefault="00923874" w:rsidP="00BB485A">
      <w:pPr>
        <w:rPr>
          <w:sz w:val="28"/>
          <w:szCs w:val="28"/>
          <w:lang w:val="en-US"/>
        </w:rPr>
      </w:pPr>
      <w:r w:rsidRPr="00B861C1">
        <w:rPr>
          <w:sz w:val="28"/>
          <w:szCs w:val="28"/>
          <w:lang w:val="en-US"/>
        </w:rPr>
        <w:t>Ethnicity (Cultural Background) ______________</w:t>
      </w:r>
    </w:p>
    <w:p w:rsidR="00923874" w:rsidRDefault="00923874" w:rsidP="00BB48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Occupation</w:t>
      </w:r>
      <w:r w:rsidRPr="00B861C1">
        <w:rPr>
          <w:sz w:val="28"/>
          <w:szCs w:val="28"/>
          <w:lang w:val="en-US"/>
        </w:rPr>
        <w:t>______________</w:t>
      </w:r>
      <w:r>
        <w:rPr>
          <w:sz w:val="28"/>
          <w:szCs w:val="28"/>
          <w:lang w:val="en-US"/>
        </w:rPr>
        <w:t>__</w:t>
      </w:r>
    </w:p>
    <w:p w:rsidR="00923874" w:rsidRDefault="00923874" w:rsidP="00BB48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Place Tested ____________________</w:t>
      </w:r>
    </w:p>
    <w:p w:rsidR="00923874" w:rsidRDefault="00923874" w:rsidP="00BB485A">
      <w:pPr>
        <w:rPr>
          <w:sz w:val="28"/>
          <w:szCs w:val="28"/>
          <w:lang w:val="en-US"/>
        </w:rPr>
      </w:pPr>
      <w:r w:rsidRPr="00B861C1">
        <w:rPr>
          <w:sz w:val="28"/>
          <w:szCs w:val="28"/>
          <w:lang w:val="en-US"/>
        </w:rPr>
        <w:t>Have you ever had an injury or illness to the head or brain?  IF YES, Explain.</w:t>
      </w:r>
    </w:p>
    <w:p w:rsidR="00923874" w:rsidRDefault="00923874" w:rsidP="00BB485A">
      <w:pPr>
        <w:rPr>
          <w:sz w:val="28"/>
          <w:szCs w:val="28"/>
          <w:lang w:val="en-US"/>
        </w:rPr>
      </w:pPr>
    </w:p>
    <w:p w:rsidR="00923874" w:rsidRDefault="00923874" w:rsidP="00BB485A">
      <w:pPr>
        <w:rPr>
          <w:sz w:val="28"/>
          <w:szCs w:val="28"/>
          <w:lang w:val="en-US"/>
        </w:rPr>
      </w:pPr>
    </w:p>
    <w:p w:rsidR="00923874" w:rsidRDefault="00923874" w:rsidP="00BB48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Are you currently suffering from pain or chronic/persistent pain?</w:t>
      </w:r>
      <w:r w:rsidRPr="003652A3">
        <w:rPr>
          <w:sz w:val="28"/>
          <w:szCs w:val="28"/>
          <w:lang w:val="en-US"/>
        </w:rPr>
        <w:t xml:space="preserve"> </w:t>
      </w:r>
      <w:r w:rsidRPr="00B861C1">
        <w:rPr>
          <w:sz w:val="28"/>
          <w:szCs w:val="28"/>
          <w:lang w:val="en-US"/>
        </w:rPr>
        <w:t>IF YES, Explain.</w:t>
      </w:r>
    </w:p>
    <w:p w:rsidR="00923874" w:rsidRDefault="00923874" w:rsidP="00BB485A">
      <w:pPr>
        <w:rPr>
          <w:sz w:val="28"/>
          <w:szCs w:val="28"/>
          <w:lang w:val="en-US"/>
        </w:rPr>
      </w:pPr>
    </w:p>
    <w:p w:rsidR="00923874" w:rsidRDefault="00923874" w:rsidP="003652A3">
      <w:pPr>
        <w:rPr>
          <w:sz w:val="28"/>
          <w:szCs w:val="28"/>
          <w:lang w:val="en-US"/>
        </w:rPr>
      </w:pPr>
    </w:p>
    <w:p w:rsidR="00923874" w:rsidRDefault="00923874" w:rsidP="003652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 you know someone who suffers from chronic/persistent pain? </w:t>
      </w:r>
      <w:r w:rsidRPr="00B861C1">
        <w:rPr>
          <w:sz w:val="28"/>
          <w:szCs w:val="28"/>
          <w:lang w:val="en-US"/>
        </w:rPr>
        <w:t>IF YES, Explain.</w:t>
      </w:r>
    </w:p>
    <w:p w:rsidR="00923874" w:rsidRPr="00B861C1" w:rsidRDefault="00923874" w:rsidP="00BB485A">
      <w:pPr>
        <w:rPr>
          <w:sz w:val="28"/>
          <w:szCs w:val="28"/>
          <w:lang w:val="en-US"/>
        </w:rPr>
      </w:pPr>
    </w:p>
    <w:p w:rsidR="00923874" w:rsidRPr="00B861C1" w:rsidRDefault="00923874" w:rsidP="00BB485A">
      <w:pPr>
        <w:rPr>
          <w:sz w:val="28"/>
          <w:szCs w:val="28"/>
          <w:lang w:val="en-US"/>
        </w:rPr>
      </w:pPr>
    </w:p>
    <w:p w:rsidR="00923874" w:rsidRPr="00B861C1" w:rsidRDefault="00923874" w:rsidP="00BB485A">
      <w:pPr>
        <w:rPr>
          <w:sz w:val="28"/>
          <w:szCs w:val="28"/>
          <w:lang w:val="en-US"/>
        </w:rPr>
      </w:pPr>
      <w:r w:rsidRPr="00B861C1">
        <w:rPr>
          <w:sz w:val="28"/>
          <w:szCs w:val="28"/>
          <w:lang w:val="en-US"/>
        </w:rPr>
        <w:t xml:space="preserve">Have you ever been formally diagnosed with a psychiatric illness? </w:t>
      </w:r>
      <w:r>
        <w:rPr>
          <w:sz w:val="28"/>
          <w:szCs w:val="28"/>
          <w:lang w:val="en-US"/>
        </w:rPr>
        <w:t>IF YES, Explain briefly.</w:t>
      </w:r>
    </w:p>
    <w:p w:rsidR="00923874" w:rsidRPr="00B861C1" w:rsidRDefault="00923874" w:rsidP="00BB485A">
      <w:pPr>
        <w:rPr>
          <w:sz w:val="28"/>
          <w:szCs w:val="28"/>
          <w:lang w:val="en-US"/>
        </w:rPr>
      </w:pPr>
    </w:p>
    <w:p w:rsidR="00923874" w:rsidRDefault="00923874" w:rsidP="00BB485A">
      <w:pPr>
        <w:rPr>
          <w:sz w:val="28"/>
          <w:szCs w:val="28"/>
          <w:lang w:val="en-US"/>
        </w:rPr>
      </w:pPr>
    </w:p>
    <w:p w:rsidR="00923874" w:rsidRPr="00B861C1" w:rsidRDefault="00923874" w:rsidP="00BB485A">
      <w:pPr>
        <w:rPr>
          <w:sz w:val="28"/>
          <w:szCs w:val="28"/>
          <w:lang w:val="en-US"/>
        </w:rPr>
      </w:pPr>
      <w:r w:rsidRPr="00B861C1">
        <w:rPr>
          <w:sz w:val="28"/>
          <w:szCs w:val="28"/>
          <w:lang w:val="en-US"/>
        </w:rPr>
        <w:t>Are you currently involved in a worker’s compensation or personal injury litigation? IF YES, Explain.</w:t>
      </w:r>
    </w:p>
    <w:p w:rsidR="00923874" w:rsidRPr="00B861C1" w:rsidRDefault="00923874" w:rsidP="00BB485A">
      <w:pPr>
        <w:rPr>
          <w:sz w:val="28"/>
          <w:szCs w:val="28"/>
          <w:lang w:val="en-US"/>
        </w:rPr>
      </w:pPr>
    </w:p>
    <w:p w:rsidR="00923874" w:rsidRPr="00B861C1" w:rsidRDefault="00923874" w:rsidP="00BB485A">
      <w:pPr>
        <w:rPr>
          <w:sz w:val="28"/>
          <w:szCs w:val="28"/>
          <w:lang w:val="en-US"/>
        </w:rPr>
      </w:pPr>
    </w:p>
    <w:p w:rsidR="00923874" w:rsidRPr="00B861C1" w:rsidRDefault="00923874" w:rsidP="00BB48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Briefly what did you do to simulate pain? </w:t>
      </w:r>
    </w:p>
    <w:p w:rsidR="00923874" w:rsidRPr="00BB485A" w:rsidRDefault="00923874">
      <w:pPr>
        <w:rPr>
          <w:lang w:val="en-US"/>
        </w:rPr>
      </w:pPr>
    </w:p>
    <w:sectPr w:rsidR="00923874" w:rsidRPr="00BB485A" w:rsidSect="003652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485A"/>
    <w:rsid w:val="00053ED8"/>
    <w:rsid w:val="00120D53"/>
    <w:rsid w:val="00133ED2"/>
    <w:rsid w:val="00140A2D"/>
    <w:rsid w:val="003652A3"/>
    <w:rsid w:val="00923874"/>
    <w:rsid w:val="00B861C1"/>
    <w:rsid w:val="00BB485A"/>
    <w:rsid w:val="00BE0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85A"/>
    <w:pPr>
      <w:spacing w:after="200" w:line="276" w:lineRule="auto"/>
    </w:pPr>
    <w:rPr>
      <w:lang w:val="es-V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B485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B485A"/>
    <w:rPr>
      <w:rFonts w:ascii="Cambria" w:hAnsi="Cambria" w:cs="Times New Roman"/>
      <w:b/>
      <w:bCs/>
      <w:color w:val="365F91"/>
      <w:sz w:val="28"/>
      <w:szCs w:val="28"/>
      <w:lang w:val="es-V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104</Words>
  <Characters>595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 INFORMATION</dc:title>
  <dc:subject/>
  <dc:creator>Luis</dc:creator>
  <cp:keywords/>
  <dc:description/>
  <cp:lastModifiedBy>Texas State User</cp:lastModifiedBy>
  <cp:revision>2</cp:revision>
  <dcterms:created xsi:type="dcterms:W3CDTF">2008-09-04T19:37:00Z</dcterms:created>
  <dcterms:modified xsi:type="dcterms:W3CDTF">2008-09-04T19:37:00Z</dcterms:modified>
</cp:coreProperties>
</file>