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F39" w:rsidRDefault="005A19DD" w:rsidP="00CE24D9">
      <w:pPr>
        <w:pStyle w:val="Testsectiontitles"/>
      </w:pPr>
      <w:r>
        <w:t xml:space="preserve">Part </w:t>
      </w:r>
      <w:r w:rsidR="003A176D">
        <w:t>I</w:t>
      </w:r>
      <w:r w:rsidR="00915F39">
        <w:t xml:space="preserve">: </w:t>
      </w:r>
    </w:p>
    <w:p w:rsidR="0043550D" w:rsidRPr="00CE24D9" w:rsidRDefault="0043550D" w:rsidP="00CE24D9">
      <w:pPr>
        <w:pStyle w:val="Testsectiontitles"/>
      </w:pPr>
    </w:p>
    <w:tbl>
      <w:tblPr>
        <w:tblpPr w:leftFromText="187" w:rightFromText="187" w:vertAnchor="text" w:horzAnchor="page" w:tblpX="1585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/>
      </w:tblPr>
      <w:tblGrid>
        <w:gridCol w:w="745"/>
        <w:gridCol w:w="540"/>
        <w:gridCol w:w="8010"/>
      </w:tblGrid>
      <w:tr w:rsidR="00D45322" w:rsidRPr="00DB09A2" w:rsidTr="00D45322">
        <w:tc>
          <w:tcPr>
            <w:tcW w:w="745" w:type="dxa"/>
            <w:vAlign w:val="bottom"/>
          </w:tcPr>
          <w:p w:rsidR="00D45322" w:rsidRPr="00DB09A2" w:rsidRDefault="00D45322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1)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D45322" w:rsidRPr="00DB09A2" w:rsidRDefault="00D45322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id w:val="36987559"/>
            <w:placeholder>
              <w:docPart w:val="E448CC034FFB4C7FABB237647AF1897A"/>
            </w:placeholder>
          </w:sdtPr>
          <w:sdtContent>
            <w:tc>
              <w:tcPr>
                <w:tcW w:w="8010" w:type="dxa"/>
              </w:tcPr>
              <w:p w:rsidR="00D45322" w:rsidRPr="00DB09A2" w:rsidRDefault="00CA449F" w:rsidP="00CA449F">
                <w:pPr>
                  <w:pStyle w:val="Questions"/>
                  <w:framePr w:hSpace="0" w:wrap="auto" w:vAnchor="margin" w:hAnchor="text" w:xAlign="left" w:yAlign="inline"/>
                  <w:suppressOverlap w:val="0"/>
                </w:pPr>
                <w:r>
                  <w:t>Gender</w:t>
                </w:r>
              </w:p>
            </w:tc>
          </w:sdtContent>
        </w:sdt>
      </w:tr>
      <w:tr w:rsidR="00915F39" w:rsidRPr="00DB09A2" w:rsidTr="00D45322">
        <w:tc>
          <w:tcPr>
            <w:tcW w:w="745" w:type="dxa"/>
            <w:vAlign w:val="bottom"/>
          </w:tcPr>
          <w:p w:rsidR="00915F39" w:rsidRPr="00DB09A2" w:rsidRDefault="00915F39" w:rsidP="000E69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915F39" w:rsidRPr="00CE24D9" w:rsidRDefault="00915F39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CE24D9">
              <w:t>a.</w:t>
            </w:r>
          </w:p>
        </w:tc>
        <w:sdt>
          <w:sdtPr>
            <w:id w:val="36987560"/>
            <w:placeholder>
              <w:docPart w:val="2E477FF5FA5E490F89E31CC956B7F0B0"/>
            </w:placeholder>
          </w:sdtPr>
          <w:sdtContent>
            <w:tc>
              <w:tcPr>
                <w:tcW w:w="8010" w:type="dxa"/>
                <w:vAlign w:val="bottom"/>
              </w:tcPr>
              <w:p w:rsidR="00915F39" w:rsidRPr="00DB09A2" w:rsidRDefault="00CA449F" w:rsidP="00CA449F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Female</w:t>
                </w:r>
              </w:p>
            </w:tc>
          </w:sdtContent>
        </w:sdt>
      </w:tr>
      <w:tr w:rsidR="00915F39" w:rsidRPr="00DB09A2" w:rsidTr="00C8278A">
        <w:tc>
          <w:tcPr>
            <w:tcW w:w="745" w:type="dxa"/>
            <w:vAlign w:val="bottom"/>
          </w:tcPr>
          <w:p w:rsidR="00915F39" w:rsidRPr="00DB09A2" w:rsidRDefault="00915F39" w:rsidP="000E69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915F39" w:rsidRPr="00CE24D9" w:rsidRDefault="00915F39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CE24D9">
              <w:t>b.</w:t>
            </w:r>
          </w:p>
        </w:tc>
        <w:sdt>
          <w:sdtPr>
            <w:id w:val="36987602"/>
            <w:placeholder>
              <w:docPart w:val="60B336DC04374A169C3A5467084199B7"/>
            </w:placeholder>
          </w:sdtPr>
          <w:sdtContent>
            <w:tc>
              <w:tcPr>
                <w:tcW w:w="8010" w:type="dxa"/>
                <w:vAlign w:val="bottom"/>
              </w:tcPr>
              <w:p w:rsidR="00915F39" w:rsidRPr="00DB09A2" w:rsidRDefault="00CA449F" w:rsidP="00CA449F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Male</w:t>
                </w:r>
              </w:p>
            </w:tc>
          </w:sdtContent>
        </w:sdt>
      </w:tr>
      <w:tr w:rsidR="00D814B4" w:rsidRPr="00DB09A2" w:rsidTr="00C8278A">
        <w:tc>
          <w:tcPr>
            <w:tcW w:w="745" w:type="dxa"/>
            <w:vAlign w:val="bottom"/>
          </w:tcPr>
          <w:p w:rsidR="00D814B4" w:rsidRPr="00DB09A2" w:rsidRDefault="00D814B4" w:rsidP="000E69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D814B4" w:rsidRPr="00CE24D9" w:rsidRDefault="00D814B4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  <w:vAlign w:val="bottom"/>
          </w:tcPr>
          <w:p w:rsidR="00D814B4" w:rsidRDefault="00D814B4" w:rsidP="00CA449F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D814B4" w:rsidRPr="00DB09A2" w:rsidTr="00D45322">
        <w:tc>
          <w:tcPr>
            <w:tcW w:w="745" w:type="dxa"/>
            <w:vAlign w:val="bottom"/>
          </w:tcPr>
          <w:p w:rsidR="00D814B4" w:rsidRPr="00DB09A2" w:rsidRDefault="00D814B4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2)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D814B4" w:rsidRPr="00DB09A2" w:rsidRDefault="00D814B4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</w:tcPr>
          <w:p w:rsidR="00D814B4" w:rsidRPr="00CE24D9" w:rsidRDefault="00D814B4" w:rsidP="00D814B4">
            <w:pPr>
              <w:pStyle w:val="Questions"/>
              <w:framePr w:hSpace="0" w:wrap="auto" w:vAnchor="margin" w:hAnchor="text" w:xAlign="left" w:yAlign="inline"/>
              <w:suppressOverlap w:val="0"/>
            </w:pPr>
            <w:r>
              <w:t>Ethnicity</w:t>
            </w:r>
          </w:p>
        </w:tc>
      </w:tr>
      <w:tr w:rsidR="00D814B4" w:rsidRPr="00DB09A2" w:rsidTr="00D45322">
        <w:tc>
          <w:tcPr>
            <w:tcW w:w="745" w:type="dxa"/>
            <w:vAlign w:val="bottom"/>
          </w:tcPr>
          <w:p w:rsidR="00D814B4" w:rsidRPr="00DB09A2" w:rsidRDefault="00D814B4" w:rsidP="001342EC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D814B4" w:rsidRDefault="00D814B4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a.</w:t>
            </w:r>
          </w:p>
        </w:tc>
        <w:sdt>
          <w:sdtPr>
            <w:id w:val="487339"/>
            <w:placeholder>
              <w:docPart w:val="658E82E1F4564B2F9AA47DACB345DBD2"/>
            </w:placeholder>
          </w:sdtPr>
          <w:sdtContent>
            <w:tc>
              <w:tcPr>
                <w:tcW w:w="8010" w:type="dxa"/>
                <w:vAlign w:val="bottom"/>
              </w:tcPr>
              <w:p w:rsidR="00D814B4" w:rsidRPr="00CE24D9" w:rsidRDefault="00D814B4" w:rsidP="00D814B4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Caucasian</w:t>
                </w:r>
                <w:r w:rsidR="00C726FE">
                  <w:t>, Non-Hispanic</w:t>
                </w:r>
              </w:p>
            </w:tc>
          </w:sdtContent>
        </w:sdt>
      </w:tr>
      <w:tr w:rsidR="00D814B4" w:rsidRPr="00DB09A2" w:rsidTr="00D45322">
        <w:tc>
          <w:tcPr>
            <w:tcW w:w="745" w:type="dxa"/>
            <w:vAlign w:val="bottom"/>
          </w:tcPr>
          <w:p w:rsidR="00D814B4" w:rsidRPr="00DB09A2" w:rsidRDefault="00D814B4" w:rsidP="001342EC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D814B4" w:rsidRDefault="00D814B4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b.</w:t>
            </w:r>
          </w:p>
        </w:tc>
        <w:sdt>
          <w:sdtPr>
            <w:id w:val="487340"/>
            <w:placeholder>
              <w:docPart w:val="65085B464C20451E9EC9F0832DB93735"/>
            </w:placeholder>
          </w:sdtPr>
          <w:sdtContent>
            <w:tc>
              <w:tcPr>
                <w:tcW w:w="8010" w:type="dxa"/>
                <w:vAlign w:val="bottom"/>
              </w:tcPr>
              <w:p w:rsidR="00D814B4" w:rsidRPr="00CE24D9" w:rsidRDefault="00D814B4" w:rsidP="00D814B4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Hispanic</w:t>
                </w:r>
              </w:p>
            </w:tc>
          </w:sdtContent>
        </w:sdt>
      </w:tr>
      <w:tr w:rsidR="00D814B4" w:rsidRPr="00DB09A2" w:rsidTr="00D45322">
        <w:tc>
          <w:tcPr>
            <w:tcW w:w="745" w:type="dxa"/>
            <w:vAlign w:val="bottom"/>
          </w:tcPr>
          <w:p w:rsidR="00D814B4" w:rsidRPr="00DB09A2" w:rsidRDefault="00D814B4" w:rsidP="001342EC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D814B4" w:rsidRDefault="00D814B4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c.</w:t>
            </w:r>
          </w:p>
        </w:tc>
        <w:sdt>
          <w:sdtPr>
            <w:id w:val="487341"/>
            <w:placeholder>
              <w:docPart w:val="59D871E07A304822A7136DC24F37187A"/>
            </w:placeholder>
          </w:sdtPr>
          <w:sdtContent>
            <w:tc>
              <w:tcPr>
                <w:tcW w:w="8010" w:type="dxa"/>
                <w:vAlign w:val="bottom"/>
              </w:tcPr>
              <w:p w:rsidR="00D814B4" w:rsidRPr="00CE24D9" w:rsidRDefault="00D814B4" w:rsidP="00D814B4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African American</w:t>
                </w:r>
              </w:p>
            </w:tc>
          </w:sdtContent>
        </w:sdt>
      </w:tr>
      <w:tr w:rsidR="00D814B4" w:rsidRPr="00DB09A2" w:rsidTr="00D45322">
        <w:tc>
          <w:tcPr>
            <w:tcW w:w="745" w:type="dxa"/>
            <w:vAlign w:val="bottom"/>
          </w:tcPr>
          <w:p w:rsidR="00D814B4" w:rsidRPr="00DB09A2" w:rsidRDefault="00D814B4" w:rsidP="001342EC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D814B4" w:rsidRDefault="00D814B4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d.</w:t>
            </w:r>
          </w:p>
        </w:tc>
        <w:sdt>
          <w:sdtPr>
            <w:id w:val="487342"/>
            <w:placeholder>
              <w:docPart w:val="0E0826EEBBFD4717BB7B3294D48F144D"/>
            </w:placeholder>
          </w:sdtPr>
          <w:sdtContent>
            <w:tc>
              <w:tcPr>
                <w:tcW w:w="8010" w:type="dxa"/>
                <w:vAlign w:val="bottom"/>
              </w:tcPr>
              <w:p w:rsidR="00D814B4" w:rsidRPr="00CE24D9" w:rsidRDefault="00D814B4" w:rsidP="00D814B4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Pacific Islander</w:t>
                </w:r>
              </w:p>
            </w:tc>
          </w:sdtContent>
        </w:sdt>
      </w:tr>
      <w:tr w:rsidR="00D814B4" w:rsidRPr="00DB09A2" w:rsidTr="00D45322">
        <w:tc>
          <w:tcPr>
            <w:tcW w:w="745" w:type="dxa"/>
            <w:vAlign w:val="bottom"/>
          </w:tcPr>
          <w:p w:rsidR="00D814B4" w:rsidRPr="00DB09A2" w:rsidRDefault="00D814B4" w:rsidP="001342EC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D814B4" w:rsidRDefault="00D814B4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e.</w:t>
            </w:r>
          </w:p>
        </w:tc>
        <w:sdt>
          <w:sdtPr>
            <w:id w:val="487343"/>
            <w:placeholder>
              <w:docPart w:val="32D1F5742F054A99BDF6D1146E1BB948"/>
            </w:placeholder>
          </w:sdtPr>
          <w:sdtContent>
            <w:tc>
              <w:tcPr>
                <w:tcW w:w="8010" w:type="dxa"/>
                <w:vAlign w:val="bottom"/>
              </w:tcPr>
              <w:p w:rsidR="00D814B4" w:rsidRDefault="00D814B4" w:rsidP="00D814B4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Other</w:t>
                </w:r>
              </w:p>
            </w:tc>
          </w:sdtContent>
        </w:sdt>
      </w:tr>
      <w:tr w:rsidR="00D814B4" w:rsidRPr="00DB09A2" w:rsidTr="00D45322">
        <w:tc>
          <w:tcPr>
            <w:tcW w:w="745" w:type="dxa"/>
            <w:vAlign w:val="bottom"/>
          </w:tcPr>
          <w:p w:rsidR="00D814B4" w:rsidRPr="00DB09A2" w:rsidRDefault="00D814B4" w:rsidP="00D814B4">
            <w:pPr>
              <w:pStyle w:val="Classdetails"/>
              <w:framePr w:hSpace="0" w:wrap="auto" w:vAnchor="margin" w:hAnchor="text" w:yAlign="inline"/>
              <w:ind w:left="0" w:firstLine="0"/>
            </w:pPr>
          </w:p>
        </w:tc>
        <w:tc>
          <w:tcPr>
            <w:tcW w:w="540" w:type="dxa"/>
            <w:vAlign w:val="bottom"/>
          </w:tcPr>
          <w:p w:rsidR="00D814B4" w:rsidRDefault="00D814B4" w:rsidP="00D814B4">
            <w:pPr>
              <w:pStyle w:val="Answerletteringa"/>
              <w:framePr w:hSpace="0" w:wrap="auto" w:vAnchor="margin" w:hAnchor="text" w:xAlign="left" w:yAlign="inline"/>
              <w:ind w:left="0" w:firstLine="0"/>
              <w:suppressOverlap w:val="0"/>
              <w:jc w:val="left"/>
            </w:pPr>
          </w:p>
        </w:tc>
        <w:tc>
          <w:tcPr>
            <w:tcW w:w="8010" w:type="dxa"/>
            <w:vAlign w:val="bottom"/>
          </w:tcPr>
          <w:p w:rsidR="00D814B4" w:rsidRDefault="00D814B4" w:rsidP="00D814B4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D814B4" w:rsidRPr="00DB09A2" w:rsidTr="00D45322">
        <w:tc>
          <w:tcPr>
            <w:tcW w:w="745" w:type="dxa"/>
            <w:vAlign w:val="bottom"/>
          </w:tcPr>
          <w:p w:rsidR="00D814B4" w:rsidRPr="00DB09A2" w:rsidRDefault="00D814B4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3)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D814B4" w:rsidRPr="00DB09A2" w:rsidRDefault="00D814B4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</w:tcPr>
          <w:p w:rsidR="00D814B4" w:rsidRPr="00CE24D9" w:rsidRDefault="00D814B4" w:rsidP="00D814B4">
            <w:pPr>
              <w:pStyle w:val="Questions"/>
              <w:framePr w:hSpace="0" w:wrap="auto" w:vAnchor="margin" w:hAnchor="text" w:xAlign="left" w:yAlign="inline"/>
              <w:suppressOverlap w:val="0"/>
            </w:pPr>
            <w:r>
              <w:t>Age</w:t>
            </w:r>
            <w:r w:rsidR="00C726FE">
              <w:t>________</w:t>
            </w:r>
          </w:p>
        </w:tc>
      </w:tr>
      <w:tr w:rsidR="00D814B4" w:rsidRPr="00DB09A2" w:rsidTr="00D45322">
        <w:tc>
          <w:tcPr>
            <w:tcW w:w="745" w:type="dxa"/>
            <w:vAlign w:val="bottom"/>
          </w:tcPr>
          <w:p w:rsidR="00D814B4" w:rsidRPr="00DB09A2" w:rsidRDefault="00D814B4" w:rsidP="001342EC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D814B4" w:rsidRDefault="00D814B4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  <w:vAlign w:val="bottom"/>
          </w:tcPr>
          <w:p w:rsidR="00D814B4" w:rsidRDefault="00D814B4" w:rsidP="00D814B4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D814B4" w:rsidRPr="00DB09A2" w:rsidTr="00D45322">
        <w:tc>
          <w:tcPr>
            <w:tcW w:w="745" w:type="dxa"/>
            <w:vAlign w:val="bottom"/>
          </w:tcPr>
          <w:p w:rsidR="00D814B4" w:rsidRPr="00DB09A2" w:rsidRDefault="003A67C6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4</w:t>
            </w:r>
            <w:r w:rsidR="00D814B4">
              <w:t>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D814B4" w:rsidRPr="00DB09A2" w:rsidRDefault="00D814B4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</w:tcPr>
          <w:p w:rsidR="00D814B4" w:rsidRPr="00CE24D9" w:rsidRDefault="00D814B4" w:rsidP="00E50DE4">
            <w:pPr>
              <w:pStyle w:val="Questions"/>
              <w:framePr w:hSpace="0" w:wrap="auto" w:vAnchor="margin" w:hAnchor="text" w:xAlign="left" w:yAlign="inline"/>
              <w:suppressOverlap w:val="0"/>
            </w:pPr>
            <w:r>
              <w:t xml:space="preserve">Estimate the </w:t>
            </w:r>
            <w:r w:rsidR="00E50DE4">
              <w:t xml:space="preserve">percentage of your living and school  expenses </w:t>
            </w:r>
            <w:r>
              <w:t>you receive from your family</w:t>
            </w:r>
          </w:p>
        </w:tc>
      </w:tr>
      <w:tr w:rsidR="00D814B4" w:rsidRPr="00DB09A2" w:rsidTr="00D45322">
        <w:tc>
          <w:tcPr>
            <w:tcW w:w="745" w:type="dxa"/>
            <w:vAlign w:val="bottom"/>
          </w:tcPr>
          <w:p w:rsidR="00D814B4" w:rsidRPr="00DB09A2" w:rsidRDefault="00D814B4" w:rsidP="001342EC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D814B4" w:rsidRDefault="00D814B4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a.</w:t>
            </w:r>
          </w:p>
        </w:tc>
        <w:sdt>
          <w:sdtPr>
            <w:id w:val="487362"/>
            <w:placeholder>
              <w:docPart w:val="8190BA7CA10B4E558A64BA27346F5D33"/>
            </w:placeholder>
          </w:sdtPr>
          <w:sdtContent>
            <w:tc>
              <w:tcPr>
                <w:tcW w:w="8010" w:type="dxa"/>
                <w:vAlign w:val="bottom"/>
              </w:tcPr>
              <w:p w:rsidR="00D814B4" w:rsidRPr="00CE24D9" w:rsidRDefault="00D814B4" w:rsidP="00D814B4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Less than 10%</w:t>
                </w:r>
              </w:p>
            </w:tc>
          </w:sdtContent>
        </w:sdt>
      </w:tr>
      <w:tr w:rsidR="00D814B4" w:rsidRPr="00DB09A2" w:rsidTr="00D45322">
        <w:tc>
          <w:tcPr>
            <w:tcW w:w="745" w:type="dxa"/>
            <w:vAlign w:val="bottom"/>
          </w:tcPr>
          <w:p w:rsidR="00D814B4" w:rsidRPr="00DB09A2" w:rsidRDefault="00D814B4" w:rsidP="001342EC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D814B4" w:rsidRDefault="00D814B4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b.</w:t>
            </w:r>
          </w:p>
        </w:tc>
        <w:sdt>
          <w:sdtPr>
            <w:id w:val="487363"/>
            <w:placeholder>
              <w:docPart w:val="8E958A50BDB94A559332491FB3FC7407"/>
            </w:placeholder>
          </w:sdtPr>
          <w:sdtContent>
            <w:tc>
              <w:tcPr>
                <w:tcW w:w="8010" w:type="dxa"/>
                <w:vAlign w:val="bottom"/>
              </w:tcPr>
              <w:p w:rsidR="00D814B4" w:rsidRPr="00CE24D9" w:rsidRDefault="00D814B4" w:rsidP="00D814B4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between 10 and 25%</w:t>
                </w:r>
              </w:p>
            </w:tc>
          </w:sdtContent>
        </w:sdt>
      </w:tr>
      <w:tr w:rsidR="00D814B4" w:rsidRPr="00DB09A2" w:rsidTr="00D45322">
        <w:tc>
          <w:tcPr>
            <w:tcW w:w="745" w:type="dxa"/>
            <w:vAlign w:val="bottom"/>
          </w:tcPr>
          <w:p w:rsidR="00D814B4" w:rsidRPr="00DB09A2" w:rsidRDefault="00D814B4" w:rsidP="001342EC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D814B4" w:rsidRDefault="00D814B4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c.</w:t>
            </w:r>
          </w:p>
        </w:tc>
        <w:sdt>
          <w:sdtPr>
            <w:id w:val="487364"/>
            <w:placeholder>
              <w:docPart w:val="741DF88F59D5426EB388ABFF61A26B6A"/>
            </w:placeholder>
          </w:sdtPr>
          <w:sdtContent>
            <w:tc>
              <w:tcPr>
                <w:tcW w:w="8010" w:type="dxa"/>
                <w:vAlign w:val="bottom"/>
              </w:tcPr>
              <w:p w:rsidR="00D814B4" w:rsidRPr="00CE24D9" w:rsidRDefault="00D814B4" w:rsidP="00D814B4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Between 25 and 50%</w:t>
                </w:r>
              </w:p>
            </w:tc>
          </w:sdtContent>
        </w:sdt>
      </w:tr>
      <w:tr w:rsidR="00D814B4" w:rsidRPr="00DB09A2" w:rsidTr="00D45322">
        <w:tc>
          <w:tcPr>
            <w:tcW w:w="745" w:type="dxa"/>
            <w:vAlign w:val="bottom"/>
          </w:tcPr>
          <w:p w:rsidR="00D814B4" w:rsidRPr="00DB09A2" w:rsidRDefault="00D814B4" w:rsidP="001342EC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D814B4" w:rsidRDefault="00D814B4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d.</w:t>
            </w:r>
          </w:p>
        </w:tc>
        <w:sdt>
          <w:sdtPr>
            <w:id w:val="487365"/>
            <w:placeholder>
              <w:docPart w:val="963A9707B8C247D1816266CF3496FEA4"/>
            </w:placeholder>
          </w:sdtPr>
          <w:sdtContent>
            <w:tc>
              <w:tcPr>
                <w:tcW w:w="8010" w:type="dxa"/>
                <w:vAlign w:val="bottom"/>
              </w:tcPr>
              <w:p w:rsidR="00D814B4" w:rsidRPr="00CE24D9" w:rsidRDefault="00D814B4" w:rsidP="00D814B4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 xml:space="preserve">Between </w:t>
                </w:r>
                <w:r w:rsidR="000211BF">
                  <w:t>50 and 75%</w:t>
                </w:r>
              </w:p>
            </w:tc>
          </w:sdtContent>
        </w:sdt>
      </w:tr>
      <w:tr w:rsidR="00D814B4" w:rsidRPr="00DB09A2" w:rsidTr="00D45322">
        <w:tc>
          <w:tcPr>
            <w:tcW w:w="745" w:type="dxa"/>
            <w:vAlign w:val="bottom"/>
          </w:tcPr>
          <w:p w:rsidR="00D814B4" w:rsidRPr="00DB09A2" w:rsidRDefault="00D814B4" w:rsidP="001342EC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D814B4" w:rsidRDefault="00D814B4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e.</w:t>
            </w:r>
          </w:p>
        </w:tc>
        <w:sdt>
          <w:sdtPr>
            <w:id w:val="487366"/>
            <w:placeholder>
              <w:docPart w:val="B238B087FD3B49639150B7F0F646DBD7"/>
            </w:placeholder>
          </w:sdtPr>
          <w:sdtContent>
            <w:tc>
              <w:tcPr>
                <w:tcW w:w="8010" w:type="dxa"/>
                <w:vAlign w:val="bottom"/>
              </w:tcPr>
              <w:p w:rsidR="00D814B4" w:rsidRDefault="000211BF" w:rsidP="000211BF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Nearly 100%</w:t>
                </w:r>
              </w:p>
            </w:tc>
          </w:sdtContent>
        </w:sdt>
      </w:tr>
      <w:tr w:rsidR="000211BF" w:rsidRPr="00DB09A2" w:rsidTr="00D45322">
        <w:tc>
          <w:tcPr>
            <w:tcW w:w="745" w:type="dxa"/>
            <w:vAlign w:val="bottom"/>
          </w:tcPr>
          <w:p w:rsidR="000211BF" w:rsidRPr="00DB09A2" w:rsidRDefault="000211BF" w:rsidP="001342EC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0211BF" w:rsidRDefault="000211BF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  <w:vAlign w:val="bottom"/>
          </w:tcPr>
          <w:p w:rsidR="000211BF" w:rsidRDefault="000211BF" w:rsidP="000211BF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0211BF" w:rsidRPr="00DB09A2" w:rsidTr="00D45322">
        <w:tc>
          <w:tcPr>
            <w:tcW w:w="745" w:type="dxa"/>
            <w:vAlign w:val="bottom"/>
          </w:tcPr>
          <w:p w:rsidR="000211BF" w:rsidRPr="00DB09A2" w:rsidRDefault="003A67C6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5</w:t>
            </w:r>
            <w:r w:rsidR="000211BF">
              <w:t>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0211BF" w:rsidRPr="00DB09A2" w:rsidRDefault="000211BF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</w:tcPr>
          <w:p w:rsidR="000211BF" w:rsidRPr="00CE24D9" w:rsidRDefault="006D43F0" w:rsidP="006D43F0">
            <w:pPr>
              <w:pStyle w:val="Questions"/>
              <w:framePr w:hSpace="0" w:wrap="auto" w:vAnchor="margin" w:hAnchor="text" w:xAlign="left" w:yAlign="inline"/>
              <w:suppressOverlap w:val="0"/>
            </w:pPr>
            <w:r w:rsidRPr="00C726FE">
              <w:rPr>
                <w:u w:val="single"/>
              </w:rPr>
              <w:t>Estimate</w:t>
            </w:r>
            <w:r>
              <w:t xml:space="preserve"> your family’</w:t>
            </w:r>
            <w:r w:rsidR="000211BF">
              <w:t>s yearly income.</w:t>
            </w:r>
            <w:r w:rsidR="004D55D6">
              <w:t xml:space="preserve"> (I know this may be hard. Take your best guess)</w:t>
            </w:r>
          </w:p>
        </w:tc>
      </w:tr>
      <w:tr w:rsidR="000211BF" w:rsidRPr="00DB09A2" w:rsidTr="00D45322">
        <w:tc>
          <w:tcPr>
            <w:tcW w:w="745" w:type="dxa"/>
            <w:vAlign w:val="bottom"/>
          </w:tcPr>
          <w:p w:rsidR="000211BF" w:rsidRPr="00DB09A2" w:rsidRDefault="000211BF" w:rsidP="001342EC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0211BF" w:rsidRDefault="000211BF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a.</w:t>
            </w:r>
          </w:p>
        </w:tc>
        <w:sdt>
          <w:sdtPr>
            <w:id w:val="487382"/>
            <w:placeholder>
              <w:docPart w:val="A17F336840534C53B0B3CF6E904EE07F"/>
            </w:placeholder>
          </w:sdtPr>
          <w:sdtContent>
            <w:tc>
              <w:tcPr>
                <w:tcW w:w="8010" w:type="dxa"/>
                <w:vAlign w:val="bottom"/>
              </w:tcPr>
              <w:p w:rsidR="000211BF" w:rsidRPr="00CE24D9" w:rsidRDefault="000211BF" w:rsidP="000211BF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$10,000-$25,000</w:t>
                </w:r>
              </w:p>
            </w:tc>
          </w:sdtContent>
        </w:sdt>
      </w:tr>
      <w:tr w:rsidR="000211BF" w:rsidRPr="00DB09A2" w:rsidTr="00D45322">
        <w:tc>
          <w:tcPr>
            <w:tcW w:w="745" w:type="dxa"/>
            <w:vAlign w:val="bottom"/>
          </w:tcPr>
          <w:p w:rsidR="000211BF" w:rsidRPr="00DB09A2" w:rsidRDefault="000211BF" w:rsidP="001342EC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0211BF" w:rsidRDefault="000211BF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b.</w:t>
            </w:r>
          </w:p>
        </w:tc>
        <w:sdt>
          <w:sdtPr>
            <w:id w:val="487383"/>
            <w:placeholder>
              <w:docPart w:val="5B1F206AAE3A4C24B54581F1AE6412DD"/>
            </w:placeholder>
          </w:sdtPr>
          <w:sdtContent>
            <w:tc>
              <w:tcPr>
                <w:tcW w:w="8010" w:type="dxa"/>
                <w:vAlign w:val="bottom"/>
              </w:tcPr>
              <w:p w:rsidR="000211BF" w:rsidRPr="00CE24D9" w:rsidRDefault="000211BF" w:rsidP="000211BF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$26,000-$50,000</w:t>
                </w:r>
              </w:p>
            </w:tc>
          </w:sdtContent>
        </w:sdt>
      </w:tr>
      <w:tr w:rsidR="000211BF" w:rsidRPr="00DB09A2" w:rsidTr="00D45322">
        <w:tc>
          <w:tcPr>
            <w:tcW w:w="745" w:type="dxa"/>
            <w:vAlign w:val="bottom"/>
          </w:tcPr>
          <w:p w:rsidR="000211BF" w:rsidRPr="00DB09A2" w:rsidRDefault="000211BF" w:rsidP="001342EC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0211BF" w:rsidRDefault="000211BF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c.</w:t>
            </w:r>
          </w:p>
        </w:tc>
        <w:sdt>
          <w:sdtPr>
            <w:id w:val="487384"/>
            <w:placeholder>
              <w:docPart w:val="C8E1FE3FF4E04F61A869456D669EBE63"/>
            </w:placeholder>
          </w:sdtPr>
          <w:sdtContent>
            <w:tc>
              <w:tcPr>
                <w:tcW w:w="8010" w:type="dxa"/>
                <w:vAlign w:val="bottom"/>
              </w:tcPr>
              <w:p w:rsidR="000211BF" w:rsidRPr="00CE24D9" w:rsidRDefault="000211BF" w:rsidP="000211BF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$51,000-$80,000</w:t>
                </w:r>
              </w:p>
            </w:tc>
          </w:sdtContent>
        </w:sdt>
      </w:tr>
      <w:tr w:rsidR="000211BF" w:rsidRPr="00DB09A2" w:rsidTr="00D45322">
        <w:tc>
          <w:tcPr>
            <w:tcW w:w="745" w:type="dxa"/>
            <w:vAlign w:val="bottom"/>
          </w:tcPr>
          <w:p w:rsidR="000211BF" w:rsidRPr="00DB09A2" w:rsidRDefault="000211BF" w:rsidP="001342EC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0211BF" w:rsidRDefault="000211BF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d.</w:t>
            </w:r>
          </w:p>
        </w:tc>
        <w:sdt>
          <w:sdtPr>
            <w:id w:val="487385"/>
            <w:placeholder>
              <w:docPart w:val="31E682A2EF4E4A2EA598E2C3DBE863A7"/>
            </w:placeholder>
          </w:sdtPr>
          <w:sdtContent>
            <w:tc>
              <w:tcPr>
                <w:tcW w:w="8010" w:type="dxa"/>
                <w:vAlign w:val="bottom"/>
              </w:tcPr>
              <w:p w:rsidR="000211BF" w:rsidRPr="00CE24D9" w:rsidRDefault="000211BF" w:rsidP="000211BF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$81,000-$125,000</w:t>
                </w:r>
              </w:p>
            </w:tc>
          </w:sdtContent>
        </w:sdt>
      </w:tr>
      <w:tr w:rsidR="000211BF" w:rsidRPr="00DB09A2" w:rsidTr="00D45322">
        <w:tc>
          <w:tcPr>
            <w:tcW w:w="745" w:type="dxa"/>
            <w:vAlign w:val="bottom"/>
          </w:tcPr>
          <w:p w:rsidR="000211BF" w:rsidRPr="00DB09A2" w:rsidRDefault="000211BF" w:rsidP="001342EC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0211BF" w:rsidRDefault="000211BF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e.</w:t>
            </w:r>
          </w:p>
        </w:tc>
        <w:sdt>
          <w:sdtPr>
            <w:id w:val="487386"/>
            <w:placeholder>
              <w:docPart w:val="E8D4044DD0574D0DB4DAF0A1C8420084"/>
            </w:placeholder>
          </w:sdtPr>
          <w:sdtContent>
            <w:tc>
              <w:tcPr>
                <w:tcW w:w="8010" w:type="dxa"/>
                <w:vAlign w:val="bottom"/>
              </w:tcPr>
              <w:p w:rsidR="000211BF" w:rsidRDefault="000211BF" w:rsidP="000211BF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Over $125,000</w:t>
                </w:r>
              </w:p>
            </w:tc>
          </w:sdtContent>
        </w:sdt>
      </w:tr>
      <w:tr w:rsidR="0043550D" w:rsidRPr="00DB09A2" w:rsidTr="00D45322">
        <w:tc>
          <w:tcPr>
            <w:tcW w:w="745" w:type="dxa"/>
            <w:vAlign w:val="bottom"/>
          </w:tcPr>
          <w:p w:rsidR="0043550D" w:rsidRDefault="0043550D" w:rsidP="001342EC">
            <w:pPr>
              <w:pStyle w:val="Classdetails"/>
              <w:framePr w:hSpace="0" w:wrap="auto" w:vAnchor="margin" w:hAnchor="text" w:yAlign="inline"/>
            </w:pPr>
          </w:p>
          <w:p w:rsidR="0043550D" w:rsidRDefault="0043550D" w:rsidP="001342EC">
            <w:pPr>
              <w:pStyle w:val="Classdetails"/>
              <w:framePr w:hSpace="0" w:wrap="auto" w:vAnchor="margin" w:hAnchor="text" w:yAlign="inline"/>
            </w:pPr>
          </w:p>
          <w:p w:rsidR="0043550D" w:rsidRDefault="0043550D" w:rsidP="001342EC">
            <w:pPr>
              <w:pStyle w:val="Classdetails"/>
              <w:framePr w:hSpace="0" w:wrap="auto" w:vAnchor="margin" w:hAnchor="text" w:yAlign="inline"/>
            </w:pPr>
          </w:p>
          <w:p w:rsidR="0043550D" w:rsidRDefault="0043550D" w:rsidP="001342EC">
            <w:pPr>
              <w:pStyle w:val="Classdetails"/>
              <w:framePr w:hSpace="0" w:wrap="auto" w:vAnchor="margin" w:hAnchor="text" w:yAlign="inline"/>
            </w:pPr>
          </w:p>
          <w:p w:rsidR="0043550D" w:rsidRPr="00DB09A2" w:rsidRDefault="0043550D" w:rsidP="001342EC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43550D" w:rsidRDefault="0043550D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  <w:vAlign w:val="bottom"/>
          </w:tcPr>
          <w:p w:rsidR="0043550D" w:rsidRDefault="0043550D" w:rsidP="000211BF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0211BF" w:rsidRPr="00DB09A2" w:rsidTr="00D45322">
        <w:tc>
          <w:tcPr>
            <w:tcW w:w="745" w:type="dxa"/>
            <w:vAlign w:val="bottom"/>
          </w:tcPr>
          <w:p w:rsidR="000211BF" w:rsidRPr="00DB09A2" w:rsidRDefault="003A67C6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lastRenderedPageBreak/>
              <w:t>6</w:t>
            </w:r>
            <w:r w:rsidR="000211BF">
              <w:t>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0211BF" w:rsidRPr="00DB09A2" w:rsidRDefault="000211BF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</w:tcPr>
          <w:p w:rsidR="000211BF" w:rsidRPr="00CE24D9" w:rsidRDefault="000211BF" w:rsidP="000211BF">
            <w:pPr>
              <w:pStyle w:val="Questions"/>
              <w:framePr w:hSpace="0" w:wrap="auto" w:vAnchor="margin" w:hAnchor="text" w:xAlign="left" w:yAlign="inline"/>
              <w:suppressOverlap w:val="0"/>
            </w:pPr>
            <w:r>
              <w:t>What is your class ranking?</w:t>
            </w:r>
          </w:p>
        </w:tc>
      </w:tr>
      <w:tr w:rsidR="000211BF" w:rsidRPr="00DB09A2" w:rsidTr="00D45322">
        <w:tc>
          <w:tcPr>
            <w:tcW w:w="745" w:type="dxa"/>
            <w:vAlign w:val="bottom"/>
          </w:tcPr>
          <w:p w:rsidR="000211BF" w:rsidRPr="00DB09A2" w:rsidRDefault="000211BF" w:rsidP="001342EC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0211BF" w:rsidRDefault="000211BF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a.</w:t>
            </w:r>
          </w:p>
        </w:tc>
        <w:sdt>
          <w:sdtPr>
            <w:id w:val="487396"/>
            <w:placeholder>
              <w:docPart w:val="1CFA1C8ADD61472FADF836ADDBC30687"/>
            </w:placeholder>
          </w:sdtPr>
          <w:sdtContent>
            <w:tc>
              <w:tcPr>
                <w:tcW w:w="8010" w:type="dxa"/>
                <w:vAlign w:val="bottom"/>
              </w:tcPr>
              <w:p w:rsidR="000211BF" w:rsidRPr="00CE24D9" w:rsidRDefault="000211BF" w:rsidP="000211BF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Freshman</w:t>
                </w:r>
              </w:p>
            </w:tc>
          </w:sdtContent>
        </w:sdt>
      </w:tr>
      <w:tr w:rsidR="000211BF" w:rsidRPr="00DB09A2" w:rsidTr="00D45322">
        <w:tc>
          <w:tcPr>
            <w:tcW w:w="745" w:type="dxa"/>
            <w:vAlign w:val="bottom"/>
          </w:tcPr>
          <w:p w:rsidR="000211BF" w:rsidRPr="00DB09A2" w:rsidRDefault="000211BF" w:rsidP="001342EC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0211BF" w:rsidRDefault="000211BF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b.</w:t>
            </w:r>
          </w:p>
        </w:tc>
        <w:sdt>
          <w:sdtPr>
            <w:id w:val="487397"/>
            <w:placeholder>
              <w:docPart w:val="D8EDB7336AA440A7BD46C7867CD075C8"/>
            </w:placeholder>
          </w:sdtPr>
          <w:sdtContent>
            <w:tc>
              <w:tcPr>
                <w:tcW w:w="8010" w:type="dxa"/>
                <w:vAlign w:val="bottom"/>
              </w:tcPr>
              <w:p w:rsidR="000211BF" w:rsidRPr="00CE24D9" w:rsidRDefault="000211BF" w:rsidP="000211BF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Junior</w:t>
                </w:r>
              </w:p>
            </w:tc>
          </w:sdtContent>
        </w:sdt>
      </w:tr>
      <w:tr w:rsidR="000211BF" w:rsidRPr="00DB09A2" w:rsidTr="00D45322">
        <w:tc>
          <w:tcPr>
            <w:tcW w:w="745" w:type="dxa"/>
            <w:vAlign w:val="bottom"/>
          </w:tcPr>
          <w:p w:rsidR="000211BF" w:rsidRPr="00DB09A2" w:rsidRDefault="000211BF" w:rsidP="001342EC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0211BF" w:rsidRDefault="000211BF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c.</w:t>
            </w:r>
          </w:p>
        </w:tc>
        <w:sdt>
          <w:sdtPr>
            <w:id w:val="487398"/>
            <w:placeholder>
              <w:docPart w:val="B711CD67C1B545078F9A85CF08ABC94E"/>
            </w:placeholder>
          </w:sdtPr>
          <w:sdtContent>
            <w:tc>
              <w:tcPr>
                <w:tcW w:w="8010" w:type="dxa"/>
                <w:vAlign w:val="bottom"/>
              </w:tcPr>
              <w:p w:rsidR="000211BF" w:rsidRPr="00CE24D9" w:rsidRDefault="000211BF" w:rsidP="000211BF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Sophomore</w:t>
                </w:r>
              </w:p>
            </w:tc>
          </w:sdtContent>
        </w:sdt>
      </w:tr>
      <w:tr w:rsidR="000211BF" w:rsidRPr="00DB09A2" w:rsidTr="00D45322">
        <w:tc>
          <w:tcPr>
            <w:tcW w:w="745" w:type="dxa"/>
            <w:vAlign w:val="bottom"/>
          </w:tcPr>
          <w:p w:rsidR="000211BF" w:rsidRPr="00DB09A2" w:rsidRDefault="000211BF" w:rsidP="001342EC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0211BF" w:rsidRDefault="000211BF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d.</w:t>
            </w:r>
          </w:p>
        </w:tc>
        <w:sdt>
          <w:sdtPr>
            <w:id w:val="487399"/>
            <w:placeholder>
              <w:docPart w:val="C7023E7DFDE5433DB1BC46C4E6254362"/>
            </w:placeholder>
          </w:sdtPr>
          <w:sdtContent>
            <w:tc>
              <w:tcPr>
                <w:tcW w:w="8010" w:type="dxa"/>
                <w:vAlign w:val="bottom"/>
              </w:tcPr>
              <w:p w:rsidR="000211BF" w:rsidRPr="00CE24D9" w:rsidRDefault="000211BF" w:rsidP="000211BF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Senior</w:t>
                </w:r>
              </w:p>
            </w:tc>
          </w:sdtContent>
        </w:sdt>
      </w:tr>
      <w:tr w:rsidR="000211BF" w:rsidRPr="00DB09A2" w:rsidTr="00D45322">
        <w:tc>
          <w:tcPr>
            <w:tcW w:w="745" w:type="dxa"/>
            <w:vAlign w:val="bottom"/>
          </w:tcPr>
          <w:p w:rsidR="000211BF" w:rsidRPr="00DB09A2" w:rsidRDefault="000211BF" w:rsidP="001342EC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0211BF" w:rsidRDefault="000211BF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e.</w:t>
            </w:r>
          </w:p>
        </w:tc>
        <w:sdt>
          <w:sdtPr>
            <w:id w:val="487400"/>
            <w:placeholder>
              <w:docPart w:val="30BD53A449E7416BBE17892686222A87"/>
            </w:placeholder>
          </w:sdtPr>
          <w:sdtContent>
            <w:tc>
              <w:tcPr>
                <w:tcW w:w="8010" w:type="dxa"/>
                <w:vAlign w:val="bottom"/>
              </w:tcPr>
              <w:p w:rsidR="000211BF" w:rsidRDefault="000211BF" w:rsidP="000211BF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Graduate Student</w:t>
                </w:r>
              </w:p>
            </w:tc>
          </w:sdtContent>
        </w:sdt>
      </w:tr>
      <w:tr w:rsidR="00185D2A" w:rsidRPr="00DB09A2" w:rsidTr="00D45322">
        <w:tc>
          <w:tcPr>
            <w:tcW w:w="745" w:type="dxa"/>
            <w:vAlign w:val="bottom"/>
          </w:tcPr>
          <w:p w:rsidR="00185D2A" w:rsidRPr="00DB09A2" w:rsidRDefault="00185D2A" w:rsidP="001342EC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185D2A" w:rsidRDefault="00185D2A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  <w:vAlign w:val="bottom"/>
          </w:tcPr>
          <w:p w:rsidR="00185D2A" w:rsidRDefault="00185D2A" w:rsidP="000211BF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185D2A" w:rsidRPr="00DB09A2" w:rsidTr="00D45322">
        <w:tc>
          <w:tcPr>
            <w:tcW w:w="745" w:type="dxa"/>
            <w:vAlign w:val="bottom"/>
          </w:tcPr>
          <w:p w:rsidR="00185D2A" w:rsidRPr="00DB09A2" w:rsidRDefault="008F0129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7</w:t>
            </w:r>
            <w:r w:rsidR="00185D2A">
              <w:t>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185D2A" w:rsidRPr="00DB09A2" w:rsidRDefault="00185D2A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</w:tcPr>
          <w:p w:rsidR="00185D2A" w:rsidRPr="00CE24D9" w:rsidRDefault="006D43F0" w:rsidP="006D43F0">
            <w:pPr>
              <w:pStyle w:val="Questions"/>
              <w:framePr w:hSpace="0" w:wrap="auto" w:vAnchor="margin" w:hAnchor="text" w:xAlign="left" w:yAlign="inline"/>
              <w:suppressOverlap w:val="0"/>
            </w:pPr>
            <w:r>
              <w:t>From w</w:t>
            </w:r>
            <w:r w:rsidR="00185D2A">
              <w:t>here do you most frequently access the Internet</w:t>
            </w:r>
            <w:r>
              <w:t>?</w:t>
            </w:r>
          </w:p>
        </w:tc>
      </w:tr>
      <w:tr w:rsidR="00185D2A" w:rsidRPr="00DB09A2" w:rsidTr="00D45322">
        <w:tc>
          <w:tcPr>
            <w:tcW w:w="745" w:type="dxa"/>
            <w:vAlign w:val="bottom"/>
          </w:tcPr>
          <w:p w:rsidR="00185D2A" w:rsidRPr="00DB09A2" w:rsidRDefault="00185D2A" w:rsidP="00C726FE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185D2A" w:rsidRDefault="00185D2A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a.</w:t>
            </w:r>
          </w:p>
        </w:tc>
        <w:sdt>
          <w:sdtPr>
            <w:id w:val="36987618"/>
            <w:placeholder>
              <w:docPart w:val="BA0FF7E0BCC443C5A1AA7C471F8AD81A"/>
            </w:placeholder>
          </w:sdtPr>
          <w:sdtContent>
            <w:tc>
              <w:tcPr>
                <w:tcW w:w="8010" w:type="dxa"/>
                <w:vAlign w:val="bottom"/>
              </w:tcPr>
              <w:p w:rsidR="00185D2A" w:rsidRPr="00CE24D9" w:rsidRDefault="00185D2A" w:rsidP="00185D2A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School</w:t>
                </w:r>
              </w:p>
            </w:tc>
          </w:sdtContent>
        </w:sdt>
      </w:tr>
      <w:tr w:rsidR="00185D2A" w:rsidRPr="00DB09A2" w:rsidTr="00D45322">
        <w:tc>
          <w:tcPr>
            <w:tcW w:w="745" w:type="dxa"/>
            <w:vAlign w:val="bottom"/>
          </w:tcPr>
          <w:p w:rsidR="00185D2A" w:rsidRPr="00DB09A2" w:rsidRDefault="00185D2A" w:rsidP="00C726FE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185D2A" w:rsidRDefault="00185D2A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b.</w:t>
            </w:r>
          </w:p>
        </w:tc>
        <w:sdt>
          <w:sdtPr>
            <w:id w:val="36987620"/>
            <w:placeholder>
              <w:docPart w:val="22C1C5805B7D416FA91F89B9D5251309"/>
            </w:placeholder>
          </w:sdtPr>
          <w:sdtContent>
            <w:tc>
              <w:tcPr>
                <w:tcW w:w="8010" w:type="dxa"/>
                <w:vAlign w:val="bottom"/>
              </w:tcPr>
              <w:p w:rsidR="00185D2A" w:rsidRPr="00CE24D9" w:rsidRDefault="00185D2A" w:rsidP="00185D2A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Work</w:t>
                </w:r>
              </w:p>
            </w:tc>
          </w:sdtContent>
        </w:sdt>
      </w:tr>
      <w:tr w:rsidR="00185D2A" w:rsidRPr="00DB09A2" w:rsidTr="00D45322">
        <w:tc>
          <w:tcPr>
            <w:tcW w:w="745" w:type="dxa"/>
            <w:vAlign w:val="bottom"/>
          </w:tcPr>
          <w:p w:rsidR="00185D2A" w:rsidRPr="00DB09A2" w:rsidRDefault="00185D2A" w:rsidP="00C726FE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185D2A" w:rsidRDefault="00185D2A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c.</w:t>
            </w:r>
          </w:p>
        </w:tc>
        <w:sdt>
          <w:sdtPr>
            <w:id w:val="36987621"/>
            <w:placeholder>
              <w:docPart w:val="31CA369AB3534E5B81125D929715589D"/>
            </w:placeholder>
          </w:sdtPr>
          <w:sdtContent>
            <w:tc>
              <w:tcPr>
                <w:tcW w:w="8010" w:type="dxa"/>
                <w:vAlign w:val="bottom"/>
              </w:tcPr>
              <w:p w:rsidR="00185D2A" w:rsidRPr="00CE24D9" w:rsidRDefault="00185D2A" w:rsidP="00185D2A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Home</w:t>
                </w:r>
              </w:p>
            </w:tc>
          </w:sdtContent>
        </w:sdt>
      </w:tr>
      <w:tr w:rsidR="00185D2A" w:rsidRPr="00DB09A2" w:rsidTr="00D45322">
        <w:tc>
          <w:tcPr>
            <w:tcW w:w="745" w:type="dxa"/>
            <w:vAlign w:val="bottom"/>
          </w:tcPr>
          <w:p w:rsidR="00185D2A" w:rsidRPr="00DB09A2" w:rsidRDefault="00185D2A" w:rsidP="00C726FE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185D2A" w:rsidRDefault="00185D2A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d.</w:t>
            </w:r>
          </w:p>
        </w:tc>
        <w:sdt>
          <w:sdtPr>
            <w:id w:val="490277"/>
            <w:placeholder>
              <w:docPart w:val="2950B941FC444134B7F2BA6840C77325"/>
            </w:placeholder>
          </w:sdtPr>
          <w:sdtContent>
            <w:tc>
              <w:tcPr>
                <w:tcW w:w="8010" w:type="dxa"/>
                <w:vAlign w:val="bottom"/>
              </w:tcPr>
              <w:p w:rsidR="00185D2A" w:rsidRPr="00CE24D9" w:rsidRDefault="00185D2A" w:rsidP="00185D2A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Library</w:t>
                </w:r>
              </w:p>
            </w:tc>
          </w:sdtContent>
        </w:sdt>
      </w:tr>
      <w:tr w:rsidR="00185D2A" w:rsidRPr="00DB09A2" w:rsidTr="00D45322">
        <w:tc>
          <w:tcPr>
            <w:tcW w:w="745" w:type="dxa"/>
            <w:vAlign w:val="bottom"/>
          </w:tcPr>
          <w:p w:rsidR="00185D2A" w:rsidRPr="00DB09A2" w:rsidRDefault="00185D2A" w:rsidP="00C726FE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185D2A" w:rsidRDefault="00185D2A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e.</w:t>
            </w:r>
          </w:p>
        </w:tc>
        <w:sdt>
          <w:sdtPr>
            <w:id w:val="490278"/>
            <w:placeholder>
              <w:docPart w:val="A88B8356C41A4C91B7602DF76E5BC7F7"/>
            </w:placeholder>
          </w:sdtPr>
          <w:sdtContent>
            <w:tc>
              <w:tcPr>
                <w:tcW w:w="8010" w:type="dxa"/>
                <w:vAlign w:val="bottom"/>
              </w:tcPr>
              <w:p w:rsidR="00185D2A" w:rsidRDefault="00185D2A" w:rsidP="00185D2A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Restaurant or coffee shop</w:t>
                </w:r>
              </w:p>
            </w:tc>
          </w:sdtContent>
        </w:sdt>
      </w:tr>
    </w:tbl>
    <w:p w:rsidR="00A56A9D" w:rsidRDefault="00A56A9D" w:rsidP="00466DC7">
      <w:pPr>
        <w:pStyle w:val="Testsectiontitles"/>
      </w:pPr>
    </w:p>
    <w:p w:rsidR="00A05855" w:rsidRDefault="0035541E" w:rsidP="00466DC7">
      <w:pPr>
        <w:pStyle w:val="Testsectiontitles"/>
      </w:pPr>
      <w:r>
        <w:t>Part II</w:t>
      </w:r>
      <w:r w:rsidR="00153156">
        <w:t>:</w:t>
      </w:r>
      <w:r w:rsidR="00C53781">
        <w:tab/>
      </w:r>
    </w:p>
    <w:p w:rsidR="0043550D" w:rsidRDefault="0043550D" w:rsidP="00466DC7">
      <w:pPr>
        <w:pStyle w:val="Testsectiontitles"/>
      </w:pPr>
    </w:p>
    <w:tbl>
      <w:tblPr>
        <w:tblpPr w:leftFromText="187" w:rightFromText="187" w:vertAnchor="text" w:horzAnchor="page" w:tblpX="1585" w:tblpY="1"/>
        <w:tblOverlap w:val="never"/>
        <w:tblW w:w="9655" w:type="dxa"/>
        <w:tblLayout w:type="fixed"/>
        <w:tblCellMar>
          <w:left w:w="115" w:type="dxa"/>
          <w:right w:w="115" w:type="dxa"/>
        </w:tblCellMar>
        <w:tblLook w:val="04A0"/>
      </w:tblPr>
      <w:tblGrid>
        <w:gridCol w:w="745"/>
        <w:gridCol w:w="540"/>
        <w:gridCol w:w="8370"/>
      </w:tblGrid>
      <w:tr w:rsidR="003254CD" w:rsidRPr="00CE24D9" w:rsidTr="006D43F0">
        <w:tc>
          <w:tcPr>
            <w:tcW w:w="745" w:type="dxa"/>
            <w:vAlign w:val="bottom"/>
          </w:tcPr>
          <w:p w:rsidR="003254CD" w:rsidRPr="00DB09A2" w:rsidRDefault="00620AD2" w:rsidP="00C726FE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1</w:t>
            </w:r>
            <w:r w:rsidR="003254CD">
              <w:t>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3254CD" w:rsidRPr="00DB09A2" w:rsidRDefault="003254CD" w:rsidP="00C726FE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370" w:type="dxa"/>
          </w:tcPr>
          <w:p w:rsidR="003254CD" w:rsidRPr="00CE24D9" w:rsidRDefault="003254CD" w:rsidP="00C726FE">
            <w:pPr>
              <w:pStyle w:val="Questions"/>
              <w:framePr w:hSpace="0" w:wrap="auto" w:vAnchor="margin" w:hAnchor="text" w:xAlign="left" w:yAlign="inline"/>
              <w:ind w:left="65" w:hanging="65"/>
              <w:suppressOverlap w:val="0"/>
            </w:pPr>
            <w:r w:rsidRPr="008C7AEC">
              <w:rPr>
                <w:rFonts w:ascii="Arial" w:eastAsia="+mn-ea" w:hAnsi="Arial" w:cs="+mn-cs"/>
                <w:color w:val="000000"/>
                <w:kern w:val="24"/>
                <w:sz w:val="18"/>
                <w:szCs w:val="18"/>
              </w:rPr>
              <w:t xml:space="preserve"> </w:t>
            </w:r>
            <w:r w:rsidRPr="008C7AEC">
              <w:t xml:space="preserve">Which of the following penalties is most appropriate for a college or university to impose on students that </w:t>
            </w:r>
            <w:r>
              <w:t>blatantly violate university policy</w:t>
            </w:r>
            <w:r w:rsidRPr="008C7AEC">
              <w:t>?</w:t>
            </w:r>
            <w:r w:rsidR="004D55D6">
              <w:t xml:space="preserve"> i.e. vandalism, theft, cheating, inappropriate use of facilities or services. </w:t>
            </w:r>
          </w:p>
        </w:tc>
      </w:tr>
      <w:tr w:rsidR="003254CD" w:rsidRPr="00CE24D9" w:rsidTr="006D43F0">
        <w:tc>
          <w:tcPr>
            <w:tcW w:w="745" w:type="dxa"/>
            <w:vAlign w:val="bottom"/>
          </w:tcPr>
          <w:p w:rsidR="003254CD" w:rsidRPr="00DB09A2" w:rsidRDefault="003254CD" w:rsidP="00C726FE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3254CD" w:rsidRDefault="003254CD" w:rsidP="00C726FE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a.</w:t>
            </w:r>
          </w:p>
        </w:tc>
        <w:sdt>
          <w:sdtPr>
            <w:id w:val="488329"/>
            <w:placeholder>
              <w:docPart w:val="86400C6997E34E22B8405E81ED5F52FE"/>
            </w:placeholder>
          </w:sdtPr>
          <w:sdtContent>
            <w:tc>
              <w:tcPr>
                <w:tcW w:w="8370" w:type="dxa"/>
                <w:vAlign w:val="bottom"/>
              </w:tcPr>
              <w:p w:rsidR="003254CD" w:rsidRPr="00CE24D9" w:rsidRDefault="00620AD2" w:rsidP="00C726FE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S</w:t>
                </w:r>
                <w:r w:rsidR="003254CD" w:rsidRPr="008C7AEC">
                  <w:t>uspension</w:t>
                </w:r>
              </w:p>
            </w:tc>
          </w:sdtContent>
        </w:sdt>
      </w:tr>
      <w:tr w:rsidR="003254CD" w:rsidRPr="00CE24D9" w:rsidTr="006D43F0">
        <w:tc>
          <w:tcPr>
            <w:tcW w:w="745" w:type="dxa"/>
            <w:vAlign w:val="bottom"/>
          </w:tcPr>
          <w:p w:rsidR="003254CD" w:rsidRPr="00DB09A2" w:rsidRDefault="003254CD" w:rsidP="00C726FE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3254CD" w:rsidRDefault="003254CD" w:rsidP="00C726FE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b.</w:t>
            </w:r>
          </w:p>
        </w:tc>
        <w:sdt>
          <w:sdtPr>
            <w:id w:val="488330"/>
            <w:placeholder>
              <w:docPart w:val="AC6F7357A344467BBC29A721A492BEDE"/>
            </w:placeholder>
          </w:sdtPr>
          <w:sdtContent>
            <w:tc>
              <w:tcPr>
                <w:tcW w:w="8370" w:type="dxa"/>
                <w:vAlign w:val="bottom"/>
              </w:tcPr>
              <w:p w:rsidR="003254CD" w:rsidRPr="00CE24D9" w:rsidRDefault="00620AD2" w:rsidP="00620AD2">
                <w:pPr>
                  <w:pStyle w:val="Answers"/>
                  <w:framePr w:hSpace="0" w:wrap="auto" w:vAnchor="margin" w:hAnchor="text" w:xAlign="left" w:yAlign="inline"/>
                  <w:ind w:left="0" w:firstLine="0"/>
                  <w:suppressOverlap w:val="0"/>
                </w:pPr>
                <w:r>
                  <w:t>A</w:t>
                </w:r>
                <w:r w:rsidR="003254CD" w:rsidRPr="008C7AEC">
                  <w:t>cademic probation</w:t>
                </w:r>
                <w:r w:rsidR="003254CD">
                  <w:t xml:space="preserve"> </w:t>
                </w:r>
              </w:p>
            </w:tc>
          </w:sdtContent>
        </w:sdt>
      </w:tr>
      <w:tr w:rsidR="003254CD" w:rsidRPr="008C7AEC" w:rsidTr="006D43F0">
        <w:tc>
          <w:tcPr>
            <w:tcW w:w="745" w:type="dxa"/>
            <w:vAlign w:val="bottom"/>
          </w:tcPr>
          <w:p w:rsidR="003254CD" w:rsidRPr="00DB09A2" w:rsidRDefault="003254CD" w:rsidP="00C726FE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3254CD" w:rsidRDefault="003254CD" w:rsidP="00C726FE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c.</w:t>
            </w:r>
          </w:p>
        </w:tc>
        <w:tc>
          <w:tcPr>
            <w:tcW w:w="8370" w:type="dxa"/>
            <w:vAlign w:val="bottom"/>
          </w:tcPr>
          <w:p w:rsidR="003254CD" w:rsidRPr="008C7AEC" w:rsidRDefault="00620AD2" w:rsidP="003254CD">
            <w:pPr>
              <w:pStyle w:val="Answers"/>
              <w:framePr w:hSpace="0" w:wrap="auto" w:vAnchor="margin" w:hAnchor="text" w:xAlign="left" w:yAlign="inline"/>
              <w:suppressOverlap w:val="0"/>
            </w:pPr>
            <w:r>
              <w:t>P</w:t>
            </w:r>
            <w:r w:rsidR="003254CD" w:rsidRPr="008C7AEC">
              <w:t>rohibited from using university resources</w:t>
            </w:r>
            <w:r w:rsidR="003254CD">
              <w:t xml:space="preserve"> related to the offense</w:t>
            </w:r>
          </w:p>
        </w:tc>
      </w:tr>
      <w:tr w:rsidR="003254CD" w:rsidRPr="00CE24D9" w:rsidTr="006D43F0">
        <w:tc>
          <w:tcPr>
            <w:tcW w:w="745" w:type="dxa"/>
            <w:vAlign w:val="bottom"/>
          </w:tcPr>
          <w:p w:rsidR="003254CD" w:rsidRPr="00DB09A2" w:rsidRDefault="003254CD" w:rsidP="00C726FE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3254CD" w:rsidRDefault="003254CD" w:rsidP="00C726FE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d.</w:t>
            </w:r>
          </w:p>
        </w:tc>
        <w:sdt>
          <w:sdtPr>
            <w:id w:val="488332"/>
            <w:placeholder>
              <w:docPart w:val="C452497968504C25A0596230DF37E91A"/>
            </w:placeholder>
          </w:sdtPr>
          <w:sdtContent>
            <w:tc>
              <w:tcPr>
                <w:tcW w:w="8370" w:type="dxa"/>
                <w:vAlign w:val="bottom"/>
              </w:tcPr>
              <w:p w:rsidR="003254CD" w:rsidRPr="00CE24D9" w:rsidRDefault="00620AD2" w:rsidP="00C726FE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F</w:t>
                </w:r>
                <w:r w:rsidR="003254CD">
                  <w:t>ine</w:t>
                </w:r>
              </w:p>
            </w:tc>
          </w:sdtContent>
        </w:sdt>
      </w:tr>
      <w:tr w:rsidR="003254CD" w:rsidRPr="008C7AEC" w:rsidTr="006D43F0">
        <w:trPr>
          <w:trHeight w:val="342"/>
        </w:trPr>
        <w:tc>
          <w:tcPr>
            <w:tcW w:w="745" w:type="dxa"/>
            <w:vAlign w:val="bottom"/>
          </w:tcPr>
          <w:p w:rsidR="003254CD" w:rsidRPr="00DB09A2" w:rsidRDefault="003254CD" w:rsidP="00C726FE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3254CD" w:rsidRDefault="003254CD" w:rsidP="00C726FE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e.</w:t>
            </w:r>
          </w:p>
        </w:tc>
        <w:sdt>
          <w:sdtPr>
            <w:id w:val="488333"/>
            <w:placeholder>
              <w:docPart w:val="960BFB81AEB540EF969D4CBA957D5E58"/>
            </w:placeholder>
          </w:sdtPr>
          <w:sdtContent>
            <w:tc>
              <w:tcPr>
                <w:tcW w:w="8370" w:type="dxa"/>
                <w:vAlign w:val="bottom"/>
              </w:tcPr>
              <w:p w:rsidR="003254CD" w:rsidRPr="008C7AEC" w:rsidRDefault="0091191A" w:rsidP="0091191A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N</w:t>
                </w:r>
                <w:r w:rsidR="003254CD" w:rsidRPr="008C7AEC">
                  <w:t xml:space="preserve">o penalty </w:t>
                </w:r>
              </w:p>
            </w:tc>
          </w:sdtContent>
        </w:sdt>
      </w:tr>
      <w:tr w:rsidR="003254CD" w:rsidRPr="008C7AEC" w:rsidTr="006D43F0">
        <w:trPr>
          <w:trHeight w:val="342"/>
        </w:trPr>
        <w:tc>
          <w:tcPr>
            <w:tcW w:w="745" w:type="dxa"/>
            <w:vAlign w:val="bottom"/>
          </w:tcPr>
          <w:p w:rsidR="003254CD" w:rsidRPr="00DB09A2" w:rsidRDefault="003254CD" w:rsidP="00C726FE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3254CD" w:rsidRDefault="003254CD" w:rsidP="00C726FE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370" w:type="dxa"/>
            <w:vAlign w:val="bottom"/>
          </w:tcPr>
          <w:p w:rsidR="003254CD" w:rsidRPr="008C7AEC" w:rsidRDefault="003254CD" w:rsidP="00C726FE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A05855" w:rsidRPr="00DB09A2" w:rsidTr="006D43F0">
        <w:tc>
          <w:tcPr>
            <w:tcW w:w="745" w:type="dxa"/>
            <w:vAlign w:val="bottom"/>
          </w:tcPr>
          <w:p w:rsidR="00A05855" w:rsidRPr="00DB09A2" w:rsidRDefault="00620AD2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2</w:t>
            </w:r>
            <w:r w:rsidR="00A05855">
              <w:t>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A05855" w:rsidRPr="00DB09A2" w:rsidRDefault="00A05855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370" w:type="dxa"/>
          </w:tcPr>
          <w:p w:rsidR="00A05855" w:rsidRPr="00CE24D9" w:rsidRDefault="00620AD2" w:rsidP="004D55D6">
            <w:pPr>
              <w:pStyle w:val="Questions"/>
              <w:framePr w:hSpace="0" w:wrap="auto" w:vAnchor="margin" w:hAnchor="text" w:xAlign="left" w:yAlign="inline"/>
              <w:ind w:left="65" w:right="-295" w:hanging="65"/>
              <w:suppressOverlap w:val="0"/>
            </w:pPr>
            <w:r>
              <w:t>Does Texas State</w:t>
            </w:r>
            <w:r w:rsidR="00911999">
              <w:t xml:space="preserve"> University have a policy concerning </w:t>
            </w:r>
            <w:r>
              <w:t xml:space="preserve">the downloading of music from </w:t>
            </w:r>
            <w:r w:rsidR="004D55D6">
              <w:t xml:space="preserve">internet </w:t>
            </w:r>
            <w:r>
              <w:t xml:space="preserve">sites </w:t>
            </w:r>
            <w:r w:rsidR="004D55D6">
              <w:t>such as Limewire or BitTorrent</w:t>
            </w:r>
            <w:r w:rsidR="00911999">
              <w:t>?</w:t>
            </w:r>
          </w:p>
        </w:tc>
      </w:tr>
      <w:tr w:rsidR="00A05855" w:rsidRPr="00DB09A2" w:rsidTr="006D43F0">
        <w:tc>
          <w:tcPr>
            <w:tcW w:w="745" w:type="dxa"/>
            <w:vAlign w:val="bottom"/>
          </w:tcPr>
          <w:p w:rsidR="00A05855" w:rsidRPr="00DB09A2" w:rsidRDefault="00A05855" w:rsidP="0091199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A05855" w:rsidRDefault="00A05855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a.</w:t>
            </w:r>
          </w:p>
        </w:tc>
        <w:sdt>
          <w:sdtPr>
            <w:id w:val="488311"/>
            <w:placeholder>
              <w:docPart w:val="3DA3F76BD00F476D8BFD9C0ADB1A58E4"/>
            </w:placeholder>
          </w:sdtPr>
          <w:sdtContent>
            <w:tc>
              <w:tcPr>
                <w:tcW w:w="8370" w:type="dxa"/>
                <w:vAlign w:val="bottom"/>
              </w:tcPr>
              <w:p w:rsidR="00A05855" w:rsidRPr="00CE24D9" w:rsidRDefault="00620AD2" w:rsidP="0091199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Y</w:t>
                </w:r>
                <w:r w:rsidR="00911999">
                  <w:t>es</w:t>
                </w:r>
              </w:p>
            </w:tc>
          </w:sdtContent>
        </w:sdt>
      </w:tr>
      <w:tr w:rsidR="00A05855" w:rsidRPr="00DB09A2" w:rsidTr="006D43F0">
        <w:tc>
          <w:tcPr>
            <w:tcW w:w="745" w:type="dxa"/>
            <w:vAlign w:val="bottom"/>
          </w:tcPr>
          <w:p w:rsidR="00A05855" w:rsidRPr="00DB09A2" w:rsidRDefault="00A05855" w:rsidP="0091199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05855" w:rsidRDefault="00A05855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b.</w:t>
            </w:r>
          </w:p>
        </w:tc>
        <w:sdt>
          <w:sdtPr>
            <w:id w:val="488312"/>
            <w:placeholder>
              <w:docPart w:val="D5D41CF479AA4735A11722705F6A6FE6"/>
            </w:placeholder>
          </w:sdtPr>
          <w:sdtContent>
            <w:tc>
              <w:tcPr>
                <w:tcW w:w="8370" w:type="dxa"/>
                <w:vAlign w:val="bottom"/>
              </w:tcPr>
              <w:p w:rsidR="00A05855" w:rsidRPr="00CE24D9" w:rsidRDefault="00620AD2" w:rsidP="0091199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N</w:t>
                </w:r>
                <w:r w:rsidR="00911999">
                  <w:t>o</w:t>
                </w:r>
              </w:p>
            </w:tc>
          </w:sdtContent>
        </w:sdt>
      </w:tr>
      <w:tr w:rsidR="00A05855" w:rsidRPr="00DB09A2" w:rsidTr="006D43F0">
        <w:tc>
          <w:tcPr>
            <w:tcW w:w="745" w:type="dxa"/>
            <w:vAlign w:val="bottom"/>
          </w:tcPr>
          <w:p w:rsidR="00A05855" w:rsidRPr="00DB09A2" w:rsidRDefault="00A05855" w:rsidP="0091199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05855" w:rsidRDefault="00A05855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c.</w:t>
            </w:r>
          </w:p>
        </w:tc>
        <w:sdt>
          <w:sdtPr>
            <w:id w:val="488313"/>
            <w:placeholder>
              <w:docPart w:val="4980F146CEC8441C8E5190E8DCE80273"/>
            </w:placeholder>
          </w:sdtPr>
          <w:sdtContent>
            <w:tc>
              <w:tcPr>
                <w:tcW w:w="8370" w:type="dxa"/>
                <w:vAlign w:val="bottom"/>
              </w:tcPr>
              <w:p w:rsidR="00A05855" w:rsidRPr="00CE24D9" w:rsidRDefault="00911999" w:rsidP="0091199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I don’t know</w:t>
                </w:r>
              </w:p>
            </w:tc>
          </w:sdtContent>
        </w:sdt>
      </w:tr>
      <w:tr w:rsidR="0043550D" w:rsidRPr="00DB09A2" w:rsidTr="006D43F0">
        <w:tc>
          <w:tcPr>
            <w:tcW w:w="745" w:type="dxa"/>
            <w:vAlign w:val="bottom"/>
          </w:tcPr>
          <w:p w:rsidR="0043550D" w:rsidRDefault="0043550D" w:rsidP="00911999">
            <w:pPr>
              <w:pStyle w:val="Classdetails"/>
              <w:framePr w:hSpace="0" w:wrap="auto" w:vAnchor="margin" w:hAnchor="text" w:yAlign="inline"/>
            </w:pPr>
          </w:p>
          <w:p w:rsidR="0043550D" w:rsidRDefault="0043550D" w:rsidP="00911999">
            <w:pPr>
              <w:pStyle w:val="Classdetails"/>
              <w:framePr w:hSpace="0" w:wrap="auto" w:vAnchor="margin" w:hAnchor="text" w:yAlign="inline"/>
            </w:pPr>
          </w:p>
          <w:p w:rsidR="0043550D" w:rsidRDefault="0043550D" w:rsidP="00911999">
            <w:pPr>
              <w:pStyle w:val="Classdetails"/>
              <w:framePr w:hSpace="0" w:wrap="auto" w:vAnchor="margin" w:hAnchor="text" w:yAlign="inline"/>
            </w:pPr>
          </w:p>
          <w:p w:rsidR="0043550D" w:rsidRPr="00DB09A2" w:rsidRDefault="0043550D" w:rsidP="0091199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43550D" w:rsidRDefault="0043550D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370" w:type="dxa"/>
            <w:vAlign w:val="bottom"/>
          </w:tcPr>
          <w:p w:rsidR="0043550D" w:rsidRDefault="0043550D" w:rsidP="00911999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C726FE" w:rsidRPr="00DB09A2" w:rsidTr="006D43F0">
        <w:tc>
          <w:tcPr>
            <w:tcW w:w="745" w:type="dxa"/>
            <w:vAlign w:val="bottom"/>
          </w:tcPr>
          <w:p w:rsidR="00C726FE" w:rsidRPr="00DB09A2" w:rsidRDefault="00C726FE" w:rsidP="0091199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C726FE" w:rsidRDefault="00C726FE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370" w:type="dxa"/>
            <w:vAlign w:val="bottom"/>
          </w:tcPr>
          <w:p w:rsidR="00C726FE" w:rsidRDefault="00C726FE" w:rsidP="00911999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911999" w:rsidRPr="00DB09A2" w:rsidTr="006D43F0">
        <w:tc>
          <w:tcPr>
            <w:tcW w:w="745" w:type="dxa"/>
            <w:vAlign w:val="bottom"/>
          </w:tcPr>
          <w:p w:rsidR="00911999" w:rsidRPr="00DB09A2" w:rsidRDefault="00620AD2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3</w:t>
            </w:r>
            <w:r w:rsidR="00911999">
              <w:t>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911999" w:rsidRPr="00DB09A2" w:rsidRDefault="00911999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370" w:type="dxa"/>
          </w:tcPr>
          <w:p w:rsidR="00911999" w:rsidRPr="00CE24D9" w:rsidRDefault="00530739" w:rsidP="004D55D6">
            <w:pPr>
              <w:pStyle w:val="Questions"/>
              <w:framePr w:hSpace="0" w:wrap="auto" w:vAnchor="margin" w:hAnchor="text" w:xAlign="left" w:yAlign="inline"/>
              <w:ind w:left="65" w:hanging="65"/>
              <w:suppressOverlap w:val="0"/>
            </w:pPr>
            <w:r>
              <w:t xml:space="preserve">If </w:t>
            </w:r>
            <w:r w:rsidR="00620AD2">
              <w:t xml:space="preserve">Texas State </w:t>
            </w:r>
            <w:r>
              <w:t>University ha</w:t>
            </w:r>
            <w:r w:rsidR="004D55D6">
              <w:t>d</w:t>
            </w:r>
            <w:r>
              <w:t xml:space="preserve"> a policy against</w:t>
            </w:r>
            <w:r w:rsidR="00911999">
              <w:t xml:space="preserve"> downloading music f</w:t>
            </w:r>
            <w:r w:rsidR="0091191A">
              <w:t>rom</w:t>
            </w:r>
            <w:r w:rsidR="00911999">
              <w:t xml:space="preserve"> free</w:t>
            </w:r>
            <w:r w:rsidR="0091191A">
              <w:t xml:space="preserve"> websites</w:t>
            </w:r>
            <w:r w:rsidR="00911999">
              <w:t xml:space="preserve">, how effective </w:t>
            </w:r>
            <w:r w:rsidR="004D55D6">
              <w:t>would</w:t>
            </w:r>
            <w:r w:rsidR="00911999">
              <w:t xml:space="preserve"> it </w:t>
            </w:r>
            <w:r w:rsidR="004D55D6">
              <w:t xml:space="preserve">be </w:t>
            </w:r>
            <w:r w:rsidR="00911999">
              <w:t>in controlling the downloading of music by you and your fellow students?</w:t>
            </w:r>
          </w:p>
        </w:tc>
      </w:tr>
      <w:tr w:rsidR="00911999" w:rsidRPr="00DB09A2" w:rsidTr="006D43F0">
        <w:tc>
          <w:tcPr>
            <w:tcW w:w="745" w:type="dxa"/>
            <w:vAlign w:val="bottom"/>
          </w:tcPr>
          <w:p w:rsidR="00911999" w:rsidRPr="00DB09A2" w:rsidRDefault="00911999" w:rsidP="0091199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911999" w:rsidRDefault="00911999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a.</w:t>
            </w:r>
          </w:p>
        </w:tc>
        <w:sdt>
          <w:sdtPr>
            <w:id w:val="488317"/>
            <w:placeholder>
              <w:docPart w:val="637ACA783455459789AFCFA8BA45AE5A"/>
            </w:placeholder>
          </w:sdtPr>
          <w:sdtContent>
            <w:tc>
              <w:tcPr>
                <w:tcW w:w="8370" w:type="dxa"/>
                <w:vAlign w:val="bottom"/>
              </w:tcPr>
              <w:p w:rsidR="00911999" w:rsidRPr="00CE24D9" w:rsidRDefault="00911999" w:rsidP="004D55D6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 xml:space="preserve">It </w:t>
                </w:r>
                <w:r w:rsidR="004D55D6">
                  <w:t xml:space="preserve">would </w:t>
                </w:r>
                <w:r>
                  <w:t>keep me from downloading music</w:t>
                </w:r>
              </w:p>
            </w:tc>
          </w:sdtContent>
        </w:sdt>
      </w:tr>
      <w:tr w:rsidR="00911999" w:rsidRPr="00DB09A2" w:rsidTr="006D43F0">
        <w:tc>
          <w:tcPr>
            <w:tcW w:w="745" w:type="dxa"/>
            <w:vAlign w:val="bottom"/>
          </w:tcPr>
          <w:p w:rsidR="00911999" w:rsidRPr="00DB09A2" w:rsidRDefault="00911999" w:rsidP="0091199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911999" w:rsidRDefault="00911999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b.</w:t>
            </w:r>
          </w:p>
        </w:tc>
        <w:tc>
          <w:tcPr>
            <w:tcW w:w="8370" w:type="dxa"/>
            <w:vAlign w:val="bottom"/>
          </w:tcPr>
          <w:p w:rsidR="00911999" w:rsidRPr="00CE24D9" w:rsidRDefault="00911999" w:rsidP="004D55D6">
            <w:pPr>
              <w:pStyle w:val="Answers"/>
              <w:framePr w:hSpace="0" w:wrap="auto" w:vAnchor="margin" w:hAnchor="text" w:xAlign="left" w:yAlign="inline"/>
              <w:suppressOverlap w:val="0"/>
            </w:pPr>
            <w:r>
              <w:t xml:space="preserve">It’s </w:t>
            </w:r>
            <w:r w:rsidR="004D55D6">
              <w:t>would affect my downloading</w:t>
            </w:r>
            <w:r>
              <w:t xml:space="preserve">, but I </w:t>
            </w:r>
            <w:r w:rsidR="004D55D6">
              <w:t xml:space="preserve">would </w:t>
            </w:r>
            <w:r>
              <w:t>still download some</w:t>
            </w:r>
          </w:p>
        </w:tc>
      </w:tr>
      <w:tr w:rsidR="00911999" w:rsidRPr="00DB09A2" w:rsidTr="006D43F0">
        <w:tc>
          <w:tcPr>
            <w:tcW w:w="745" w:type="dxa"/>
            <w:vAlign w:val="bottom"/>
          </w:tcPr>
          <w:p w:rsidR="00911999" w:rsidRPr="00DB09A2" w:rsidRDefault="00911999" w:rsidP="0091199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911999" w:rsidRDefault="00911999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c.</w:t>
            </w:r>
          </w:p>
        </w:tc>
        <w:sdt>
          <w:sdtPr>
            <w:id w:val="488319"/>
            <w:placeholder>
              <w:docPart w:val="E255B7D2C42746E290074015AB7AC703"/>
            </w:placeholder>
          </w:sdtPr>
          <w:sdtContent>
            <w:tc>
              <w:tcPr>
                <w:tcW w:w="8370" w:type="dxa"/>
                <w:vAlign w:val="bottom"/>
              </w:tcPr>
              <w:p w:rsidR="00911999" w:rsidRPr="00CE24D9" w:rsidRDefault="00AA2C76" w:rsidP="004D55D6">
                <w:pPr>
                  <w:pStyle w:val="Answers"/>
                  <w:framePr w:hSpace="0" w:wrap="auto" w:vAnchor="margin" w:hAnchor="text" w:xAlign="left" w:yAlign="inline"/>
                  <w:ind w:left="0" w:firstLine="0"/>
                  <w:suppressOverlap w:val="0"/>
                </w:pPr>
                <w:sdt>
                  <w:sdtPr>
                    <w:id w:val="488318"/>
                    <w:placeholder>
                      <w:docPart w:val="A24774905BD54C4BA0342D3A08CF3F26"/>
                    </w:placeholder>
                  </w:sdtPr>
                  <w:sdtContent>
                    <w:r w:rsidR="00911999">
                      <w:t xml:space="preserve">It </w:t>
                    </w:r>
                    <w:r w:rsidR="004D55D6">
                      <w:t>would have</w:t>
                    </w:r>
                    <w:r w:rsidR="00911999">
                      <w:t xml:space="preserve"> no </w:t>
                    </w:r>
                    <w:r w:rsidR="00530739">
                      <w:t>e</w:t>
                    </w:r>
                    <w:r w:rsidR="00911999">
                      <w:t>ffect on my downloading of music</w:t>
                    </w:r>
                  </w:sdtContent>
                </w:sdt>
                <w:r w:rsidR="00911999">
                  <w:t xml:space="preserve"> </w:t>
                </w:r>
              </w:p>
            </w:tc>
          </w:sdtContent>
        </w:sdt>
      </w:tr>
      <w:tr w:rsidR="00911999" w:rsidRPr="00DB09A2" w:rsidTr="006D43F0">
        <w:tc>
          <w:tcPr>
            <w:tcW w:w="745" w:type="dxa"/>
            <w:vAlign w:val="bottom"/>
          </w:tcPr>
          <w:p w:rsidR="00911999" w:rsidRPr="00DB09A2" w:rsidRDefault="00911999" w:rsidP="0091199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911999" w:rsidRDefault="00911999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d.</w:t>
            </w:r>
          </w:p>
        </w:tc>
        <w:sdt>
          <w:sdtPr>
            <w:id w:val="488320"/>
            <w:placeholder>
              <w:docPart w:val="448A0EFE4D1940E5A3F38082BA827904"/>
            </w:placeholder>
          </w:sdtPr>
          <w:sdtContent>
            <w:tc>
              <w:tcPr>
                <w:tcW w:w="8370" w:type="dxa"/>
                <w:vAlign w:val="bottom"/>
              </w:tcPr>
              <w:p w:rsidR="00911999" w:rsidRPr="00CE24D9" w:rsidRDefault="004D55D6" w:rsidP="004D55D6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I don’t know</w:t>
                </w:r>
              </w:p>
            </w:tc>
          </w:sdtContent>
        </w:sdt>
      </w:tr>
      <w:tr w:rsidR="00911999" w:rsidRPr="00DB09A2" w:rsidTr="006D43F0">
        <w:tc>
          <w:tcPr>
            <w:tcW w:w="745" w:type="dxa"/>
            <w:vAlign w:val="bottom"/>
          </w:tcPr>
          <w:p w:rsidR="00911999" w:rsidRPr="00DB09A2" w:rsidRDefault="00911999" w:rsidP="0091199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911999" w:rsidRDefault="00911999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370" w:type="dxa"/>
            <w:vAlign w:val="bottom"/>
          </w:tcPr>
          <w:p w:rsidR="00911999" w:rsidRDefault="00911999" w:rsidP="00911999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911999" w:rsidRPr="00DB09A2" w:rsidTr="006D43F0">
        <w:tc>
          <w:tcPr>
            <w:tcW w:w="745" w:type="dxa"/>
            <w:vAlign w:val="bottom"/>
          </w:tcPr>
          <w:p w:rsidR="00911999" w:rsidRPr="00DB09A2" w:rsidRDefault="00620AD2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4</w:t>
            </w:r>
            <w:r w:rsidR="00911999">
              <w:t>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911999" w:rsidRPr="00DB09A2" w:rsidRDefault="00911999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370" w:type="dxa"/>
          </w:tcPr>
          <w:p w:rsidR="00911999" w:rsidRPr="00CE24D9" w:rsidRDefault="00911999" w:rsidP="004D55D6">
            <w:pPr>
              <w:pStyle w:val="Questions"/>
              <w:framePr w:hSpace="0" w:wrap="auto" w:vAnchor="margin" w:hAnchor="text" w:xAlign="left" w:yAlign="inline"/>
              <w:ind w:left="65" w:hanging="65"/>
              <w:suppressOverlap w:val="0"/>
            </w:pPr>
            <w:r w:rsidRPr="00911999">
              <w:rPr>
                <w:rFonts w:ascii="Arial" w:eastAsia="+mn-ea" w:hAnsi="Arial" w:cs="+mn-cs"/>
                <w:color w:val="000000"/>
                <w:kern w:val="24"/>
                <w:sz w:val="18"/>
                <w:szCs w:val="18"/>
              </w:rPr>
              <w:t xml:space="preserve"> </w:t>
            </w:r>
            <w:r>
              <w:t>H</w:t>
            </w:r>
            <w:r w:rsidRPr="00911999">
              <w:t xml:space="preserve">ow often </w:t>
            </w:r>
            <w:r w:rsidR="008C7AEC">
              <w:t xml:space="preserve">do </w:t>
            </w:r>
            <w:r w:rsidRPr="00911999">
              <w:t xml:space="preserve">professors </w:t>
            </w:r>
            <w:r>
              <w:t xml:space="preserve">or school personnel </w:t>
            </w:r>
            <w:r w:rsidR="0087126E">
              <w:t xml:space="preserve">at Texas State University </w:t>
            </w:r>
            <w:r w:rsidRPr="00911999">
              <w:rPr>
                <w:u w:val="single"/>
              </w:rPr>
              <w:t>discourage</w:t>
            </w:r>
            <w:r w:rsidRPr="00911999">
              <w:t xml:space="preserve"> </w:t>
            </w:r>
            <w:r w:rsidR="004D55D6">
              <w:t xml:space="preserve">you </w:t>
            </w:r>
            <w:r w:rsidR="008C7AEC">
              <w:t>from downloading</w:t>
            </w:r>
            <w:r>
              <w:t xml:space="preserve"> music fr</w:t>
            </w:r>
            <w:r w:rsidR="004D55D6">
              <w:t>om peer-to-peer websites such as Limewire or BitTorrent</w:t>
            </w:r>
            <w:r>
              <w:t>?</w:t>
            </w:r>
          </w:p>
        </w:tc>
      </w:tr>
      <w:tr w:rsidR="00911999" w:rsidRPr="00DB09A2" w:rsidTr="006D43F0">
        <w:tc>
          <w:tcPr>
            <w:tcW w:w="745" w:type="dxa"/>
            <w:vAlign w:val="bottom"/>
          </w:tcPr>
          <w:p w:rsidR="00911999" w:rsidRPr="00DB09A2" w:rsidRDefault="00911999" w:rsidP="0091199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911999" w:rsidRPr="008C7AEC" w:rsidRDefault="00911999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8C7AEC">
              <w:t>a.</w:t>
            </w:r>
          </w:p>
        </w:tc>
        <w:tc>
          <w:tcPr>
            <w:tcW w:w="8370" w:type="dxa"/>
            <w:vAlign w:val="bottom"/>
          </w:tcPr>
          <w:p w:rsidR="00911999" w:rsidRPr="008C7AEC" w:rsidRDefault="0091191A" w:rsidP="00CE24D9">
            <w:pPr>
              <w:pStyle w:val="Answers"/>
              <w:framePr w:hSpace="0" w:wrap="auto" w:vAnchor="margin" w:hAnchor="text" w:xAlign="left" w:yAlign="inline"/>
              <w:suppressOverlap w:val="0"/>
            </w:pPr>
            <w:r>
              <w:t>V</w:t>
            </w:r>
            <w:r w:rsidR="00911999" w:rsidRPr="008C7AEC">
              <w:t>ery often</w:t>
            </w:r>
          </w:p>
        </w:tc>
      </w:tr>
      <w:tr w:rsidR="00911999" w:rsidRPr="00DB09A2" w:rsidTr="006D43F0">
        <w:tc>
          <w:tcPr>
            <w:tcW w:w="745" w:type="dxa"/>
            <w:vAlign w:val="bottom"/>
          </w:tcPr>
          <w:p w:rsidR="00911999" w:rsidRPr="00DB09A2" w:rsidRDefault="00911999" w:rsidP="0091199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911999" w:rsidRPr="008C7AEC" w:rsidRDefault="00911999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8C7AEC">
              <w:t>b.</w:t>
            </w:r>
          </w:p>
        </w:tc>
        <w:tc>
          <w:tcPr>
            <w:tcW w:w="8370" w:type="dxa"/>
            <w:vAlign w:val="bottom"/>
          </w:tcPr>
          <w:p w:rsidR="00911999" w:rsidRPr="008C7AEC" w:rsidRDefault="0091191A" w:rsidP="00911999">
            <w:pPr>
              <w:pStyle w:val="Answers"/>
              <w:framePr w:hSpace="0" w:wrap="auto" w:vAnchor="margin" w:hAnchor="text" w:xAlign="left" w:yAlign="inline"/>
              <w:suppressOverlap w:val="0"/>
            </w:pPr>
            <w:r>
              <w:t>F</w:t>
            </w:r>
            <w:r w:rsidR="00911999" w:rsidRPr="008C7AEC">
              <w:t>airly often</w:t>
            </w:r>
          </w:p>
        </w:tc>
      </w:tr>
      <w:tr w:rsidR="00911999" w:rsidRPr="00DB09A2" w:rsidTr="006D43F0">
        <w:tc>
          <w:tcPr>
            <w:tcW w:w="745" w:type="dxa"/>
            <w:vAlign w:val="bottom"/>
          </w:tcPr>
          <w:p w:rsidR="00911999" w:rsidRPr="00DB09A2" w:rsidRDefault="00911999" w:rsidP="0091199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911999" w:rsidRPr="008C7AEC" w:rsidRDefault="00620AD2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c</w:t>
            </w:r>
            <w:r w:rsidR="00911999" w:rsidRPr="008C7AEC">
              <w:t>.</w:t>
            </w:r>
          </w:p>
        </w:tc>
        <w:tc>
          <w:tcPr>
            <w:tcW w:w="8370" w:type="dxa"/>
            <w:vAlign w:val="bottom"/>
          </w:tcPr>
          <w:p w:rsidR="00911999" w:rsidRPr="008C7AEC" w:rsidRDefault="00AA2C76" w:rsidP="00620AD2">
            <w:pPr>
              <w:pStyle w:val="Answers"/>
              <w:framePr w:hSpace="0" w:wrap="auto" w:vAnchor="margin" w:hAnchor="text" w:xAlign="left" w:yAlign="inline"/>
              <w:ind w:left="0" w:firstLine="0"/>
              <w:suppressOverlap w:val="0"/>
            </w:pPr>
            <w:sdt>
              <w:sdtPr>
                <w:id w:val="488325"/>
                <w:placeholder>
                  <w:docPart w:val="A7AD6BBF854E46099DC68012CA1CD41B"/>
                </w:placeholder>
              </w:sdtPr>
              <w:sdtContent>
                <w:r w:rsidR="00620AD2">
                  <w:t>Occasionally</w:t>
                </w:r>
              </w:sdtContent>
            </w:sdt>
          </w:p>
        </w:tc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620AD2" w:rsidRPr="008C7AEC" w:rsidRDefault="004D55D6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d</w:t>
            </w:r>
            <w:r w:rsidR="00620AD2" w:rsidRPr="008C7AEC">
              <w:t>.</w:t>
            </w:r>
          </w:p>
        </w:tc>
        <w:tc>
          <w:tcPr>
            <w:tcW w:w="8370" w:type="dxa"/>
            <w:vAlign w:val="bottom"/>
          </w:tcPr>
          <w:p w:rsidR="00620AD2" w:rsidRPr="008C7AEC" w:rsidRDefault="00620AD2" w:rsidP="00620AD2">
            <w:pPr>
              <w:pStyle w:val="Answers"/>
              <w:framePr w:hSpace="0" w:wrap="auto" w:vAnchor="margin" w:hAnchor="text" w:xAlign="left" w:yAlign="inline"/>
              <w:suppressOverlap w:val="0"/>
            </w:pPr>
            <w:r>
              <w:t>Never</w:t>
            </w:r>
          </w:p>
        </w:tc>
      </w:tr>
      <w:tr w:rsidR="0091191A" w:rsidRPr="00DB09A2" w:rsidTr="006D43F0">
        <w:tc>
          <w:tcPr>
            <w:tcW w:w="745" w:type="dxa"/>
            <w:vAlign w:val="bottom"/>
          </w:tcPr>
          <w:p w:rsidR="0091191A" w:rsidRPr="00DB09A2" w:rsidRDefault="0091191A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91191A" w:rsidRDefault="0091191A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370" w:type="dxa"/>
            <w:vAlign w:val="bottom"/>
          </w:tcPr>
          <w:p w:rsidR="0091191A" w:rsidRDefault="0091191A" w:rsidP="00620AD2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5)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620AD2" w:rsidRPr="00DB09A2" w:rsidRDefault="00620AD2" w:rsidP="00620AD2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id w:val="488007"/>
            <w:placeholder>
              <w:docPart w:val="C98F71442A3B48DE937DC5CFA68DEC3E"/>
            </w:placeholder>
          </w:sdtPr>
          <w:sdtContent>
            <w:tc>
              <w:tcPr>
                <w:tcW w:w="8370" w:type="dxa"/>
              </w:tcPr>
              <w:p w:rsidR="00620AD2" w:rsidRPr="00DB09A2" w:rsidRDefault="004D55D6" w:rsidP="00620AD2">
                <w:pPr>
                  <w:pStyle w:val="Questions"/>
                  <w:framePr w:hSpace="0" w:wrap="auto" w:vAnchor="margin" w:hAnchor="text" w:xAlign="left" w:yAlign="inline"/>
                  <w:ind w:left="65" w:hanging="65"/>
                  <w:suppressOverlap w:val="0"/>
                </w:pPr>
                <w:r>
                  <w:t>Have you ever used the I</w:t>
                </w:r>
                <w:r w:rsidR="00620AD2">
                  <w:t>nternet to find free promotional music offered by artists trying to increase their exposure?</w:t>
                </w:r>
              </w:p>
            </w:tc>
          </w:sdtContent>
        </w:sdt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620AD2" w:rsidRPr="00CE24D9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CE24D9">
              <w:t>a.</w:t>
            </w:r>
          </w:p>
        </w:tc>
        <w:sdt>
          <w:sdtPr>
            <w:id w:val="488008"/>
            <w:placeholder>
              <w:docPart w:val="648CBBE196824203969A7B827A8E491C"/>
            </w:placeholder>
          </w:sdtPr>
          <w:sdtContent>
            <w:tc>
              <w:tcPr>
                <w:tcW w:w="8370" w:type="dxa"/>
                <w:vAlign w:val="bottom"/>
              </w:tcPr>
              <w:p w:rsidR="00620AD2" w:rsidRPr="00DB09A2" w:rsidRDefault="004D55D6" w:rsidP="004D55D6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Very often</w:t>
                </w:r>
              </w:p>
            </w:tc>
          </w:sdtContent>
        </w:sdt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620AD2" w:rsidRPr="00CE24D9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CE24D9">
              <w:t>b.</w:t>
            </w:r>
          </w:p>
        </w:tc>
        <w:sdt>
          <w:sdtPr>
            <w:id w:val="488009"/>
            <w:placeholder>
              <w:docPart w:val="87BA0BA055D24EB78FACE717CF0E254C"/>
            </w:placeholder>
          </w:sdtPr>
          <w:sdtContent>
            <w:tc>
              <w:tcPr>
                <w:tcW w:w="8370" w:type="dxa"/>
                <w:vAlign w:val="bottom"/>
              </w:tcPr>
              <w:p w:rsidR="00620AD2" w:rsidRPr="00DB09A2" w:rsidRDefault="004D55D6" w:rsidP="00620A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Fairly often</w:t>
                </w:r>
              </w:p>
            </w:tc>
          </w:sdtContent>
        </w:sdt>
      </w:tr>
      <w:tr w:rsidR="004D55D6" w:rsidRPr="00DB09A2" w:rsidTr="006D43F0">
        <w:tc>
          <w:tcPr>
            <w:tcW w:w="745" w:type="dxa"/>
            <w:vAlign w:val="bottom"/>
          </w:tcPr>
          <w:p w:rsidR="004D55D6" w:rsidRPr="00DB09A2" w:rsidRDefault="004D55D6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4D55D6" w:rsidRPr="00CE24D9" w:rsidRDefault="004D55D6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c.</w:t>
            </w:r>
          </w:p>
        </w:tc>
        <w:tc>
          <w:tcPr>
            <w:tcW w:w="8370" w:type="dxa"/>
            <w:vAlign w:val="bottom"/>
          </w:tcPr>
          <w:p w:rsidR="004D55D6" w:rsidRDefault="004D55D6" w:rsidP="004D55D6">
            <w:pPr>
              <w:pStyle w:val="Answers"/>
              <w:framePr w:hSpace="0" w:wrap="auto" w:vAnchor="margin" w:hAnchor="text" w:xAlign="left" w:yAlign="inline"/>
              <w:suppressOverlap w:val="0"/>
            </w:pPr>
            <w:r>
              <w:t>Occasionally</w:t>
            </w:r>
          </w:p>
        </w:tc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620AD2" w:rsidRPr="00CE24D9" w:rsidRDefault="004D55D6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d.</w:t>
            </w:r>
          </w:p>
        </w:tc>
        <w:tc>
          <w:tcPr>
            <w:tcW w:w="8370" w:type="dxa"/>
            <w:vAlign w:val="bottom"/>
          </w:tcPr>
          <w:p w:rsidR="00620AD2" w:rsidRDefault="004D55D6" w:rsidP="00620AD2">
            <w:pPr>
              <w:pStyle w:val="Answers"/>
              <w:framePr w:hSpace="0" w:wrap="auto" w:vAnchor="margin" w:hAnchor="text" w:xAlign="left" w:yAlign="inline"/>
              <w:suppressOverlap w:val="0"/>
            </w:pPr>
            <w:r>
              <w:t>Never</w:t>
            </w:r>
          </w:p>
        </w:tc>
      </w:tr>
      <w:tr w:rsidR="0043550D" w:rsidRPr="00DB09A2" w:rsidTr="006D43F0">
        <w:tc>
          <w:tcPr>
            <w:tcW w:w="745" w:type="dxa"/>
            <w:vAlign w:val="bottom"/>
          </w:tcPr>
          <w:p w:rsidR="0043550D" w:rsidRPr="00DB09A2" w:rsidRDefault="0043550D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43550D" w:rsidRDefault="0043550D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370" w:type="dxa"/>
            <w:vAlign w:val="bottom"/>
          </w:tcPr>
          <w:p w:rsidR="0043550D" w:rsidRDefault="0043550D" w:rsidP="00620AD2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6)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620AD2" w:rsidRPr="00DB09A2" w:rsidRDefault="00620AD2" w:rsidP="00620AD2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370" w:type="dxa"/>
          </w:tcPr>
          <w:p w:rsidR="00620AD2" w:rsidRPr="00CE24D9" w:rsidRDefault="00620AD2" w:rsidP="00620AD2">
            <w:pPr>
              <w:pStyle w:val="Questions"/>
              <w:framePr w:hSpace="0" w:wrap="auto" w:vAnchor="margin" w:hAnchor="text" w:xAlign="left" w:yAlign="inline"/>
              <w:ind w:left="65" w:right="-385" w:hanging="65"/>
              <w:suppressOverlap w:val="0"/>
            </w:pPr>
            <w:r>
              <w:t>Have you ever purchased music over the internet using a pay site such as ITunes or Rhapsody?</w:t>
            </w:r>
          </w:p>
        </w:tc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620AD2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a.</w:t>
            </w:r>
          </w:p>
        </w:tc>
        <w:sdt>
          <w:sdtPr>
            <w:id w:val="487986"/>
            <w:placeholder>
              <w:docPart w:val="11AC9D8E9D0346FFA5E1F3B1347451BF"/>
            </w:placeholder>
          </w:sdtPr>
          <w:sdtContent>
            <w:tc>
              <w:tcPr>
                <w:tcW w:w="8370" w:type="dxa"/>
                <w:vAlign w:val="bottom"/>
              </w:tcPr>
              <w:p w:rsidR="00620AD2" w:rsidRPr="00CE24D9" w:rsidRDefault="00620AD2" w:rsidP="00620A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Yes</w:t>
                </w:r>
              </w:p>
            </w:tc>
          </w:sdtContent>
        </w:sdt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620AD2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b.</w:t>
            </w:r>
          </w:p>
        </w:tc>
        <w:sdt>
          <w:sdtPr>
            <w:id w:val="487987"/>
            <w:placeholder>
              <w:docPart w:val="99BA1E0ECD68489B899B5204AB29414B"/>
            </w:placeholder>
          </w:sdtPr>
          <w:sdtContent>
            <w:tc>
              <w:tcPr>
                <w:tcW w:w="8370" w:type="dxa"/>
                <w:vAlign w:val="bottom"/>
              </w:tcPr>
              <w:p w:rsidR="00620AD2" w:rsidRPr="00CE24D9" w:rsidRDefault="00620AD2" w:rsidP="00620A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No</w:t>
                </w:r>
              </w:p>
            </w:tc>
          </w:sdtContent>
        </w:sdt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620AD2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370" w:type="dxa"/>
            <w:vAlign w:val="bottom"/>
          </w:tcPr>
          <w:p w:rsidR="00620AD2" w:rsidRDefault="00620AD2" w:rsidP="00620AD2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7)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620AD2" w:rsidRPr="00DB09A2" w:rsidRDefault="00620AD2" w:rsidP="00620AD2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id w:val="487477"/>
            <w:placeholder>
              <w:docPart w:val="DCBD17BE999543E8895D2F332390FA10"/>
            </w:placeholder>
          </w:sdtPr>
          <w:sdtContent>
            <w:tc>
              <w:tcPr>
                <w:tcW w:w="8370" w:type="dxa"/>
              </w:tcPr>
              <w:p w:rsidR="00620AD2" w:rsidRPr="00DB09A2" w:rsidRDefault="00620AD2" w:rsidP="00114887">
                <w:pPr>
                  <w:pStyle w:val="Questions"/>
                  <w:framePr w:hSpace="0" w:wrap="auto" w:vAnchor="margin" w:hAnchor="text" w:xAlign="left" w:yAlign="inline"/>
                  <w:tabs>
                    <w:tab w:val="left" w:pos="155"/>
                  </w:tabs>
                  <w:ind w:left="65" w:hanging="65"/>
                  <w:suppressOverlap w:val="0"/>
                </w:pPr>
                <w:r>
                  <w:t xml:space="preserve">Have you ever </w:t>
                </w:r>
                <w:r w:rsidR="00114887">
                  <w:t>used a computer to copy music from a CD you did not own so that you could have that music for your personal use</w:t>
                </w:r>
                <w:r>
                  <w:t>?</w:t>
                </w:r>
              </w:p>
            </w:tc>
          </w:sdtContent>
        </w:sdt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620AD2" w:rsidRPr="00CE24D9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CE24D9">
              <w:t>a.</w:t>
            </w:r>
          </w:p>
        </w:tc>
        <w:sdt>
          <w:sdtPr>
            <w:id w:val="487478"/>
            <w:placeholder>
              <w:docPart w:val="4D36E9CA7F754FB2B8618FBF1227242D"/>
            </w:placeholder>
          </w:sdtPr>
          <w:sdtContent>
            <w:tc>
              <w:tcPr>
                <w:tcW w:w="8370" w:type="dxa"/>
                <w:vAlign w:val="bottom"/>
              </w:tcPr>
              <w:p w:rsidR="00620AD2" w:rsidRPr="00DB09A2" w:rsidRDefault="00620AD2" w:rsidP="00620A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Yes</w:t>
                </w:r>
              </w:p>
            </w:tc>
          </w:sdtContent>
        </w:sdt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620AD2" w:rsidRPr="00CE24D9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CE24D9">
              <w:t>b.</w:t>
            </w:r>
          </w:p>
        </w:tc>
        <w:sdt>
          <w:sdtPr>
            <w:id w:val="487479"/>
            <w:placeholder>
              <w:docPart w:val="0DF203AF4EEB4ED384545DD132EFDFB2"/>
            </w:placeholder>
          </w:sdtPr>
          <w:sdtContent>
            <w:tc>
              <w:tcPr>
                <w:tcW w:w="8370" w:type="dxa"/>
                <w:vAlign w:val="bottom"/>
              </w:tcPr>
              <w:p w:rsidR="00620AD2" w:rsidRPr="00DB09A2" w:rsidRDefault="00620AD2" w:rsidP="00620A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No</w:t>
                </w:r>
              </w:p>
            </w:tc>
          </w:sdtContent>
        </w:sdt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  <w:ind w:left="0" w:firstLine="0"/>
            </w:pPr>
          </w:p>
        </w:tc>
        <w:tc>
          <w:tcPr>
            <w:tcW w:w="540" w:type="dxa"/>
            <w:vAlign w:val="bottom"/>
          </w:tcPr>
          <w:p w:rsidR="00620AD2" w:rsidRPr="00CE24D9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370" w:type="dxa"/>
            <w:vAlign w:val="bottom"/>
          </w:tcPr>
          <w:p w:rsidR="00620AD2" w:rsidRDefault="00620AD2" w:rsidP="00620AD2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8)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620AD2" w:rsidRPr="00DB09A2" w:rsidRDefault="00620AD2" w:rsidP="00620AD2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id w:val="487436"/>
            <w:placeholder>
              <w:docPart w:val="78D118507AC24D8E829DA796F34956AC"/>
            </w:placeholder>
          </w:sdtPr>
          <w:sdtContent>
            <w:tc>
              <w:tcPr>
                <w:tcW w:w="8370" w:type="dxa"/>
              </w:tcPr>
              <w:p w:rsidR="00620AD2" w:rsidRPr="00DB09A2" w:rsidRDefault="00114887" w:rsidP="00114887">
                <w:pPr>
                  <w:pStyle w:val="Questions"/>
                  <w:framePr w:hSpace="0" w:wrap="auto" w:vAnchor="margin" w:hAnchor="text" w:xAlign="left" w:yAlign="inline"/>
                  <w:ind w:left="65" w:right="-385" w:firstLine="0"/>
                  <w:suppressOverlap w:val="0"/>
                </w:pPr>
                <w:r>
                  <w:t>Before starting this survey, h</w:t>
                </w:r>
                <w:r w:rsidR="00620AD2">
                  <w:t>a</w:t>
                </w:r>
                <w:r>
                  <w:t>d</w:t>
                </w:r>
                <w:r w:rsidR="00620AD2">
                  <w:t xml:space="preserve"> you heard of peer-to-pee</w:t>
                </w:r>
                <w:r>
                  <w:t xml:space="preserve">r file sharing programs such as </w:t>
                </w:r>
                <w:r w:rsidR="00620AD2">
                  <w:t>BitTorrent or Limewire?</w:t>
                </w:r>
              </w:p>
            </w:tc>
          </w:sdtContent>
        </w:sdt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620AD2" w:rsidRPr="00CE24D9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CE24D9">
              <w:t>a.</w:t>
            </w:r>
          </w:p>
        </w:tc>
        <w:sdt>
          <w:sdtPr>
            <w:id w:val="487437"/>
            <w:placeholder>
              <w:docPart w:val="3FC1E10725B8499892B68580ED4D03FD"/>
            </w:placeholder>
          </w:sdtPr>
          <w:sdtContent>
            <w:tc>
              <w:tcPr>
                <w:tcW w:w="8370" w:type="dxa"/>
                <w:vAlign w:val="bottom"/>
              </w:tcPr>
              <w:p w:rsidR="00620AD2" w:rsidRPr="00DB09A2" w:rsidRDefault="00620AD2" w:rsidP="00620A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Yes</w:t>
                </w:r>
              </w:p>
            </w:tc>
          </w:sdtContent>
        </w:sdt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620AD2" w:rsidRPr="00CE24D9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CE24D9">
              <w:t>b.</w:t>
            </w:r>
          </w:p>
        </w:tc>
        <w:sdt>
          <w:sdtPr>
            <w:id w:val="487438"/>
            <w:placeholder>
              <w:docPart w:val="6C9E339A409440EDA74902A46C13825D"/>
            </w:placeholder>
          </w:sdtPr>
          <w:sdtContent>
            <w:tc>
              <w:tcPr>
                <w:tcW w:w="8370" w:type="dxa"/>
                <w:vAlign w:val="bottom"/>
              </w:tcPr>
              <w:p w:rsidR="00620AD2" w:rsidRPr="00DB09A2" w:rsidRDefault="00620AD2" w:rsidP="00620A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No</w:t>
                </w:r>
              </w:p>
            </w:tc>
          </w:sdtContent>
        </w:sdt>
      </w:tr>
      <w:tr w:rsidR="00153156" w:rsidRPr="00DB09A2" w:rsidTr="006D43F0">
        <w:tc>
          <w:tcPr>
            <w:tcW w:w="745" w:type="dxa"/>
            <w:vAlign w:val="bottom"/>
          </w:tcPr>
          <w:p w:rsidR="00153156" w:rsidRPr="00DB09A2" w:rsidRDefault="00153156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153156" w:rsidRPr="00CE24D9" w:rsidRDefault="00153156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370" w:type="dxa"/>
            <w:vAlign w:val="bottom"/>
          </w:tcPr>
          <w:p w:rsidR="00153156" w:rsidRDefault="00153156" w:rsidP="00620AD2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9)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620AD2" w:rsidRPr="00DB09A2" w:rsidRDefault="00620AD2" w:rsidP="00620AD2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rPr>
              <w:b w:val="0"/>
            </w:rPr>
            <w:id w:val="487443"/>
            <w:placeholder>
              <w:docPart w:val="9A2397A20C3F490BB36A1992D9AFECEE"/>
            </w:placeholder>
          </w:sdtPr>
          <w:sdtContent>
            <w:tc>
              <w:tcPr>
                <w:tcW w:w="8370" w:type="dxa"/>
              </w:tcPr>
              <w:p w:rsidR="00620AD2" w:rsidRPr="00530739" w:rsidRDefault="00620AD2" w:rsidP="00620AD2">
                <w:pPr>
                  <w:pStyle w:val="Questions"/>
                  <w:framePr w:hSpace="0" w:wrap="auto" w:vAnchor="margin" w:hAnchor="text" w:xAlign="left" w:yAlign="inline"/>
                  <w:suppressOverlap w:val="0"/>
                  <w:rPr>
                    <w:b w:val="0"/>
                  </w:rPr>
                </w:pPr>
                <w:r w:rsidRPr="00114887">
                  <w:t xml:space="preserve">Have you </w:t>
                </w:r>
                <w:r w:rsidRPr="00114887">
                  <w:rPr>
                    <w:i/>
                  </w:rPr>
                  <w:t>ever</w:t>
                </w:r>
                <w:r w:rsidRPr="00114887">
                  <w:t xml:space="preserve"> “shared”</w:t>
                </w:r>
                <w:r w:rsidR="00114887">
                  <w:t xml:space="preserve"> digital music files with </w:t>
                </w:r>
                <w:r w:rsidR="0043550D">
                  <w:t>friend</w:t>
                </w:r>
                <w:r w:rsidRPr="00114887">
                  <w:t>s over the internet?</w:t>
                </w:r>
              </w:p>
            </w:tc>
          </w:sdtContent>
        </w:sdt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620AD2" w:rsidRPr="00CE24D9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CE24D9">
              <w:t>a.</w:t>
            </w:r>
          </w:p>
        </w:tc>
        <w:sdt>
          <w:sdtPr>
            <w:id w:val="487444"/>
            <w:placeholder>
              <w:docPart w:val="269D452027004F77BE8C60CB9799905A"/>
            </w:placeholder>
          </w:sdtPr>
          <w:sdtContent>
            <w:tc>
              <w:tcPr>
                <w:tcW w:w="8370" w:type="dxa"/>
                <w:vAlign w:val="bottom"/>
              </w:tcPr>
              <w:p w:rsidR="00620AD2" w:rsidRPr="00530739" w:rsidRDefault="00620AD2" w:rsidP="00620A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 w:rsidRPr="00530739">
                  <w:t>Yes</w:t>
                </w:r>
              </w:p>
            </w:tc>
          </w:sdtContent>
        </w:sdt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620AD2" w:rsidRPr="00CE24D9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CE24D9">
              <w:t>b.</w:t>
            </w:r>
          </w:p>
        </w:tc>
        <w:sdt>
          <w:sdtPr>
            <w:id w:val="487445"/>
            <w:placeholder>
              <w:docPart w:val="1CD63A275A234AE9A308667C29A45B5B"/>
            </w:placeholder>
          </w:sdtPr>
          <w:sdtContent>
            <w:tc>
              <w:tcPr>
                <w:tcW w:w="8370" w:type="dxa"/>
                <w:vAlign w:val="bottom"/>
              </w:tcPr>
              <w:p w:rsidR="00620AD2" w:rsidRPr="00DB09A2" w:rsidRDefault="00620AD2" w:rsidP="00620A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No</w:t>
                </w:r>
              </w:p>
            </w:tc>
          </w:sdtContent>
        </w:sdt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620AD2" w:rsidRPr="00CE24D9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370" w:type="dxa"/>
            <w:vAlign w:val="bottom"/>
          </w:tcPr>
          <w:p w:rsidR="00620AD2" w:rsidRDefault="00620AD2" w:rsidP="00620AD2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10)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620AD2" w:rsidRPr="00DB09A2" w:rsidRDefault="00620AD2" w:rsidP="00620AD2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id w:val="487446"/>
            <w:placeholder>
              <w:docPart w:val="8551CA5CC5584CE6A0C46B10D71DF537"/>
            </w:placeholder>
          </w:sdtPr>
          <w:sdtContent>
            <w:tc>
              <w:tcPr>
                <w:tcW w:w="8370" w:type="dxa"/>
              </w:tcPr>
              <w:p w:rsidR="00620AD2" w:rsidRPr="00DB09A2" w:rsidRDefault="00620AD2" w:rsidP="00620AD2">
                <w:pPr>
                  <w:pStyle w:val="Questions"/>
                  <w:framePr w:hSpace="0" w:wrap="auto" w:vAnchor="margin" w:hAnchor="text" w:xAlign="left" w:yAlign="inline"/>
                  <w:ind w:right="-205"/>
                  <w:suppressOverlap w:val="0"/>
                </w:pPr>
                <w:r>
                  <w:t xml:space="preserve">Have you </w:t>
                </w:r>
                <w:r>
                  <w:rPr>
                    <w:i/>
                  </w:rPr>
                  <w:t>ever</w:t>
                </w:r>
                <w:r>
                  <w:t xml:space="preserve"> downloaded or shared music files using a peer-to-peer file-sharing program? </w:t>
                </w:r>
              </w:p>
            </w:tc>
          </w:sdtContent>
        </w:sdt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620AD2" w:rsidRPr="00CE24D9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CE24D9">
              <w:t>a.</w:t>
            </w:r>
          </w:p>
        </w:tc>
        <w:sdt>
          <w:sdtPr>
            <w:id w:val="487447"/>
            <w:placeholder>
              <w:docPart w:val="7E3B299F48C547C3A973E8DCBD727150"/>
            </w:placeholder>
          </w:sdtPr>
          <w:sdtContent>
            <w:tc>
              <w:tcPr>
                <w:tcW w:w="8370" w:type="dxa"/>
                <w:vAlign w:val="bottom"/>
              </w:tcPr>
              <w:p w:rsidR="00620AD2" w:rsidRPr="00DB09A2" w:rsidRDefault="00620AD2" w:rsidP="00620A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Yes</w:t>
                </w:r>
              </w:p>
            </w:tc>
          </w:sdtContent>
        </w:sdt>
      </w:tr>
      <w:tr w:rsidR="00620AD2" w:rsidRPr="00DB09A2" w:rsidTr="006D43F0">
        <w:trPr>
          <w:trHeight w:val="258"/>
        </w:trPr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620AD2" w:rsidRPr="00CE24D9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CE24D9">
              <w:t>b.</w:t>
            </w:r>
          </w:p>
        </w:tc>
        <w:sdt>
          <w:sdtPr>
            <w:id w:val="487448"/>
            <w:placeholder>
              <w:docPart w:val="E7C2D5865D9442D696A155A8EF86E2B1"/>
            </w:placeholder>
          </w:sdtPr>
          <w:sdtContent>
            <w:tc>
              <w:tcPr>
                <w:tcW w:w="8370" w:type="dxa"/>
                <w:vAlign w:val="bottom"/>
              </w:tcPr>
              <w:p w:rsidR="00620AD2" w:rsidRPr="00DB09A2" w:rsidRDefault="00620AD2" w:rsidP="00620A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No</w:t>
                </w:r>
              </w:p>
            </w:tc>
          </w:sdtContent>
        </w:sdt>
      </w:tr>
      <w:tr w:rsidR="00620AD2" w:rsidRPr="00DB09A2" w:rsidTr="006D43F0">
        <w:trPr>
          <w:trHeight w:val="258"/>
        </w:trPr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620AD2" w:rsidRPr="00CE24D9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370" w:type="dxa"/>
            <w:vAlign w:val="bottom"/>
          </w:tcPr>
          <w:p w:rsidR="00620AD2" w:rsidRDefault="00620AD2" w:rsidP="00620AD2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11)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620AD2" w:rsidRPr="00DB09A2" w:rsidRDefault="00620AD2" w:rsidP="00620AD2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id w:val="36987563"/>
            <w:placeholder>
              <w:docPart w:val="6AF5A436B0AE4E8E9341E1B2EA03FB62"/>
            </w:placeholder>
          </w:sdtPr>
          <w:sdtContent>
            <w:tc>
              <w:tcPr>
                <w:tcW w:w="8370" w:type="dxa"/>
              </w:tcPr>
              <w:p w:rsidR="00620AD2" w:rsidRPr="00CE24D9" w:rsidRDefault="00620AD2" w:rsidP="00620AD2">
                <w:pPr>
                  <w:pStyle w:val="Questions"/>
                  <w:framePr w:hSpace="0" w:wrap="auto" w:vAnchor="margin" w:hAnchor="text" w:xAlign="left" w:yAlign="inline"/>
                  <w:suppressOverlap w:val="0"/>
                </w:pPr>
                <w:r>
                  <w:t>Have you downloaded music files over a peer-to-peer network in the past six months?</w:t>
                </w:r>
              </w:p>
            </w:tc>
          </w:sdtContent>
        </w:sdt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620AD2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a.</w:t>
            </w:r>
          </w:p>
        </w:tc>
        <w:sdt>
          <w:sdtPr>
            <w:id w:val="36987612"/>
            <w:placeholder>
              <w:docPart w:val="832242533B1A4BADAD1B2BF8CFC9B88D"/>
            </w:placeholder>
          </w:sdtPr>
          <w:sdtContent>
            <w:tc>
              <w:tcPr>
                <w:tcW w:w="8370" w:type="dxa"/>
                <w:vAlign w:val="bottom"/>
              </w:tcPr>
              <w:p w:rsidR="00620AD2" w:rsidRPr="00DB09A2" w:rsidRDefault="00620AD2" w:rsidP="00620A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Yes</w:t>
                </w:r>
              </w:p>
            </w:tc>
          </w:sdtContent>
        </w:sdt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620AD2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b.</w:t>
            </w:r>
          </w:p>
        </w:tc>
        <w:sdt>
          <w:sdtPr>
            <w:id w:val="36987613"/>
            <w:placeholder>
              <w:docPart w:val="E0CD7FE1D16442268606DDD29A3D6338"/>
            </w:placeholder>
          </w:sdtPr>
          <w:sdtContent>
            <w:tc>
              <w:tcPr>
                <w:tcW w:w="8370" w:type="dxa"/>
                <w:vAlign w:val="bottom"/>
              </w:tcPr>
              <w:p w:rsidR="00620AD2" w:rsidRPr="00DB09A2" w:rsidRDefault="00620AD2" w:rsidP="00620A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No</w:t>
                </w:r>
              </w:p>
            </w:tc>
          </w:sdtContent>
        </w:sdt>
      </w:tr>
      <w:tr w:rsidR="00620AD2" w:rsidRPr="00DB09A2" w:rsidTr="006D43F0">
        <w:trPr>
          <w:trHeight w:val="80"/>
        </w:trPr>
        <w:tc>
          <w:tcPr>
            <w:tcW w:w="9655" w:type="dxa"/>
            <w:gridSpan w:val="3"/>
            <w:vAlign w:val="bottom"/>
          </w:tcPr>
          <w:p w:rsidR="00620AD2" w:rsidRDefault="00620AD2" w:rsidP="00620AD2">
            <w:pPr>
              <w:pStyle w:val="Testsectiontitles"/>
            </w:pPr>
            <w:r>
              <w:t xml:space="preserve">Part III: </w:t>
            </w:r>
          </w:p>
          <w:p w:rsidR="00620AD2" w:rsidRPr="00DB09A2" w:rsidRDefault="00620AD2" w:rsidP="00620AD2">
            <w:pPr>
              <w:pStyle w:val="Testsectiontitles"/>
            </w:pPr>
          </w:p>
          <w:p w:rsidR="00620AD2" w:rsidRPr="00E50DE4" w:rsidRDefault="00620AD2" w:rsidP="00620AD2">
            <w:pPr>
              <w:pStyle w:val="Testsectiontitles"/>
              <w:rPr>
                <w:rFonts w:asciiTheme="minorHAnsi" w:hAnsiTheme="minorHAnsi"/>
              </w:rPr>
            </w:pPr>
            <w:r w:rsidRPr="00E50DE4">
              <w:rPr>
                <w:rFonts w:asciiTheme="minorHAnsi" w:hAnsiTheme="minorHAnsi"/>
              </w:rPr>
              <w:t>Note that this section deals specifically with the downloading of music over peer-to peer software such as Limewire or BitTorrent.</w:t>
            </w:r>
            <w:r>
              <w:rPr>
                <w:rFonts w:asciiTheme="minorHAnsi" w:hAnsiTheme="minorHAnsi"/>
              </w:rPr>
              <w:t xml:space="preserve"> </w:t>
            </w:r>
            <w:r w:rsidRPr="006D43F0">
              <w:rPr>
                <w:rFonts w:asciiTheme="minorHAnsi" w:hAnsiTheme="minorHAnsi"/>
                <w:sz w:val="24"/>
                <w:szCs w:val="24"/>
              </w:rPr>
              <w:t xml:space="preserve">(if you answered no to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the previous </w:t>
            </w:r>
            <w:r w:rsidRPr="006D43F0">
              <w:rPr>
                <w:rFonts w:asciiTheme="minorHAnsi" w:hAnsiTheme="minorHAnsi"/>
                <w:sz w:val="24"/>
                <w:szCs w:val="24"/>
              </w:rPr>
              <w:t>question, you may skip to section 4)</w:t>
            </w:r>
          </w:p>
          <w:p w:rsidR="00620AD2" w:rsidRPr="00C937F6" w:rsidRDefault="00620AD2" w:rsidP="00620AD2">
            <w:pPr>
              <w:pStyle w:val="Answers"/>
              <w:framePr w:hSpace="0" w:wrap="auto" w:vAnchor="margin" w:hAnchor="text" w:xAlign="left" w:yAlign="inline"/>
              <w:ind w:left="65" w:hanging="90"/>
              <w:suppressOverlap w:val="0"/>
              <w:rPr>
                <w:b/>
                <w:sz w:val="24"/>
                <w:szCs w:val="24"/>
              </w:rPr>
            </w:pPr>
            <w:r w:rsidRPr="00E50DE4">
              <w:rPr>
                <w:b/>
                <w:sz w:val="24"/>
                <w:szCs w:val="24"/>
              </w:rPr>
              <w:t>(The next three questions ask you to estimate something. I realize that you may not really know the answer to the questions. Please just estimate to the best of your ability)</w:t>
            </w:r>
          </w:p>
        </w:tc>
      </w:tr>
      <w:tr w:rsidR="00620AD2" w:rsidRPr="00DB09A2" w:rsidTr="006D43F0">
        <w:trPr>
          <w:trHeight w:val="80"/>
        </w:trPr>
        <w:tc>
          <w:tcPr>
            <w:tcW w:w="745" w:type="dxa"/>
            <w:vAlign w:val="bottom"/>
          </w:tcPr>
          <w:p w:rsidR="00620AD2" w:rsidRPr="00DB09A2" w:rsidRDefault="00620AD2" w:rsidP="0091191A">
            <w:pPr>
              <w:pStyle w:val="Classdetails"/>
              <w:framePr w:hSpace="0" w:wrap="auto" w:vAnchor="margin" w:hAnchor="text" w:yAlign="inline"/>
              <w:ind w:left="0" w:firstLine="0"/>
            </w:pPr>
          </w:p>
        </w:tc>
        <w:tc>
          <w:tcPr>
            <w:tcW w:w="540" w:type="dxa"/>
            <w:vAlign w:val="bottom"/>
          </w:tcPr>
          <w:p w:rsidR="00620AD2" w:rsidRPr="00C937F6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  <w:rPr>
                <w:b/>
                <w:sz w:val="24"/>
                <w:szCs w:val="24"/>
              </w:rPr>
            </w:pPr>
          </w:p>
        </w:tc>
        <w:tc>
          <w:tcPr>
            <w:tcW w:w="8370" w:type="dxa"/>
            <w:vAlign w:val="bottom"/>
          </w:tcPr>
          <w:p w:rsidR="00620AD2" w:rsidRPr="00C937F6" w:rsidRDefault="00620AD2" w:rsidP="00620AD2">
            <w:pPr>
              <w:pStyle w:val="Answers"/>
              <w:framePr w:hSpace="0" w:wrap="auto" w:vAnchor="margin" w:hAnchor="text" w:xAlign="left" w:yAlign="inline"/>
              <w:suppressOverlap w:val="0"/>
              <w:rPr>
                <w:b/>
                <w:sz w:val="24"/>
                <w:szCs w:val="24"/>
              </w:rPr>
            </w:pPr>
          </w:p>
        </w:tc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1)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620AD2" w:rsidRPr="00DB09A2" w:rsidRDefault="00620AD2" w:rsidP="00620AD2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370" w:type="dxa"/>
          </w:tcPr>
          <w:p w:rsidR="00620AD2" w:rsidRPr="00CE24D9" w:rsidRDefault="00620AD2" w:rsidP="00620AD2">
            <w:pPr>
              <w:pStyle w:val="Questions"/>
              <w:framePr w:hSpace="0" w:wrap="auto" w:vAnchor="margin" w:hAnchor="text" w:xAlign="left" w:yAlign="inline"/>
              <w:suppressOverlap w:val="0"/>
            </w:pPr>
            <w:r>
              <w:t xml:space="preserve">Estimate how many </w:t>
            </w:r>
            <w:r w:rsidRPr="00F9526C">
              <w:rPr>
                <w:u w:val="single"/>
              </w:rPr>
              <w:t>times</w:t>
            </w:r>
            <w:r>
              <w:t xml:space="preserve"> you have downloaded music files over the internet in the past six months. </w:t>
            </w:r>
          </w:p>
        </w:tc>
      </w:tr>
      <w:tr w:rsidR="00620AD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620AD2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a.</w:t>
            </w:r>
          </w:p>
        </w:tc>
        <w:sdt>
          <w:sdtPr>
            <w:id w:val="487849"/>
            <w:placeholder>
              <w:docPart w:val="05A831B05656417AA256AE5B668868EE"/>
            </w:placeholder>
          </w:sdtPr>
          <w:sdtContent>
            <w:tc>
              <w:tcPr>
                <w:tcW w:w="8370" w:type="dxa"/>
                <w:vAlign w:val="bottom"/>
              </w:tcPr>
              <w:p w:rsidR="00620AD2" w:rsidRPr="00CE24D9" w:rsidRDefault="00620AD2" w:rsidP="00620A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1-5</w:t>
                </w:r>
              </w:p>
            </w:tc>
          </w:sdtContent>
        </w:sdt>
      </w:tr>
      <w:tr w:rsidR="00620AD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620AD2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b.</w:t>
            </w:r>
          </w:p>
        </w:tc>
        <w:sdt>
          <w:sdtPr>
            <w:id w:val="487850"/>
            <w:placeholder>
              <w:docPart w:val="B6646756D30F461BB63EDF8C48DE7812"/>
            </w:placeholder>
          </w:sdtPr>
          <w:sdtContent>
            <w:tc>
              <w:tcPr>
                <w:tcW w:w="8370" w:type="dxa"/>
                <w:vAlign w:val="bottom"/>
              </w:tcPr>
              <w:p w:rsidR="00620AD2" w:rsidRPr="00CE24D9" w:rsidRDefault="00620AD2" w:rsidP="00620A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5-20</w:t>
                </w:r>
              </w:p>
            </w:tc>
          </w:sdtContent>
        </w:sdt>
      </w:tr>
      <w:tr w:rsidR="00620AD2" w:rsidTr="006D43F0">
        <w:trPr>
          <w:trHeight w:val="80"/>
        </w:trPr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620AD2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c.</w:t>
            </w:r>
          </w:p>
        </w:tc>
        <w:sdt>
          <w:sdtPr>
            <w:id w:val="487851"/>
            <w:placeholder>
              <w:docPart w:val="5AA138DA954443C191EFA01E6FC2EF51"/>
            </w:placeholder>
          </w:sdtPr>
          <w:sdtContent>
            <w:tc>
              <w:tcPr>
                <w:tcW w:w="8370" w:type="dxa"/>
                <w:vAlign w:val="bottom"/>
              </w:tcPr>
              <w:p w:rsidR="00620AD2" w:rsidRPr="00CE24D9" w:rsidRDefault="00620AD2" w:rsidP="00620A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20-40</w:t>
                </w:r>
              </w:p>
            </w:tc>
          </w:sdtContent>
        </w:sdt>
      </w:tr>
      <w:tr w:rsidR="00620AD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620AD2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d.</w:t>
            </w:r>
          </w:p>
        </w:tc>
        <w:sdt>
          <w:sdtPr>
            <w:id w:val="487852"/>
            <w:placeholder>
              <w:docPart w:val="420003BF3A8A4ABB8E8020AABA3EB069"/>
            </w:placeholder>
          </w:sdtPr>
          <w:sdtContent>
            <w:tc>
              <w:tcPr>
                <w:tcW w:w="8370" w:type="dxa"/>
                <w:vAlign w:val="bottom"/>
              </w:tcPr>
              <w:p w:rsidR="00620AD2" w:rsidRPr="00CE24D9" w:rsidRDefault="00620AD2" w:rsidP="00620A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40-80</w:t>
                </w:r>
              </w:p>
            </w:tc>
          </w:sdtContent>
        </w:sdt>
      </w:tr>
      <w:tr w:rsidR="00620AD2" w:rsidRPr="00CE24D9" w:rsidTr="006D43F0">
        <w:trPr>
          <w:trHeight w:val="80"/>
        </w:trPr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620AD2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e.</w:t>
            </w:r>
          </w:p>
        </w:tc>
        <w:sdt>
          <w:sdtPr>
            <w:id w:val="487853"/>
            <w:placeholder>
              <w:docPart w:val="18F72B124D3849C98BEE1CEA0E845D6E"/>
            </w:placeholder>
          </w:sdtPr>
          <w:sdtContent>
            <w:tc>
              <w:tcPr>
                <w:tcW w:w="8370" w:type="dxa"/>
                <w:vAlign w:val="bottom"/>
              </w:tcPr>
              <w:p w:rsidR="00620AD2" w:rsidRDefault="00620AD2" w:rsidP="00620A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Too many to count</w:t>
                </w:r>
              </w:p>
            </w:tc>
          </w:sdtContent>
        </w:sdt>
      </w:tr>
      <w:tr w:rsidR="00620AD2" w:rsidRPr="00CE24D9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620AD2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370" w:type="dxa"/>
            <w:vAlign w:val="bottom"/>
          </w:tcPr>
          <w:p w:rsidR="00620AD2" w:rsidRDefault="00620AD2" w:rsidP="00620AD2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620AD2" w:rsidRPr="00CE24D9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2)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620AD2" w:rsidRPr="00DB09A2" w:rsidRDefault="00620AD2" w:rsidP="00620AD2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370" w:type="dxa"/>
          </w:tcPr>
          <w:p w:rsidR="00620AD2" w:rsidRPr="00DB09A2" w:rsidRDefault="00620AD2" w:rsidP="00620AD2">
            <w:pPr>
              <w:pStyle w:val="Questions"/>
              <w:framePr w:hSpace="0" w:wrap="auto" w:vAnchor="margin" w:hAnchor="text" w:xAlign="left" w:yAlign="inline"/>
              <w:suppressOverlap w:val="0"/>
            </w:pPr>
            <w:r>
              <w:t>Estimate approximately, how many songs you have downloaded in the last six months.</w:t>
            </w:r>
          </w:p>
        </w:tc>
      </w:tr>
      <w:tr w:rsidR="00620AD2" w:rsidRPr="00CE24D9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620AD2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a.</w:t>
            </w:r>
          </w:p>
        </w:tc>
        <w:sdt>
          <w:sdtPr>
            <w:id w:val="487855"/>
            <w:placeholder>
              <w:docPart w:val="C6938A9AB5204F1F8BB4BB2D12707A3A"/>
            </w:placeholder>
          </w:sdtPr>
          <w:sdtContent>
            <w:tc>
              <w:tcPr>
                <w:tcW w:w="8370" w:type="dxa"/>
                <w:vAlign w:val="bottom"/>
              </w:tcPr>
              <w:p w:rsidR="00620AD2" w:rsidRPr="00DB09A2" w:rsidRDefault="00620AD2" w:rsidP="00620A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Less than 10</w:t>
                </w:r>
              </w:p>
            </w:tc>
          </w:sdtContent>
        </w:sdt>
      </w:tr>
      <w:tr w:rsidR="00620AD2" w:rsidRPr="00CE24D9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620AD2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b.</w:t>
            </w:r>
          </w:p>
        </w:tc>
        <w:sdt>
          <w:sdtPr>
            <w:id w:val="487856"/>
            <w:placeholder>
              <w:docPart w:val="0B348383E2E5485B88B71064C474610C"/>
            </w:placeholder>
          </w:sdtPr>
          <w:sdtContent>
            <w:tc>
              <w:tcPr>
                <w:tcW w:w="8370" w:type="dxa"/>
                <w:vAlign w:val="bottom"/>
              </w:tcPr>
              <w:p w:rsidR="00620AD2" w:rsidRPr="00DB09A2" w:rsidRDefault="00620AD2" w:rsidP="00620A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10-50</w:t>
                </w:r>
              </w:p>
            </w:tc>
          </w:sdtContent>
        </w:sdt>
      </w:tr>
      <w:tr w:rsidR="00620AD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620AD2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c.</w:t>
            </w:r>
          </w:p>
        </w:tc>
        <w:sdt>
          <w:sdtPr>
            <w:id w:val="487857"/>
            <w:placeholder>
              <w:docPart w:val="685B5AC6C00141178E0480F686CA9981"/>
            </w:placeholder>
          </w:sdtPr>
          <w:sdtContent>
            <w:tc>
              <w:tcPr>
                <w:tcW w:w="8370" w:type="dxa"/>
                <w:vAlign w:val="bottom"/>
              </w:tcPr>
              <w:p w:rsidR="00620AD2" w:rsidRDefault="00620AD2" w:rsidP="00620A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50-100</w:t>
                </w:r>
              </w:p>
            </w:tc>
          </w:sdtContent>
        </w:sdt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620AD2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d.</w:t>
            </w:r>
          </w:p>
        </w:tc>
        <w:sdt>
          <w:sdtPr>
            <w:id w:val="487858"/>
            <w:placeholder>
              <w:docPart w:val="AC5AA57A5D7144F1B37370982B66CF15"/>
            </w:placeholder>
          </w:sdtPr>
          <w:sdtContent>
            <w:tc>
              <w:tcPr>
                <w:tcW w:w="8370" w:type="dxa"/>
                <w:vAlign w:val="bottom"/>
              </w:tcPr>
              <w:p w:rsidR="00620AD2" w:rsidRDefault="00620AD2" w:rsidP="00620A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100-300</w:t>
                </w:r>
              </w:p>
            </w:tc>
          </w:sdtContent>
        </w:sdt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620AD2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e.</w:t>
            </w:r>
          </w:p>
        </w:tc>
        <w:tc>
          <w:tcPr>
            <w:tcW w:w="8370" w:type="dxa"/>
            <w:vAlign w:val="bottom"/>
          </w:tcPr>
          <w:p w:rsidR="00620AD2" w:rsidRDefault="00620AD2" w:rsidP="00620AD2">
            <w:pPr>
              <w:pStyle w:val="Answers"/>
              <w:framePr w:hSpace="0" w:wrap="auto" w:vAnchor="margin" w:hAnchor="text" w:xAlign="left" w:yAlign="inline"/>
              <w:suppressOverlap w:val="0"/>
            </w:pPr>
            <w:r>
              <w:t>Over 300</w:t>
            </w:r>
          </w:p>
        </w:tc>
      </w:tr>
      <w:tr w:rsidR="00620AD2" w:rsidRPr="00DB09A2" w:rsidTr="0043550D">
        <w:trPr>
          <w:trHeight w:val="363"/>
        </w:trPr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620AD2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370" w:type="dxa"/>
            <w:vAlign w:val="bottom"/>
          </w:tcPr>
          <w:p w:rsidR="00620AD2" w:rsidRDefault="00620AD2" w:rsidP="00620AD2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43550D">
            <w:pPr>
              <w:pStyle w:val="Questionnumbering"/>
              <w:framePr w:hSpace="0" w:wrap="auto" w:vAnchor="margin" w:hAnchor="text" w:xAlign="left" w:yAlign="inline"/>
              <w:ind w:left="0" w:firstLine="0"/>
              <w:suppressOverlap w:val="0"/>
            </w:pPr>
            <w:r>
              <w:t>3)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620AD2" w:rsidRPr="00DB09A2" w:rsidRDefault="00620AD2" w:rsidP="00620AD2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370" w:type="dxa"/>
          </w:tcPr>
          <w:p w:rsidR="00620AD2" w:rsidRPr="00CE24D9" w:rsidRDefault="00620AD2" w:rsidP="00620AD2">
            <w:pPr>
              <w:pStyle w:val="Questions"/>
              <w:framePr w:hSpace="0" w:wrap="auto" w:vAnchor="margin" w:hAnchor="text" w:xAlign="left" w:yAlign="inline"/>
              <w:suppressOverlap w:val="0"/>
            </w:pPr>
            <w:r>
              <w:t xml:space="preserve"> Estimate how much of that music you paid for.</w:t>
            </w:r>
          </w:p>
        </w:tc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620AD2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a.</w:t>
            </w:r>
          </w:p>
        </w:tc>
        <w:tc>
          <w:tcPr>
            <w:tcW w:w="8370" w:type="dxa"/>
            <w:vAlign w:val="bottom"/>
          </w:tcPr>
          <w:p w:rsidR="00620AD2" w:rsidRPr="00CE24D9" w:rsidRDefault="00AA2C76" w:rsidP="00620AD2">
            <w:pPr>
              <w:pStyle w:val="Answers"/>
              <w:framePr w:hSpace="0" w:wrap="auto" w:vAnchor="margin" w:hAnchor="text" w:xAlign="left" w:yAlign="inline"/>
              <w:suppressOverlap w:val="0"/>
            </w:pPr>
            <w:sdt>
              <w:sdtPr>
                <w:id w:val="487810"/>
                <w:placeholder>
                  <w:docPart w:val="738F340E44164AAD893C88C1CFBD237E"/>
                </w:placeholder>
              </w:sdtPr>
              <w:sdtContent>
                <w:r w:rsidR="00620AD2">
                  <w:t>Over 50%</w:t>
                </w:r>
              </w:sdtContent>
            </w:sdt>
          </w:p>
        </w:tc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620AD2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b.</w:t>
            </w:r>
          </w:p>
        </w:tc>
        <w:sdt>
          <w:sdtPr>
            <w:id w:val="487811"/>
            <w:placeholder>
              <w:docPart w:val="6B4CE7BE195D4685BCB6A8A95CBC37B5"/>
            </w:placeholder>
          </w:sdtPr>
          <w:sdtContent>
            <w:tc>
              <w:tcPr>
                <w:tcW w:w="8370" w:type="dxa"/>
                <w:vAlign w:val="bottom"/>
              </w:tcPr>
              <w:p w:rsidR="00620AD2" w:rsidRPr="00CE24D9" w:rsidRDefault="00620AD2" w:rsidP="00620A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30%-50%</w:t>
                </w:r>
              </w:p>
            </w:tc>
          </w:sdtContent>
        </w:sdt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620AD2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c.</w:t>
            </w:r>
          </w:p>
        </w:tc>
        <w:sdt>
          <w:sdtPr>
            <w:id w:val="487812"/>
            <w:placeholder>
              <w:docPart w:val="57A23BEA46424953A5FBBD416529C9CD"/>
            </w:placeholder>
          </w:sdtPr>
          <w:sdtContent>
            <w:tc>
              <w:tcPr>
                <w:tcW w:w="8370" w:type="dxa"/>
                <w:vAlign w:val="bottom"/>
              </w:tcPr>
              <w:p w:rsidR="00620AD2" w:rsidRPr="00CE24D9" w:rsidRDefault="00620AD2" w:rsidP="00620A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10%-30%</w:t>
                </w:r>
              </w:p>
            </w:tc>
          </w:sdtContent>
        </w:sdt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620AD2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d.</w:t>
            </w:r>
          </w:p>
        </w:tc>
        <w:sdt>
          <w:sdtPr>
            <w:id w:val="487813"/>
            <w:placeholder>
              <w:docPart w:val="AB6461CE560D46A7BD44EB2E1AABED30"/>
            </w:placeholder>
          </w:sdtPr>
          <w:sdtContent>
            <w:tc>
              <w:tcPr>
                <w:tcW w:w="8370" w:type="dxa"/>
                <w:vAlign w:val="bottom"/>
              </w:tcPr>
              <w:p w:rsidR="00620AD2" w:rsidRPr="00CE24D9" w:rsidRDefault="00620AD2" w:rsidP="00620A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Less than 10%</w:t>
                </w:r>
              </w:p>
            </w:tc>
          </w:sdtContent>
        </w:sdt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620AD2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e.</w:t>
            </w:r>
          </w:p>
        </w:tc>
        <w:sdt>
          <w:sdtPr>
            <w:id w:val="487814"/>
            <w:placeholder>
              <w:docPart w:val="2DA3830839F843639490C404B0E43701"/>
            </w:placeholder>
          </w:sdtPr>
          <w:sdtContent>
            <w:tc>
              <w:tcPr>
                <w:tcW w:w="8370" w:type="dxa"/>
                <w:vAlign w:val="bottom"/>
              </w:tcPr>
              <w:p w:rsidR="00620AD2" w:rsidRDefault="00620AD2" w:rsidP="00620A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None</w:t>
                </w:r>
              </w:p>
            </w:tc>
          </w:sdtContent>
        </w:sdt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620AD2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370" w:type="dxa"/>
            <w:vAlign w:val="bottom"/>
          </w:tcPr>
          <w:p w:rsidR="00620AD2" w:rsidRDefault="00620AD2" w:rsidP="00620AD2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4)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620AD2" w:rsidRPr="00DB09A2" w:rsidRDefault="00620AD2" w:rsidP="00620AD2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370" w:type="dxa"/>
          </w:tcPr>
          <w:p w:rsidR="00620AD2" w:rsidRPr="00CE24D9" w:rsidRDefault="00620AD2" w:rsidP="00620AD2">
            <w:pPr>
              <w:pStyle w:val="Questions"/>
              <w:framePr w:hSpace="0" w:wrap="auto" w:vAnchor="margin" w:hAnchor="text" w:xAlign="left" w:yAlign="inline"/>
              <w:suppressOverlap w:val="0"/>
            </w:pPr>
            <w:r>
              <w:t xml:space="preserve">Would you say that you are downloading more or less now than you were two years ago. </w:t>
            </w:r>
          </w:p>
        </w:tc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620AD2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a.</w:t>
            </w:r>
          </w:p>
        </w:tc>
        <w:sdt>
          <w:sdtPr>
            <w:id w:val="488415"/>
            <w:placeholder>
              <w:docPart w:val="EE1DE4516BC64E13A9138AC8E640280A"/>
            </w:placeholder>
          </w:sdtPr>
          <w:sdtContent>
            <w:tc>
              <w:tcPr>
                <w:tcW w:w="8370" w:type="dxa"/>
                <w:vAlign w:val="bottom"/>
              </w:tcPr>
              <w:p w:rsidR="00620AD2" w:rsidRPr="00CE24D9" w:rsidRDefault="0091191A" w:rsidP="00620A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M</w:t>
                </w:r>
                <w:r w:rsidR="00620AD2">
                  <w:t>uch more</w:t>
                </w:r>
              </w:p>
            </w:tc>
          </w:sdtContent>
        </w:sdt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620AD2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b.</w:t>
            </w:r>
          </w:p>
        </w:tc>
        <w:sdt>
          <w:sdtPr>
            <w:id w:val="488416"/>
            <w:placeholder>
              <w:docPart w:val="2E9FEC938ED544018489CEC67AE8C860"/>
            </w:placeholder>
          </w:sdtPr>
          <w:sdtContent>
            <w:tc>
              <w:tcPr>
                <w:tcW w:w="8370" w:type="dxa"/>
                <w:vAlign w:val="bottom"/>
              </w:tcPr>
              <w:p w:rsidR="00620AD2" w:rsidRPr="00CE24D9" w:rsidRDefault="0091191A" w:rsidP="00620A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A</w:t>
                </w:r>
                <w:r w:rsidR="00620AD2">
                  <w:t xml:space="preserve"> little more</w:t>
                </w:r>
              </w:p>
            </w:tc>
          </w:sdtContent>
        </w:sdt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620AD2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c.</w:t>
            </w:r>
          </w:p>
        </w:tc>
        <w:sdt>
          <w:sdtPr>
            <w:id w:val="488417"/>
            <w:placeholder>
              <w:docPart w:val="A965EB4C26DC4BA4B54180966C246007"/>
            </w:placeholder>
          </w:sdtPr>
          <w:sdtContent>
            <w:tc>
              <w:tcPr>
                <w:tcW w:w="8370" w:type="dxa"/>
                <w:vAlign w:val="bottom"/>
              </w:tcPr>
              <w:p w:rsidR="00620AD2" w:rsidRPr="00CE24D9" w:rsidRDefault="0091191A" w:rsidP="00620A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A</w:t>
                </w:r>
                <w:r w:rsidR="00620AD2">
                  <w:t>bout the same</w:t>
                </w:r>
              </w:p>
            </w:tc>
          </w:sdtContent>
        </w:sdt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620AD2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d.</w:t>
            </w:r>
          </w:p>
        </w:tc>
        <w:sdt>
          <w:sdtPr>
            <w:rPr>
              <w:szCs w:val="21"/>
            </w:rPr>
            <w:id w:val="488418"/>
            <w:placeholder>
              <w:docPart w:val="4CA6C93789DB42DBA14A5D34B839E645"/>
            </w:placeholder>
          </w:sdtPr>
          <w:sdtContent>
            <w:tc>
              <w:tcPr>
                <w:tcW w:w="8370" w:type="dxa"/>
                <w:vAlign w:val="bottom"/>
              </w:tcPr>
              <w:p w:rsidR="00620AD2" w:rsidRPr="00D516F6" w:rsidRDefault="0091191A" w:rsidP="0091191A">
                <w:pPr>
                  <w:pStyle w:val="Answers"/>
                  <w:framePr w:hSpace="0" w:wrap="auto" w:vAnchor="margin" w:hAnchor="text" w:xAlign="left" w:yAlign="inline"/>
                  <w:suppressOverlap w:val="0"/>
                  <w:rPr>
                    <w:szCs w:val="21"/>
                  </w:rPr>
                </w:pPr>
                <w:r>
                  <w:rPr>
                    <w:szCs w:val="21"/>
                  </w:rPr>
                  <w:t>A</w:t>
                </w:r>
                <w:r w:rsidR="00620AD2" w:rsidRPr="00D516F6">
                  <w:rPr>
                    <w:szCs w:val="21"/>
                  </w:rPr>
                  <w:t xml:space="preserve"> little less</w:t>
                </w:r>
              </w:p>
            </w:tc>
          </w:sdtContent>
        </w:sdt>
      </w:tr>
      <w:tr w:rsidR="00620AD2" w:rsidRPr="00DB09A2" w:rsidTr="006D43F0">
        <w:tc>
          <w:tcPr>
            <w:tcW w:w="745" w:type="dxa"/>
            <w:vAlign w:val="bottom"/>
          </w:tcPr>
          <w:p w:rsidR="00620AD2" w:rsidRPr="00DB09A2" w:rsidRDefault="00620AD2" w:rsidP="00620A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620AD2" w:rsidRDefault="00620AD2" w:rsidP="00620A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e.</w:t>
            </w:r>
          </w:p>
        </w:tc>
        <w:sdt>
          <w:sdtPr>
            <w:id w:val="488419"/>
            <w:placeholder>
              <w:docPart w:val="45F96B9EE88B461C8F60E2234C12BFE7"/>
            </w:placeholder>
          </w:sdtPr>
          <w:sdtContent>
            <w:tc>
              <w:tcPr>
                <w:tcW w:w="8370" w:type="dxa"/>
                <w:vAlign w:val="bottom"/>
              </w:tcPr>
              <w:p w:rsidR="00620AD2" w:rsidRDefault="00620AD2" w:rsidP="00620A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A lot less or not at all</w:t>
                </w:r>
              </w:p>
            </w:tc>
          </w:sdtContent>
        </w:sdt>
      </w:tr>
    </w:tbl>
    <w:p w:rsidR="00753373" w:rsidRDefault="00753373" w:rsidP="00CE24D9"/>
    <w:tbl>
      <w:tblPr>
        <w:tblpPr w:leftFromText="187" w:rightFromText="187" w:vertAnchor="text" w:horzAnchor="page" w:tblpX="1585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/>
      </w:tblPr>
      <w:tblGrid>
        <w:gridCol w:w="745"/>
        <w:gridCol w:w="540"/>
        <w:gridCol w:w="8010"/>
      </w:tblGrid>
      <w:tr w:rsidR="00753373" w:rsidRPr="00DB09A2" w:rsidTr="00D45322">
        <w:tc>
          <w:tcPr>
            <w:tcW w:w="745" w:type="dxa"/>
            <w:vAlign w:val="bottom"/>
          </w:tcPr>
          <w:p w:rsidR="00753373" w:rsidRPr="00DB09A2" w:rsidRDefault="00620AD2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5</w:t>
            </w:r>
            <w:r w:rsidR="00753373">
              <w:t>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753373" w:rsidRPr="00DB09A2" w:rsidRDefault="00753373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</w:tcPr>
          <w:p w:rsidR="00753373" w:rsidRPr="00CE24D9" w:rsidRDefault="00E339B6" w:rsidP="00114887">
            <w:pPr>
              <w:pStyle w:val="Questions"/>
              <w:framePr w:hSpace="0" w:wrap="auto" w:vAnchor="margin" w:hAnchor="text" w:xAlign="left" w:yAlign="inline"/>
              <w:suppressOverlap w:val="0"/>
            </w:pPr>
            <w:r>
              <w:t xml:space="preserve"> </w:t>
            </w:r>
            <w:sdt>
              <w:sdtPr>
                <w:id w:val="487854"/>
                <w:placeholder>
                  <w:docPart w:val="C7A96622D4074508A529278E668E6B11"/>
                </w:placeholder>
              </w:sdtPr>
              <w:sdtContent>
                <w:r>
                  <w:t xml:space="preserve">What is the </w:t>
                </w:r>
                <w:r w:rsidR="00114887">
                  <w:t xml:space="preserve">single most important </w:t>
                </w:r>
                <w:r>
                  <w:t xml:space="preserve">reason you download </w:t>
                </w:r>
                <w:r w:rsidR="00A950C8">
                  <w:t xml:space="preserve">free </w:t>
                </w:r>
                <w:r>
                  <w:t xml:space="preserve">music files? </w:t>
                </w:r>
              </w:sdtContent>
            </w:sdt>
          </w:p>
        </w:tc>
      </w:tr>
      <w:tr w:rsidR="00362EA1" w:rsidRPr="00DB09A2" w:rsidTr="00362EA1">
        <w:trPr>
          <w:trHeight w:val="378"/>
        </w:trPr>
        <w:tc>
          <w:tcPr>
            <w:tcW w:w="745" w:type="dxa"/>
            <w:vAlign w:val="bottom"/>
          </w:tcPr>
          <w:p w:rsidR="00362EA1" w:rsidRPr="00DB09A2" w:rsidRDefault="00362EA1" w:rsidP="00114887">
            <w:pPr>
              <w:pStyle w:val="Classdetails"/>
              <w:framePr w:hSpace="0" w:wrap="auto" w:vAnchor="margin" w:hAnchor="text" w:yAlign="inline"/>
              <w:ind w:left="0" w:firstLine="0"/>
            </w:pPr>
          </w:p>
        </w:tc>
        <w:tc>
          <w:tcPr>
            <w:tcW w:w="540" w:type="dxa"/>
            <w:vAlign w:val="bottom"/>
          </w:tcPr>
          <w:p w:rsidR="00362EA1" w:rsidRDefault="00362EA1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  <w:vAlign w:val="bottom"/>
          </w:tcPr>
          <w:p w:rsidR="00114887" w:rsidRDefault="00114887" w:rsidP="00114887">
            <w:pPr>
              <w:pStyle w:val="Answers"/>
              <w:framePr w:hSpace="0" w:wrap="auto" w:vAnchor="margin" w:hAnchor="text" w:xAlign="left" w:yAlign="inline"/>
              <w:ind w:left="0" w:firstLine="0"/>
              <w:suppressOverlap w:val="0"/>
            </w:pPr>
            <w:r>
              <w:t>__________________________________________________________________________</w:t>
            </w:r>
          </w:p>
          <w:p w:rsidR="00362EA1" w:rsidRDefault="00114887" w:rsidP="00114887">
            <w:pPr>
              <w:pStyle w:val="Answers"/>
              <w:framePr w:hSpace="0" w:wrap="auto" w:vAnchor="margin" w:hAnchor="text" w:xAlign="left" w:yAlign="inline"/>
              <w:ind w:left="0" w:firstLine="0"/>
              <w:suppressOverlap w:val="0"/>
            </w:pPr>
            <w:r>
              <w:t>__________________________________________________________________________</w:t>
            </w:r>
          </w:p>
          <w:p w:rsidR="00114887" w:rsidRDefault="00114887" w:rsidP="00114887">
            <w:pPr>
              <w:pStyle w:val="Answers"/>
              <w:framePr w:hSpace="0" w:wrap="auto" w:vAnchor="margin" w:hAnchor="text" w:xAlign="left" w:yAlign="inline"/>
              <w:ind w:left="0" w:firstLine="0"/>
              <w:suppressOverlap w:val="0"/>
            </w:pPr>
          </w:p>
        </w:tc>
      </w:tr>
      <w:tr w:rsidR="00157DDD" w:rsidRPr="00DB09A2" w:rsidTr="00D45322">
        <w:tc>
          <w:tcPr>
            <w:tcW w:w="745" w:type="dxa"/>
            <w:vAlign w:val="bottom"/>
          </w:tcPr>
          <w:p w:rsidR="00157DDD" w:rsidRPr="00DB09A2" w:rsidRDefault="00620AD2" w:rsidP="00157DDD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5</w:t>
            </w:r>
            <w:r w:rsidR="00157DDD">
              <w:t>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157DDD" w:rsidRPr="00DB09A2" w:rsidRDefault="00157DDD" w:rsidP="00157DDD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id w:val="36987667"/>
            <w:placeholder>
              <w:docPart w:val="EB3371CA52C84BF2ABC060FD41DF115D"/>
            </w:placeholder>
          </w:sdtPr>
          <w:sdtContent>
            <w:tc>
              <w:tcPr>
                <w:tcW w:w="8010" w:type="dxa"/>
              </w:tcPr>
              <w:p w:rsidR="00157DDD" w:rsidRPr="00DB09A2" w:rsidRDefault="00157DDD" w:rsidP="00157DDD">
                <w:pPr>
                  <w:pStyle w:val="Questions"/>
                  <w:framePr w:hSpace="0" w:wrap="auto" w:vAnchor="margin" w:hAnchor="text" w:xAlign="left" w:yAlign="inline"/>
                  <w:suppressOverlap w:val="0"/>
                </w:pPr>
                <w:r>
                  <w:t>Would your downloading habits change if laws were stricter?</w:t>
                </w:r>
              </w:p>
            </w:tc>
          </w:sdtContent>
        </w:sdt>
      </w:tr>
      <w:tr w:rsidR="00157DDD" w:rsidRPr="00DB09A2" w:rsidTr="00D45322">
        <w:tc>
          <w:tcPr>
            <w:tcW w:w="745" w:type="dxa"/>
            <w:vAlign w:val="bottom"/>
          </w:tcPr>
          <w:p w:rsidR="00157DDD" w:rsidRPr="00DB09A2" w:rsidRDefault="00157DDD" w:rsidP="00157DD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157DDD" w:rsidRDefault="00157DDD" w:rsidP="00157DD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a.</w:t>
            </w:r>
          </w:p>
        </w:tc>
        <w:sdt>
          <w:sdtPr>
            <w:id w:val="36987668"/>
            <w:placeholder>
              <w:docPart w:val="064087B356914420A320C6B7903349BB"/>
            </w:placeholder>
          </w:sdtPr>
          <w:sdtContent>
            <w:tc>
              <w:tcPr>
                <w:tcW w:w="8010" w:type="dxa"/>
                <w:vAlign w:val="bottom"/>
              </w:tcPr>
              <w:p w:rsidR="00157DDD" w:rsidRPr="00DB09A2" w:rsidRDefault="00157DDD" w:rsidP="00157DD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I would stop</w:t>
                </w:r>
              </w:p>
            </w:tc>
          </w:sdtContent>
        </w:sdt>
      </w:tr>
      <w:tr w:rsidR="00157DDD" w:rsidRPr="00DB09A2" w:rsidTr="00D45322">
        <w:tc>
          <w:tcPr>
            <w:tcW w:w="745" w:type="dxa"/>
            <w:vAlign w:val="bottom"/>
          </w:tcPr>
          <w:p w:rsidR="00157DDD" w:rsidRPr="00DB09A2" w:rsidRDefault="00157DDD" w:rsidP="00157DD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157DDD" w:rsidRDefault="00157DDD" w:rsidP="00157DD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b.</w:t>
            </w:r>
          </w:p>
        </w:tc>
        <w:sdt>
          <w:sdtPr>
            <w:id w:val="36987669"/>
            <w:placeholder>
              <w:docPart w:val="404D734F5E6A45B1B4041FB17C0892F9"/>
            </w:placeholder>
          </w:sdtPr>
          <w:sdtContent>
            <w:tc>
              <w:tcPr>
                <w:tcW w:w="8010" w:type="dxa"/>
                <w:vAlign w:val="bottom"/>
              </w:tcPr>
              <w:p w:rsidR="00157DDD" w:rsidRPr="00DB09A2" w:rsidRDefault="00157DDD" w:rsidP="00157DD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I would cut way back</w:t>
                </w:r>
              </w:p>
            </w:tc>
          </w:sdtContent>
        </w:sdt>
      </w:tr>
      <w:tr w:rsidR="00157DDD" w:rsidRPr="00DB09A2" w:rsidTr="00D45322">
        <w:tc>
          <w:tcPr>
            <w:tcW w:w="745" w:type="dxa"/>
            <w:vAlign w:val="bottom"/>
          </w:tcPr>
          <w:p w:rsidR="00157DDD" w:rsidRPr="00DB09A2" w:rsidRDefault="00157DDD" w:rsidP="00157DD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157DDD" w:rsidRDefault="00157DDD" w:rsidP="00157DD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c.</w:t>
            </w:r>
          </w:p>
        </w:tc>
        <w:sdt>
          <w:sdtPr>
            <w:id w:val="36987670"/>
            <w:placeholder>
              <w:docPart w:val="6341938DB73040ADBDD66B53B611ED12"/>
            </w:placeholder>
          </w:sdtPr>
          <w:sdtContent>
            <w:tc>
              <w:tcPr>
                <w:tcW w:w="8010" w:type="dxa"/>
                <w:vAlign w:val="bottom"/>
              </w:tcPr>
              <w:p w:rsidR="00157DDD" w:rsidRDefault="00157DDD" w:rsidP="00157DD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I don’t know</w:t>
                </w:r>
              </w:p>
            </w:tc>
          </w:sdtContent>
        </w:sdt>
      </w:tr>
      <w:tr w:rsidR="00157DDD" w:rsidRPr="00DB09A2" w:rsidTr="00D45322">
        <w:tc>
          <w:tcPr>
            <w:tcW w:w="745" w:type="dxa"/>
            <w:vAlign w:val="bottom"/>
          </w:tcPr>
          <w:p w:rsidR="00157DDD" w:rsidRPr="00DB09A2" w:rsidRDefault="00157DDD" w:rsidP="00157DD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157DDD" w:rsidRDefault="00157DDD" w:rsidP="00157DD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d.</w:t>
            </w:r>
          </w:p>
        </w:tc>
        <w:sdt>
          <w:sdtPr>
            <w:id w:val="36987671"/>
            <w:placeholder>
              <w:docPart w:val="4E130C7D56DE4A169B0045F43EE1008B"/>
            </w:placeholder>
          </w:sdtPr>
          <w:sdtContent>
            <w:tc>
              <w:tcPr>
                <w:tcW w:w="8010" w:type="dxa"/>
                <w:vAlign w:val="bottom"/>
              </w:tcPr>
              <w:p w:rsidR="00157DDD" w:rsidRDefault="00157DDD" w:rsidP="00157DD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Not very much</w:t>
                </w:r>
              </w:p>
            </w:tc>
          </w:sdtContent>
        </w:sdt>
      </w:tr>
      <w:tr w:rsidR="00157DDD" w:rsidRPr="00DB09A2" w:rsidTr="00D45322">
        <w:tc>
          <w:tcPr>
            <w:tcW w:w="745" w:type="dxa"/>
            <w:vAlign w:val="bottom"/>
          </w:tcPr>
          <w:p w:rsidR="00157DDD" w:rsidRPr="00DB09A2" w:rsidRDefault="00157DDD" w:rsidP="00157DD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157DDD" w:rsidRDefault="00157DDD" w:rsidP="00157DD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 xml:space="preserve">e. </w:t>
            </w:r>
          </w:p>
        </w:tc>
        <w:tc>
          <w:tcPr>
            <w:tcW w:w="8010" w:type="dxa"/>
            <w:vAlign w:val="bottom"/>
          </w:tcPr>
          <w:p w:rsidR="00157DDD" w:rsidRDefault="00157DDD" w:rsidP="00157DDD">
            <w:pPr>
              <w:pStyle w:val="Answers"/>
              <w:framePr w:hSpace="0" w:wrap="auto" w:vAnchor="margin" w:hAnchor="text" w:xAlign="left" w:yAlign="inline"/>
              <w:suppressOverlap w:val="0"/>
            </w:pPr>
            <w:r>
              <w:t>Not at all</w:t>
            </w:r>
          </w:p>
        </w:tc>
      </w:tr>
    </w:tbl>
    <w:p w:rsidR="00753373" w:rsidRDefault="00753373" w:rsidP="00A56A9D">
      <w:pPr>
        <w:ind w:left="0" w:firstLine="0"/>
      </w:pPr>
    </w:p>
    <w:tbl>
      <w:tblPr>
        <w:tblpPr w:leftFromText="187" w:rightFromText="187" w:vertAnchor="text" w:horzAnchor="page" w:tblpX="1700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/>
      </w:tblPr>
      <w:tblGrid>
        <w:gridCol w:w="612"/>
        <w:gridCol w:w="498"/>
        <w:gridCol w:w="1975"/>
        <w:gridCol w:w="6505"/>
      </w:tblGrid>
      <w:tr w:rsidR="00753373" w:rsidRPr="00DB09A2" w:rsidTr="00185D2A">
        <w:tc>
          <w:tcPr>
            <w:tcW w:w="612" w:type="dxa"/>
            <w:vAlign w:val="bottom"/>
          </w:tcPr>
          <w:p w:rsidR="00753373" w:rsidRPr="00DB09A2" w:rsidRDefault="00620AD2" w:rsidP="003254CD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6</w:t>
            </w:r>
            <w:r w:rsidR="00753373">
              <w:t>)</w:t>
            </w:r>
          </w:p>
        </w:tc>
        <w:tc>
          <w:tcPr>
            <w:tcW w:w="498" w:type="dxa"/>
            <w:tcBorders>
              <w:bottom w:val="single" w:sz="4" w:space="0" w:color="auto"/>
            </w:tcBorders>
            <w:vAlign w:val="bottom"/>
          </w:tcPr>
          <w:p w:rsidR="00753373" w:rsidRPr="00DB09A2" w:rsidRDefault="00753373" w:rsidP="003254CD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480" w:type="dxa"/>
            <w:gridSpan w:val="2"/>
          </w:tcPr>
          <w:p w:rsidR="00753373" w:rsidRPr="00CE24D9" w:rsidRDefault="00362EA1" w:rsidP="003254CD">
            <w:pPr>
              <w:pStyle w:val="Questions"/>
              <w:framePr w:hSpace="0" w:wrap="auto" w:vAnchor="margin" w:hAnchor="text" w:xAlign="left" w:yAlign="inline"/>
              <w:suppressOverlap w:val="0"/>
            </w:pPr>
            <w:r>
              <w:t xml:space="preserve">Would your downloading habits change if a friend was caught </w:t>
            </w:r>
            <w:r w:rsidR="00157DDD">
              <w:t>and fine</w:t>
            </w:r>
            <w:r w:rsidR="00A950C8">
              <w:t>d</w:t>
            </w:r>
            <w:r w:rsidR="00157DDD">
              <w:t>?</w:t>
            </w:r>
          </w:p>
        </w:tc>
      </w:tr>
      <w:tr w:rsidR="00753373" w:rsidRPr="00DB09A2" w:rsidTr="00185D2A">
        <w:tc>
          <w:tcPr>
            <w:tcW w:w="612" w:type="dxa"/>
            <w:vAlign w:val="bottom"/>
          </w:tcPr>
          <w:p w:rsidR="00753373" w:rsidRPr="00DB09A2" w:rsidRDefault="00753373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tcBorders>
              <w:top w:val="single" w:sz="4" w:space="0" w:color="auto"/>
            </w:tcBorders>
            <w:vAlign w:val="bottom"/>
          </w:tcPr>
          <w:p w:rsidR="00753373" w:rsidRDefault="00753373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a.</w:t>
            </w:r>
          </w:p>
        </w:tc>
        <w:sdt>
          <w:sdtPr>
            <w:id w:val="487786"/>
            <w:placeholder>
              <w:docPart w:val="F68690DCBC224F19905EEAA48B833D8E"/>
            </w:placeholder>
          </w:sdtPr>
          <w:sdtContent>
            <w:tc>
              <w:tcPr>
                <w:tcW w:w="8480" w:type="dxa"/>
                <w:gridSpan w:val="2"/>
                <w:vAlign w:val="bottom"/>
              </w:tcPr>
              <w:p w:rsidR="00753373" w:rsidRPr="00CE24D9" w:rsidRDefault="00362EA1" w:rsidP="003254C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Yes</w:t>
                </w:r>
              </w:p>
            </w:tc>
          </w:sdtContent>
        </w:sdt>
      </w:tr>
      <w:tr w:rsidR="00753373" w:rsidRPr="00DB09A2" w:rsidTr="00185D2A">
        <w:tc>
          <w:tcPr>
            <w:tcW w:w="612" w:type="dxa"/>
            <w:vAlign w:val="bottom"/>
          </w:tcPr>
          <w:p w:rsidR="00753373" w:rsidRPr="00DB09A2" w:rsidRDefault="00753373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vAlign w:val="bottom"/>
          </w:tcPr>
          <w:p w:rsidR="00753373" w:rsidRDefault="00753373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b.</w:t>
            </w:r>
          </w:p>
        </w:tc>
        <w:sdt>
          <w:sdtPr>
            <w:id w:val="487787"/>
            <w:placeholder>
              <w:docPart w:val="C2BB35A5E770437CB1ECDFA10E00F07C"/>
            </w:placeholder>
          </w:sdtPr>
          <w:sdtContent>
            <w:tc>
              <w:tcPr>
                <w:tcW w:w="8480" w:type="dxa"/>
                <w:gridSpan w:val="2"/>
                <w:vAlign w:val="bottom"/>
              </w:tcPr>
              <w:p w:rsidR="00753373" w:rsidRPr="00CE24D9" w:rsidRDefault="00362EA1" w:rsidP="003254C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Probably</w:t>
                </w:r>
              </w:p>
            </w:tc>
          </w:sdtContent>
        </w:sdt>
      </w:tr>
      <w:tr w:rsidR="00753373" w:rsidRPr="00DB09A2" w:rsidTr="00185D2A">
        <w:tc>
          <w:tcPr>
            <w:tcW w:w="612" w:type="dxa"/>
            <w:vAlign w:val="bottom"/>
          </w:tcPr>
          <w:p w:rsidR="00753373" w:rsidRPr="00DB09A2" w:rsidRDefault="00753373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vAlign w:val="bottom"/>
          </w:tcPr>
          <w:p w:rsidR="00753373" w:rsidRDefault="00753373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c.</w:t>
            </w:r>
          </w:p>
        </w:tc>
        <w:sdt>
          <w:sdtPr>
            <w:id w:val="487788"/>
            <w:placeholder>
              <w:docPart w:val="0E565B358DC94C1CBDFB6C071025D5BB"/>
            </w:placeholder>
          </w:sdtPr>
          <w:sdtContent>
            <w:tc>
              <w:tcPr>
                <w:tcW w:w="8480" w:type="dxa"/>
                <w:gridSpan w:val="2"/>
                <w:vAlign w:val="bottom"/>
              </w:tcPr>
              <w:p w:rsidR="00753373" w:rsidRPr="00CE24D9" w:rsidRDefault="00362EA1" w:rsidP="003254C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Maybe</w:t>
                </w:r>
              </w:p>
            </w:tc>
          </w:sdtContent>
        </w:sdt>
      </w:tr>
      <w:tr w:rsidR="00753373" w:rsidRPr="00DB09A2" w:rsidTr="00185D2A">
        <w:tc>
          <w:tcPr>
            <w:tcW w:w="612" w:type="dxa"/>
            <w:vAlign w:val="bottom"/>
          </w:tcPr>
          <w:p w:rsidR="00753373" w:rsidRPr="00DB09A2" w:rsidRDefault="00753373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vAlign w:val="bottom"/>
          </w:tcPr>
          <w:p w:rsidR="00753373" w:rsidRDefault="00753373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d.</w:t>
            </w:r>
          </w:p>
        </w:tc>
        <w:sdt>
          <w:sdtPr>
            <w:id w:val="487789"/>
            <w:placeholder>
              <w:docPart w:val="2050DB00A89C428994F4FDCFAC410740"/>
            </w:placeholder>
          </w:sdtPr>
          <w:sdtContent>
            <w:tc>
              <w:tcPr>
                <w:tcW w:w="8480" w:type="dxa"/>
                <w:gridSpan w:val="2"/>
                <w:vAlign w:val="bottom"/>
              </w:tcPr>
              <w:p w:rsidR="00753373" w:rsidRPr="00CE24D9" w:rsidRDefault="00362EA1" w:rsidP="003254C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No</w:t>
                </w:r>
              </w:p>
            </w:tc>
          </w:sdtContent>
        </w:sdt>
      </w:tr>
      <w:tr w:rsidR="00157DDD" w:rsidRPr="00DB09A2" w:rsidTr="00185D2A">
        <w:tc>
          <w:tcPr>
            <w:tcW w:w="612" w:type="dxa"/>
            <w:vAlign w:val="bottom"/>
          </w:tcPr>
          <w:p w:rsidR="00157DDD" w:rsidRPr="00DB09A2" w:rsidRDefault="00157DDD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vAlign w:val="bottom"/>
          </w:tcPr>
          <w:p w:rsidR="00157DDD" w:rsidRDefault="00157DDD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480" w:type="dxa"/>
            <w:gridSpan w:val="2"/>
            <w:vAlign w:val="bottom"/>
          </w:tcPr>
          <w:p w:rsidR="00157DDD" w:rsidRDefault="00157DDD" w:rsidP="003254CD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43550D" w:rsidRPr="00DB09A2" w:rsidTr="00185D2A">
        <w:tc>
          <w:tcPr>
            <w:tcW w:w="612" w:type="dxa"/>
            <w:vAlign w:val="bottom"/>
          </w:tcPr>
          <w:p w:rsidR="0043550D" w:rsidRPr="00DB09A2" w:rsidRDefault="0043550D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vAlign w:val="bottom"/>
          </w:tcPr>
          <w:p w:rsidR="0043550D" w:rsidRDefault="0043550D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480" w:type="dxa"/>
            <w:gridSpan w:val="2"/>
            <w:vAlign w:val="bottom"/>
          </w:tcPr>
          <w:p w:rsidR="0043550D" w:rsidRDefault="0043550D" w:rsidP="003254CD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753373" w:rsidRPr="00DB09A2" w:rsidTr="00185D2A">
        <w:tc>
          <w:tcPr>
            <w:tcW w:w="612" w:type="dxa"/>
            <w:vAlign w:val="bottom"/>
          </w:tcPr>
          <w:p w:rsidR="00753373" w:rsidRPr="00DB09A2" w:rsidRDefault="00620AD2" w:rsidP="008F012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lastRenderedPageBreak/>
              <w:t>7</w:t>
            </w:r>
            <w:r w:rsidR="00753373">
              <w:t>)</w:t>
            </w:r>
          </w:p>
        </w:tc>
        <w:tc>
          <w:tcPr>
            <w:tcW w:w="498" w:type="dxa"/>
            <w:tcBorders>
              <w:bottom w:val="single" w:sz="4" w:space="0" w:color="auto"/>
            </w:tcBorders>
            <w:vAlign w:val="bottom"/>
          </w:tcPr>
          <w:p w:rsidR="00753373" w:rsidRPr="00DB09A2" w:rsidRDefault="00753373" w:rsidP="003254CD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480" w:type="dxa"/>
            <w:gridSpan w:val="2"/>
          </w:tcPr>
          <w:p w:rsidR="00753373" w:rsidRPr="00CE24D9" w:rsidRDefault="00157DDD" w:rsidP="003254CD">
            <w:pPr>
              <w:pStyle w:val="Questions"/>
              <w:framePr w:hSpace="0" w:wrap="auto" w:vAnchor="margin" w:hAnchor="text" w:xAlign="left" w:yAlign="inline"/>
              <w:suppressOverlap w:val="0"/>
            </w:pPr>
            <w:r>
              <w:t>Would you continue to download if you knew it was clearly a crime?</w:t>
            </w:r>
          </w:p>
        </w:tc>
      </w:tr>
      <w:tr w:rsidR="00753373" w:rsidRPr="00DB09A2" w:rsidTr="00185D2A">
        <w:tc>
          <w:tcPr>
            <w:tcW w:w="612" w:type="dxa"/>
            <w:vAlign w:val="bottom"/>
          </w:tcPr>
          <w:p w:rsidR="00753373" w:rsidRPr="00DB09A2" w:rsidRDefault="00753373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tcBorders>
              <w:top w:val="single" w:sz="4" w:space="0" w:color="auto"/>
            </w:tcBorders>
            <w:vAlign w:val="bottom"/>
          </w:tcPr>
          <w:p w:rsidR="00753373" w:rsidRDefault="00753373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a.</w:t>
            </w:r>
          </w:p>
        </w:tc>
        <w:sdt>
          <w:sdtPr>
            <w:id w:val="487792"/>
            <w:placeholder>
              <w:docPart w:val="BD8B061E063E4A628E95FCD0E8B46696"/>
            </w:placeholder>
          </w:sdtPr>
          <w:sdtContent>
            <w:tc>
              <w:tcPr>
                <w:tcW w:w="8480" w:type="dxa"/>
                <w:gridSpan w:val="2"/>
                <w:vAlign w:val="bottom"/>
              </w:tcPr>
              <w:p w:rsidR="00753373" w:rsidRPr="00CE24D9" w:rsidRDefault="00157DDD" w:rsidP="003254C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Yes</w:t>
                </w:r>
              </w:p>
            </w:tc>
          </w:sdtContent>
        </w:sdt>
      </w:tr>
      <w:tr w:rsidR="00753373" w:rsidRPr="00DB09A2" w:rsidTr="00185D2A">
        <w:tc>
          <w:tcPr>
            <w:tcW w:w="612" w:type="dxa"/>
            <w:vAlign w:val="bottom"/>
          </w:tcPr>
          <w:p w:rsidR="00753373" w:rsidRPr="00DB09A2" w:rsidRDefault="00753373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vAlign w:val="bottom"/>
          </w:tcPr>
          <w:p w:rsidR="00753373" w:rsidRDefault="00753373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b.</w:t>
            </w:r>
          </w:p>
        </w:tc>
        <w:sdt>
          <w:sdtPr>
            <w:id w:val="487793"/>
            <w:placeholder>
              <w:docPart w:val="26180FE48E0D49D796F7C1CD8CF37425"/>
            </w:placeholder>
          </w:sdtPr>
          <w:sdtContent>
            <w:tc>
              <w:tcPr>
                <w:tcW w:w="8480" w:type="dxa"/>
                <w:gridSpan w:val="2"/>
                <w:vAlign w:val="bottom"/>
              </w:tcPr>
              <w:p w:rsidR="00753373" w:rsidRPr="00CE24D9" w:rsidRDefault="00157DDD" w:rsidP="003254C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No</w:t>
                </w:r>
              </w:p>
            </w:tc>
          </w:sdtContent>
        </w:sdt>
      </w:tr>
      <w:tr w:rsidR="00753373" w:rsidRPr="00DB09A2" w:rsidTr="00185D2A">
        <w:tc>
          <w:tcPr>
            <w:tcW w:w="612" w:type="dxa"/>
            <w:vAlign w:val="bottom"/>
          </w:tcPr>
          <w:p w:rsidR="00753373" w:rsidRPr="00DB09A2" w:rsidRDefault="00753373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vAlign w:val="bottom"/>
          </w:tcPr>
          <w:p w:rsidR="00753373" w:rsidRDefault="00753373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c.</w:t>
            </w:r>
          </w:p>
        </w:tc>
        <w:sdt>
          <w:sdtPr>
            <w:id w:val="487794"/>
            <w:placeholder>
              <w:docPart w:val="9C74E79079B64B979618CB16B4CBE0B4"/>
            </w:placeholder>
          </w:sdtPr>
          <w:sdtContent>
            <w:tc>
              <w:tcPr>
                <w:tcW w:w="8480" w:type="dxa"/>
                <w:gridSpan w:val="2"/>
                <w:vAlign w:val="bottom"/>
              </w:tcPr>
              <w:p w:rsidR="00753373" w:rsidRPr="00CE24D9" w:rsidRDefault="00157DDD" w:rsidP="003254C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Maybe</w:t>
                </w:r>
              </w:p>
            </w:tc>
          </w:sdtContent>
        </w:sdt>
      </w:tr>
      <w:tr w:rsidR="00185D2A" w:rsidRPr="00DB09A2" w:rsidTr="00185D2A">
        <w:trPr>
          <w:gridAfter w:val="1"/>
          <w:wAfter w:w="6505" w:type="dxa"/>
          <w:trHeight w:val="1129"/>
        </w:trPr>
        <w:tc>
          <w:tcPr>
            <w:tcW w:w="3085" w:type="dxa"/>
            <w:gridSpan w:val="3"/>
            <w:vAlign w:val="bottom"/>
          </w:tcPr>
          <w:p w:rsidR="00185D2A" w:rsidRDefault="00185D2A" w:rsidP="00915F39">
            <w:pPr>
              <w:pStyle w:val="spacing"/>
            </w:pPr>
          </w:p>
          <w:p w:rsidR="00185D2A" w:rsidRDefault="00185D2A" w:rsidP="00EE0124">
            <w:pPr>
              <w:pStyle w:val="Testsectiontitle"/>
            </w:pPr>
            <w:r>
              <w:t xml:space="preserve">Part IV: </w:t>
            </w:r>
          </w:p>
          <w:p w:rsidR="00185D2A" w:rsidRDefault="00185D2A" w:rsidP="00C726FE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AD00DC" w:rsidRPr="00DB09A2" w:rsidTr="00185D2A">
        <w:tc>
          <w:tcPr>
            <w:tcW w:w="612" w:type="dxa"/>
            <w:vAlign w:val="bottom"/>
          </w:tcPr>
          <w:p w:rsidR="00AD00DC" w:rsidRPr="00DB09A2" w:rsidRDefault="00620AD2" w:rsidP="008F012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1</w:t>
            </w:r>
            <w:r w:rsidR="00AD00DC">
              <w:t>)</w:t>
            </w:r>
          </w:p>
        </w:tc>
        <w:tc>
          <w:tcPr>
            <w:tcW w:w="498" w:type="dxa"/>
            <w:tcBorders>
              <w:bottom w:val="single" w:sz="4" w:space="0" w:color="auto"/>
            </w:tcBorders>
            <w:vAlign w:val="bottom"/>
          </w:tcPr>
          <w:p w:rsidR="00AD00DC" w:rsidRPr="00DB09A2" w:rsidRDefault="00AD00DC" w:rsidP="003254CD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id w:val="36987672"/>
            <w:placeholder>
              <w:docPart w:val="04CC516EB2594CFCA49C3179A72B1349"/>
            </w:placeholder>
          </w:sdtPr>
          <w:sdtContent>
            <w:tc>
              <w:tcPr>
                <w:tcW w:w="8480" w:type="dxa"/>
                <w:gridSpan w:val="2"/>
              </w:tcPr>
              <w:p w:rsidR="00AD00DC" w:rsidRPr="00CE24D9" w:rsidRDefault="00157DDD" w:rsidP="003254CD">
                <w:pPr>
                  <w:pStyle w:val="Questions"/>
                  <w:framePr w:hSpace="0" w:wrap="auto" w:vAnchor="margin" w:hAnchor="text" w:xAlign="left" w:yAlign="inline"/>
                  <w:suppressOverlap w:val="0"/>
                </w:pPr>
                <w:r>
                  <w:t>What is your primary concern when you download music</w:t>
                </w:r>
                <w:r w:rsidR="001342EC">
                  <w:t xml:space="preserve">    </w:t>
                </w:r>
              </w:p>
            </w:tc>
          </w:sdtContent>
        </w:sdt>
      </w:tr>
      <w:tr w:rsidR="00AD00DC" w:rsidRPr="00DB09A2" w:rsidTr="00185D2A">
        <w:tc>
          <w:tcPr>
            <w:tcW w:w="612" w:type="dxa"/>
            <w:vAlign w:val="bottom"/>
          </w:tcPr>
          <w:p w:rsidR="00AD00DC" w:rsidRPr="00DB09A2" w:rsidRDefault="00AD00DC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tcBorders>
              <w:top w:val="single" w:sz="4" w:space="0" w:color="auto"/>
            </w:tcBorders>
            <w:vAlign w:val="bottom"/>
          </w:tcPr>
          <w:p w:rsidR="00AD00DC" w:rsidRDefault="00AD00DC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a.</w:t>
            </w:r>
          </w:p>
        </w:tc>
        <w:sdt>
          <w:sdtPr>
            <w:id w:val="36987673"/>
            <w:placeholder>
              <w:docPart w:val="71EDE30BBA614573BF4CE2747E20AF72"/>
            </w:placeholder>
          </w:sdtPr>
          <w:sdtContent>
            <w:tc>
              <w:tcPr>
                <w:tcW w:w="8480" w:type="dxa"/>
                <w:gridSpan w:val="2"/>
                <w:vAlign w:val="bottom"/>
              </w:tcPr>
              <w:p w:rsidR="00AD00DC" w:rsidRPr="00DB09A2" w:rsidRDefault="001342EC" w:rsidP="003254C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V</w:t>
                </w:r>
                <w:r w:rsidR="00157DDD">
                  <w:t>iruses</w:t>
                </w:r>
              </w:p>
            </w:tc>
          </w:sdtContent>
        </w:sdt>
      </w:tr>
      <w:tr w:rsidR="00AD00DC" w:rsidRPr="00DB09A2" w:rsidTr="00185D2A">
        <w:tc>
          <w:tcPr>
            <w:tcW w:w="612" w:type="dxa"/>
            <w:vAlign w:val="bottom"/>
          </w:tcPr>
          <w:p w:rsidR="00AD00DC" w:rsidRPr="00DB09A2" w:rsidRDefault="00AD00DC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vAlign w:val="bottom"/>
          </w:tcPr>
          <w:p w:rsidR="00AD00DC" w:rsidRDefault="00AD00DC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b.</w:t>
            </w:r>
          </w:p>
        </w:tc>
        <w:sdt>
          <w:sdtPr>
            <w:id w:val="36987674"/>
            <w:placeholder>
              <w:docPart w:val="7D161FAB75514DF683F87DCAD5BD781E"/>
            </w:placeholder>
          </w:sdtPr>
          <w:sdtContent>
            <w:tc>
              <w:tcPr>
                <w:tcW w:w="8480" w:type="dxa"/>
                <w:gridSpan w:val="2"/>
                <w:vAlign w:val="bottom"/>
              </w:tcPr>
              <w:p w:rsidR="00AD00DC" w:rsidRPr="00DB09A2" w:rsidRDefault="00157DDD" w:rsidP="003254C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Poor quality</w:t>
                </w:r>
                <w:r w:rsidR="00A950C8">
                  <w:t xml:space="preserve"> </w:t>
                </w:r>
              </w:p>
            </w:tc>
          </w:sdtContent>
        </w:sdt>
      </w:tr>
      <w:tr w:rsidR="00AD00DC" w:rsidRPr="00DB09A2" w:rsidTr="00185D2A">
        <w:tc>
          <w:tcPr>
            <w:tcW w:w="612" w:type="dxa"/>
            <w:vAlign w:val="bottom"/>
          </w:tcPr>
          <w:p w:rsidR="00AD00DC" w:rsidRPr="00DB09A2" w:rsidRDefault="00AD00DC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vAlign w:val="bottom"/>
          </w:tcPr>
          <w:p w:rsidR="00AD00DC" w:rsidRDefault="00AD00DC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c.</w:t>
            </w:r>
          </w:p>
        </w:tc>
        <w:sdt>
          <w:sdtPr>
            <w:id w:val="36987675"/>
            <w:placeholder>
              <w:docPart w:val="3D25A50E94854699A7658B3912B0386E"/>
            </w:placeholder>
          </w:sdtPr>
          <w:sdtContent>
            <w:tc>
              <w:tcPr>
                <w:tcW w:w="8480" w:type="dxa"/>
                <w:gridSpan w:val="2"/>
                <w:vAlign w:val="bottom"/>
              </w:tcPr>
              <w:p w:rsidR="00AD00DC" w:rsidRDefault="00157DDD" w:rsidP="003254C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Danger of getting caught</w:t>
                </w:r>
                <w:r w:rsidR="00A950C8">
                  <w:t xml:space="preserve">,  </w:t>
                </w:r>
                <w:sdt>
                  <w:sdtPr>
                    <w:id w:val="488203"/>
                    <w:placeholder>
                      <w:docPart w:val="D270B0855C054AC382333BAAB762098E"/>
                    </w:placeholder>
                  </w:sdtPr>
                  <w:sdtContent>
                    <w:r w:rsidR="00A950C8">
                      <w:t>Against law or University policy</w:t>
                    </w:r>
                  </w:sdtContent>
                </w:sdt>
              </w:p>
            </w:tc>
          </w:sdtContent>
        </w:sdt>
      </w:tr>
      <w:tr w:rsidR="00157DDD" w:rsidRPr="00DB09A2" w:rsidTr="00185D2A">
        <w:tc>
          <w:tcPr>
            <w:tcW w:w="612" w:type="dxa"/>
            <w:vAlign w:val="bottom"/>
          </w:tcPr>
          <w:p w:rsidR="00157DDD" w:rsidRPr="00DB09A2" w:rsidRDefault="00157DDD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vAlign w:val="bottom"/>
          </w:tcPr>
          <w:p w:rsidR="00157DDD" w:rsidRDefault="00157DDD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d.</w:t>
            </w:r>
          </w:p>
        </w:tc>
        <w:sdt>
          <w:sdtPr>
            <w:id w:val="488202"/>
            <w:placeholder>
              <w:docPart w:val="C01F593753B74C4A8898DF4663CA683F"/>
            </w:placeholder>
          </w:sdtPr>
          <w:sdtContent>
            <w:tc>
              <w:tcPr>
                <w:tcW w:w="8480" w:type="dxa"/>
                <w:gridSpan w:val="2"/>
                <w:vAlign w:val="bottom"/>
              </w:tcPr>
              <w:p w:rsidR="00157DDD" w:rsidRPr="00CE24D9" w:rsidRDefault="00157DDD" w:rsidP="003254C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Ethical Issues</w:t>
                </w:r>
              </w:p>
            </w:tc>
          </w:sdtContent>
        </w:sdt>
      </w:tr>
      <w:tr w:rsidR="00157DDD" w:rsidRPr="00DB09A2" w:rsidTr="00185D2A">
        <w:tc>
          <w:tcPr>
            <w:tcW w:w="612" w:type="dxa"/>
            <w:vAlign w:val="bottom"/>
          </w:tcPr>
          <w:p w:rsidR="00157DDD" w:rsidRPr="00DB09A2" w:rsidRDefault="00157DDD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vAlign w:val="bottom"/>
          </w:tcPr>
          <w:p w:rsidR="00157DDD" w:rsidRDefault="00157DDD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e.</w:t>
            </w:r>
          </w:p>
        </w:tc>
        <w:tc>
          <w:tcPr>
            <w:tcW w:w="8480" w:type="dxa"/>
            <w:gridSpan w:val="2"/>
            <w:vAlign w:val="bottom"/>
          </w:tcPr>
          <w:p w:rsidR="00157DDD" w:rsidRDefault="00A950C8" w:rsidP="003254CD">
            <w:pPr>
              <w:pStyle w:val="Answers"/>
              <w:framePr w:hSpace="0" w:wrap="auto" w:vAnchor="margin" w:hAnchor="text" w:xAlign="left" w:yAlign="inline"/>
              <w:suppressOverlap w:val="0"/>
            </w:pPr>
            <w:r>
              <w:t>No concerns</w:t>
            </w:r>
          </w:p>
        </w:tc>
      </w:tr>
      <w:tr w:rsidR="00A950C8" w:rsidRPr="00DB09A2" w:rsidTr="00185D2A">
        <w:tc>
          <w:tcPr>
            <w:tcW w:w="612" w:type="dxa"/>
            <w:vAlign w:val="bottom"/>
          </w:tcPr>
          <w:p w:rsidR="00A950C8" w:rsidRPr="00DB09A2" w:rsidRDefault="00A950C8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vAlign w:val="bottom"/>
          </w:tcPr>
          <w:p w:rsidR="00A950C8" w:rsidRDefault="00A950C8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480" w:type="dxa"/>
            <w:gridSpan w:val="2"/>
            <w:vAlign w:val="bottom"/>
          </w:tcPr>
          <w:p w:rsidR="00A950C8" w:rsidRDefault="00A950C8" w:rsidP="003254CD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795C7A" w:rsidRPr="00DB09A2" w:rsidTr="00185D2A">
        <w:tc>
          <w:tcPr>
            <w:tcW w:w="612" w:type="dxa"/>
            <w:vAlign w:val="bottom"/>
          </w:tcPr>
          <w:p w:rsidR="00795C7A" w:rsidRPr="00DB09A2" w:rsidRDefault="00795C7A" w:rsidP="00620AD2">
            <w:pPr>
              <w:pStyle w:val="Questionnumbering"/>
              <w:framePr w:hSpace="0" w:wrap="auto" w:vAnchor="margin" w:hAnchor="text" w:xAlign="left" w:yAlign="inline"/>
              <w:ind w:left="0" w:firstLine="0"/>
              <w:suppressOverlap w:val="0"/>
            </w:pPr>
            <w:r>
              <w:t>2)</w:t>
            </w:r>
          </w:p>
        </w:tc>
        <w:tc>
          <w:tcPr>
            <w:tcW w:w="498" w:type="dxa"/>
            <w:tcBorders>
              <w:bottom w:val="single" w:sz="4" w:space="0" w:color="auto"/>
            </w:tcBorders>
            <w:vAlign w:val="bottom"/>
          </w:tcPr>
          <w:p w:rsidR="00795C7A" w:rsidRPr="00DB09A2" w:rsidRDefault="00795C7A" w:rsidP="003254CD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480" w:type="dxa"/>
            <w:gridSpan w:val="2"/>
          </w:tcPr>
          <w:p w:rsidR="00795C7A" w:rsidRPr="00DB09A2" w:rsidRDefault="00795C7A" w:rsidP="003254CD">
            <w:pPr>
              <w:pStyle w:val="Questions"/>
              <w:framePr w:hSpace="0" w:wrap="auto" w:vAnchor="margin" w:hAnchor="text" w:xAlign="left" w:yAlign="inline"/>
              <w:suppressOverlap w:val="0"/>
            </w:pPr>
            <w:r>
              <w:t>Would you steal a soft drink from a convenience store?</w:t>
            </w:r>
          </w:p>
        </w:tc>
      </w:tr>
      <w:tr w:rsidR="00795C7A" w:rsidRPr="00DB09A2" w:rsidTr="00185D2A">
        <w:tc>
          <w:tcPr>
            <w:tcW w:w="612" w:type="dxa"/>
            <w:vAlign w:val="bottom"/>
          </w:tcPr>
          <w:p w:rsidR="00795C7A" w:rsidRPr="00DB09A2" w:rsidRDefault="00795C7A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tcBorders>
              <w:top w:val="single" w:sz="4" w:space="0" w:color="auto"/>
            </w:tcBorders>
            <w:vAlign w:val="bottom"/>
          </w:tcPr>
          <w:p w:rsidR="00795C7A" w:rsidRDefault="00795C7A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a.</w:t>
            </w:r>
          </w:p>
        </w:tc>
        <w:sdt>
          <w:sdtPr>
            <w:id w:val="36987689"/>
            <w:placeholder>
              <w:docPart w:val="E3BFE0906FD945819A05AA45D35C8C98"/>
            </w:placeholder>
          </w:sdtPr>
          <w:sdtContent>
            <w:tc>
              <w:tcPr>
                <w:tcW w:w="8480" w:type="dxa"/>
                <w:gridSpan w:val="2"/>
                <w:vAlign w:val="bottom"/>
              </w:tcPr>
              <w:p w:rsidR="00795C7A" w:rsidRPr="00DB09A2" w:rsidRDefault="00795C7A" w:rsidP="003254C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Yes</w:t>
                </w:r>
              </w:p>
            </w:tc>
          </w:sdtContent>
        </w:sdt>
      </w:tr>
      <w:tr w:rsidR="00795C7A" w:rsidRPr="00DB09A2" w:rsidTr="00185D2A">
        <w:tc>
          <w:tcPr>
            <w:tcW w:w="612" w:type="dxa"/>
            <w:vAlign w:val="bottom"/>
          </w:tcPr>
          <w:p w:rsidR="00795C7A" w:rsidRPr="00DB09A2" w:rsidRDefault="00795C7A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vAlign w:val="bottom"/>
          </w:tcPr>
          <w:p w:rsidR="00795C7A" w:rsidRDefault="00795C7A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b.</w:t>
            </w:r>
          </w:p>
        </w:tc>
        <w:sdt>
          <w:sdtPr>
            <w:id w:val="36987690"/>
            <w:placeholder>
              <w:docPart w:val="E6A72ACE092C412B9EE1936D78C09E14"/>
            </w:placeholder>
          </w:sdtPr>
          <w:sdtContent>
            <w:tc>
              <w:tcPr>
                <w:tcW w:w="8480" w:type="dxa"/>
                <w:gridSpan w:val="2"/>
                <w:vAlign w:val="bottom"/>
              </w:tcPr>
              <w:p w:rsidR="00795C7A" w:rsidRPr="00DB09A2" w:rsidRDefault="00795C7A" w:rsidP="003254C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No</w:t>
                </w:r>
              </w:p>
            </w:tc>
          </w:sdtContent>
        </w:sdt>
      </w:tr>
      <w:tr w:rsidR="00795C7A" w:rsidRPr="00DB09A2" w:rsidTr="00185D2A">
        <w:tc>
          <w:tcPr>
            <w:tcW w:w="612" w:type="dxa"/>
            <w:vAlign w:val="bottom"/>
          </w:tcPr>
          <w:p w:rsidR="00795C7A" w:rsidRPr="00DB09A2" w:rsidRDefault="00795C7A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vAlign w:val="bottom"/>
          </w:tcPr>
          <w:p w:rsidR="00795C7A" w:rsidRDefault="00795C7A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480" w:type="dxa"/>
            <w:gridSpan w:val="2"/>
            <w:vAlign w:val="bottom"/>
          </w:tcPr>
          <w:p w:rsidR="00795C7A" w:rsidRDefault="00795C7A" w:rsidP="003254CD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795C7A" w:rsidRPr="00DB09A2" w:rsidTr="00185D2A">
        <w:tc>
          <w:tcPr>
            <w:tcW w:w="612" w:type="dxa"/>
            <w:vAlign w:val="bottom"/>
          </w:tcPr>
          <w:p w:rsidR="00795C7A" w:rsidRPr="00DB09A2" w:rsidRDefault="00620AD2" w:rsidP="008F012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3</w:t>
            </w:r>
            <w:r w:rsidR="00795C7A">
              <w:t>)</w:t>
            </w:r>
          </w:p>
        </w:tc>
        <w:tc>
          <w:tcPr>
            <w:tcW w:w="498" w:type="dxa"/>
            <w:tcBorders>
              <w:bottom w:val="single" w:sz="4" w:space="0" w:color="auto"/>
            </w:tcBorders>
            <w:vAlign w:val="bottom"/>
          </w:tcPr>
          <w:p w:rsidR="00795C7A" w:rsidRPr="00DB09A2" w:rsidRDefault="00795C7A" w:rsidP="003254CD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480" w:type="dxa"/>
            <w:gridSpan w:val="2"/>
          </w:tcPr>
          <w:p w:rsidR="00795C7A" w:rsidRPr="00DB09A2" w:rsidRDefault="00795C7A" w:rsidP="003254CD">
            <w:pPr>
              <w:pStyle w:val="Questions"/>
              <w:framePr w:hSpace="0" w:wrap="auto" w:vAnchor="margin" w:hAnchor="text" w:xAlign="left" w:yAlign="inline"/>
              <w:suppressOverlap w:val="0"/>
            </w:pPr>
            <w:r>
              <w:t>Would you steal a CD from a friend?</w:t>
            </w:r>
          </w:p>
        </w:tc>
      </w:tr>
      <w:tr w:rsidR="00795C7A" w:rsidRPr="00DB09A2" w:rsidTr="00185D2A">
        <w:tc>
          <w:tcPr>
            <w:tcW w:w="612" w:type="dxa"/>
            <w:vAlign w:val="bottom"/>
          </w:tcPr>
          <w:p w:rsidR="00795C7A" w:rsidRPr="00DB09A2" w:rsidRDefault="00795C7A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tcBorders>
              <w:top w:val="single" w:sz="4" w:space="0" w:color="auto"/>
            </w:tcBorders>
            <w:vAlign w:val="bottom"/>
          </w:tcPr>
          <w:p w:rsidR="00795C7A" w:rsidRDefault="00795C7A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a.</w:t>
            </w:r>
          </w:p>
        </w:tc>
        <w:sdt>
          <w:sdtPr>
            <w:id w:val="36987695"/>
            <w:placeholder>
              <w:docPart w:val="E3BFE0906FD945819A05AA45D35C8C98"/>
            </w:placeholder>
          </w:sdtPr>
          <w:sdtContent>
            <w:tc>
              <w:tcPr>
                <w:tcW w:w="8480" w:type="dxa"/>
                <w:gridSpan w:val="2"/>
                <w:vAlign w:val="bottom"/>
              </w:tcPr>
              <w:p w:rsidR="00795C7A" w:rsidRPr="00DB09A2" w:rsidRDefault="00795C7A" w:rsidP="003254C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Yes</w:t>
                </w:r>
              </w:p>
            </w:tc>
          </w:sdtContent>
        </w:sdt>
      </w:tr>
      <w:tr w:rsidR="00795C7A" w:rsidRPr="00DB09A2" w:rsidTr="00185D2A">
        <w:tc>
          <w:tcPr>
            <w:tcW w:w="612" w:type="dxa"/>
            <w:vAlign w:val="bottom"/>
          </w:tcPr>
          <w:p w:rsidR="00795C7A" w:rsidRPr="00DB09A2" w:rsidRDefault="00795C7A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vAlign w:val="bottom"/>
          </w:tcPr>
          <w:p w:rsidR="00795C7A" w:rsidRDefault="00795C7A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b.</w:t>
            </w:r>
          </w:p>
        </w:tc>
        <w:sdt>
          <w:sdtPr>
            <w:id w:val="36987696"/>
            <w:placeholder>
              <w:docPart w:val="E6A72ACE092C412B9EE1936D78C09E14"/>
            </w:placeholder>
          </w:sdtPr>
          <w:sdtContent>
            <w:tc>
              <w:tcPr>
                <w:tcW w:w="8480" w:type="dxa"/>
                <w:gridSpan w:val="2"/>
                <w:vAlign w:val="bottom"/>
              </w:tcPr>
              <w:p w:rsidR="00795C7A" w:rsidRPr="00DB09A2" w:rsidRDefault="00795C7A" w:rsidP="003254C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No</w:t>
                </w:r>
              </w:p>
            </w:tc>
          </w:sdtContent>
        </w:sdt>
      </w:tr>
      <w:tr w:rsidR="00795C7A" w:rsidRPr="00DB09A2" w:rsidTr="00185D2A">
        <w:tc>
          <w:tcPr>
            <w:tcW w:w="612" w:type="dxa"/>
            <w:vAlign w:val="bottom"/>
          </w:tcPr>
          <w:p w:rsidR="00795C7A" w:rsidRPr="00DB09A2" w:rsidRDefault="00795C7A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vAlign w:val="bottom"/>
          </w:tcPr>
          <w:p w:rsidR="00795C7A" w:rsidRDefault="00795C7A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480" w:type="dxa"/>
            <w:gridSpan w:val="2"/>
            <w:vAlign w:val="bottom"/>
          </w:tcPr>
          <w:p w:rsidR="00795C7A" w:rsidRDefault="00795C7A" w:rsidP="003254CD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795C7A" w:rsidRPr="00DB09A2" w:rsidTr="00185D2A">
        <w:tc>
          <w:tcPr>
            <w:tcW w:w="612" w:type="dxa"/>
            <w:vAlign w:val="bottom"/>
          </w:tcPr>
          <w:p w:rsidR="00795C7A" w:rsidRPr="00DB09A2" w:rsidRDefault="00620AD2" w:rsidP="003254CD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4</w:t>
            </w:r>
            <w:r w:rsidR="00795C7A">
              <w:t>)</w:t>
            </w:r>
          </w:p>
        </w:tc>
        <w:tc>
          <w:tcPr>
            <w:tcW w:w="498" w:type="dxa"/>
            <w:tcBorders>
              <w:bottom w:val="single" w:sz="4" w:space="0" w:color="auto"/>
            </w:tcBorders>
            <w:vAlign w:val="bottom"/>
          </w:tcPr>
          <w:p w:rsidR="00795C7A" w:rsidRPr="00DB09A2" w:rsidRDefault="00795C7A" w:rsidP="003254CD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480" w:type="dxa"/>
            <w:gridSpan w:val="2"/>
          </w:tcPr>
          <w:p w:rsidR="00795C7A" w:rsidRPr="00DB09A2" w:rsidRDefault="00795C7A" w:rsidP="003254CD">
            <w:pPr>
              <w:pStyle w:val="Questions"/>
              <w:framePr w:hSpace="0" w:wrap="auto" w:vAnchor="margin" w:hAnchor="text" w:xAlign="left" w:yAlign="inline"/>
              <w:suppressOverlap w:val="0"/>
            </w:pPr>
            <w:r>
              <w:t>Would you steal a CD from Walmart?</w:t>
            </w:r>
          </w:p>
        </w:tc>
      </w:tr>
      <w:tr w:rsidR="00795C7A" w:rsidRPr="00DB09A2" w:rsidTr="00185D2A">
        <w:tc>
          <w:tcPr>
            <w:tcW w:w="612" w:type="dxa"/>
            <w:vAlign w:val="bottom"/>
          </w:tcPr>
          <w:p w:rsidR="00795C7A" w:rsidRPr="00DB09A2" w:rsidRDefault="00795C7A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tcBorders>
              <w:top w:val="single" w:sz="4" w:space="0" w:color="auto"/>
            </w:tcBorders>
            <w:vAlign w:val="bottom"/>
          </w:tcPr>
          <w:p w:rsidR="00795C7A" w:rsidRDefault="00795C7A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a.</w:t>
            </w:r>
          </w:p>
        </w:tc>
        <w:sdt>
          <w:sdtPr>
            <w:id w:val="36987854"/>
            <w:placeholder>
              <w:docPart w:val="E3BFE0906FD945819A05AA45D35C8C98"/>
            </w:placeholder>
          </w:sdtPr>
          <w:sdtContent>
            <w:tc>
              <w:tcPr>
                <w:tcW w:w="8480" w:type="dxa"/>
                <w:gridSpan w:val="2"/>
                <w:vAlign w:val="bottom"/>
              </w:tcPr>
              <w:p w:rsidR="00795C7A" w:rsidRPr="00DB09A2" w:rsidRDefault="00795C7A" w:rsidP="003254C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Yes</w:t>
                </w:r>
              </w:p>
            </w:tc>
          </w:sdtContent>
        </w:sdt>
      </w:tr>
      <w:tr w:rsidR="00795C7A" w:rsidRPr="00DB09A2" w:rsidTr="00185D2A">
        <w:tc>
          <w:tcPr>
            <w:tcW w:w="612" w:type="dxa"/>
            <w:vAlign w:val="bottom"/>
          </w:tcPr>
          <w:p w:rsidR="00795C7A" w:rsidRPr="00DB09A2" w:rsidRDefault="00795C7A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vAlign w:val="bottom"/>
          </w:tcPr>
          <w:p w:rsidR="00795C7A" w:rsidRDefault="00795C7A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b.</w:t>
            </w:r>
          </w:p>
        </w:tc>
        <w:sdt>
          <w:sdtPr>
            <w:id w:val="36987855"/>
            <w:placeholder>
              <w:docPart w:val="E6A72ACE092C412B9EE1936D78C09E14"/>
            </w:placeholder>
          </w:sdtPr>
          <w:sdtContent>
            <w:tc>
              <w:tcPr>
                <w:tcW w:w="8480" w:type="dxa"/>
                <w:gridSpan w:val="2"/>
                <w:vAlign w:val="bottom"/>
              </w:tcPr>
              <w:p w:rsidR="00795C7A" w:rsidRPr="00DB09A2" w:rsidRDefault="00795C7A" w:rsidP="003254C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No</w:t>
                </w:r>
              </w:p>
            </w:tc>
          </w:sdtContent>
        </w:sdt>
      </w:tr>
      <w:tr w:rsidR="00266269" w:rsidRPr="00DB09A2" w:rsidTr="00185D2A">
        <w:tc>
          <w:tcPr>
            <w:tcW w:w="612" w:type="dxa"/>
            <w:vAlign w:val="bottom"/>
          </w:tcPr>
          <w:p w:rsidR="00266269" w:rsidRPr="00DB09A2" w:rsidRDefault="00266269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vAlign w:val="bottom"/>
          </w:tcPr>
          <w:p w:rsidR="00266269" w:rsidRDefault="00266269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480" w:type="dxa"/>
            <w:gridSpan w:val="2"/>
            <w:vAlign w:val="bottom"/>
          </w:tcPr>
          <w:p w:rsidR="00266269" w:rsidRDefault="00266269" w:rsidP="003254CD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795C7A" w:rsidRPr="00DB09A2" w:rsidTr="00185D2A">
        <w:tc>
          <w:tcPr>
            <w:tcW w:w="612" w:type="dxa"/>
            <w:vAlign w:val="bottom"/>
          </w:tcPr>
          <w:p w:rsidR="00795C7A" w:rsidRPr="00DB09A2" w:rsidRDefault="00620AD2" w:rsidP="003254CD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5</w:t>
            </w:r>
            <w:r w:rsidR="00795C7A">
              <w:t>)</w:t>
            </w:r>
          </w:p>
        </w:tc>
        <w:tc>
          <w:tcPr>
            <w:tcW w:w="498" w:type="dxa"/>
            <w:tcBorders>
              <w:bottom w:val="single" w:sz="4" w:space="0" w:color="auto"/>
            </w:tcBorders>
            <w:vAlign w:val="bottom"/>
          </w:tcPr>
          <w:p w:rsidR="00795C7A" w:rsidRPr="00DB09A2" w:rsidRDefault="00795C7A" w:rsidP="003254CD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480" w:type="dxa"/>
            <w:gridSpan w:val="2"/>
          </w:tcPr>
          <w:p w:rsidR="00795C7A" w:rsidRPr="00CE24D9" w:rsidRDefault="00E50DE4" w:rsidP="003254CD">
            <w:pPr>
              <w:pStyle w:val="Questions"/>
              <w:framePr w:hSpace="0" w:wrap="auto" w:vAnchor="margin" w:hAnchor="text" w:xAlign="left" w:yAlign="inline"/>
              <w:suppressOverlap w:val="0"/>
            </w:pPr>
            <w:r>
              <w:t>Would you steal m</w:t>
            </w:r>
            <w:r w:rsidR="00795C7A">
              <w:t>oney from a friend?</w:t>
            </w:r>
          </w:p>
        </w:tc>
      </w:tr>
      <w:tr w:rsidR="00795C7A" w:rsidRPr="00DB09A2" w:rsidTr="00185D2A">
        <w:tc>
          <w:tcPr>
            <w:tcW w:w="612" w:type="dxa"/>
            <w:vAlign w:val="bottom"/>
          </w:tcPr>
          <w:p w:rsidR="00795C7A" w:rsidRPr="00DB09A2" w:rsidRDefault="00795C7A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tcBorders>
              <w:top w:val="single" w:sz="4" w:space="0" w:color="auto"/>
            </w:tcBorders>
            <w:vAlign w:val="bottom"/>
          </w:tcPr>
          <w:p w:rsidR="00795C7A" w:rsidRDefault="00795C7A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a.</w:t>
            </w:r>
          </w:p>
        </w:tc>
        <w:sdt>
          <w:sdtPr>
            <w:id w:val="488514"/>
            <w:placeholder>
              <w:docPart w:val="191533D3735F401894009DC32A6EEFEF"/>
            </w:placeholder>
          </w:sdtPr>
          <w:sdtContent>
            <w:tc>
              <w:tcPr>
                <w:tcW w:w="8480" w:type="dxa"/>
                <w:gridSpan w:val="2"/>
                <w:vAlign w:val="bottom"/>
              </w:tcPr>
              <w:p w:rsidR="00795C7A" w:rsidRPr="00CE24D9" w:rsidRDefault="00266269" w:rsidP="0026626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Yes</w:t>
                </w:r>
              </w:p>
            </w:tc>
          </w:sdtContent>
        </w:sdt>
      </w:tr>
      <w:tr w:rsidR="00795C7A" w:rsidRPr="00DB09A2" w:rsidTr="00185D2A">
        <w:tc>
          <w:tcPr>
            <w:tcW w:w="612" w:type="dxa"/>
            <w:vAlign w:val="bottom"/>
          </w:tcPr>
          <w:p w:rsidR="00795C7A" w:rsidRPr="00DB09A2" w:rsidRDefault="00795C7A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vAlign w:val="bottom"/>
          </w:tcPr>
          <w:p w:rsidR="00795C7A" w:rsidRDefault="00795C7A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b.</w:t>
            </w:r>
          </w:p>
        </w:tc>
        <w:sdt>
          <w:sdtPr>
            <w:id w:val="488515"/>
            <w:placeholder>
              <w:docPart w:val="BF93CBA6484F43EBB4B4F807432644AF"/>
            </w:placeholder>
          </w:sdtPr>
          <w:sdtContent>
            <w:tc>
              <w:tcPr>
                <w:tcW w:w="8480" w:type="dxa"/>
                <w:gridSpan w:val="2"/>
                <w:vAlign w:val="bottom"/>
              </w:tcPr>
              <w:p w:rsidR="00795C7A" w:rsidRPr="00CE24D9" w:rsidRDefault="00266269" w:rsidP="0026626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No</w:t>
                </w:r>
              </w:p>
            </w:tc>
          </w:sdtContent>
        </w:sdt>
      </w:tr>
      <w:tr w:rsidR="00266269" w:rsidRPr="00DB09A2" w:rsidTr="00185D2A">
        <w:tc>
          <w:tcPr>
            <w:tcW w:w="612" w:type="dxa"/>
            <w:vAlign w:val="bottom"/>
          </w:tcPr>
          <w:p w:rsidR="00266269" w:rsidRPr="00DB09A2" w:rsidRDefault="00266269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vAlign w:val="bottom"/>
          </w:tcPr>
          <w:p w:rsidR="00266269" w:rsidRDefault="00266269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480" w:type="dxa"/>
            <w:gridSpan w:val="2"/>
            <w:vAlign w:val="bottom"/>
          </w:tcPr>
          <w:p w:rsidR="00266269" w:rsidRDefault="00266269" w:rsidP="00266269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795C7A" w:rsidRPr="00DB09A2" w:rsidTr="00185D2A">
        <w:tc>
          <w:tcPr>
            <w:tcW w:w="612" w:type="dxa"/>
            <w:vAlign w:val="bottom"/>
          </w:tcPr>
          <w:p w:rsidR="00795C7A" w:rsidRPr="00DB09A2" w:rsidRDefault="00620AD2" w:rsidP="003254CD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6</w:t>
            </w:r>
            <w:r w:rsidR="00795C7A">
              <w:t>)</w:t>
            </w:r>
          </w:p>
        </w:tc>
        <w:tc>
          <w:tcPr>
            <w:tcW w:w="498" w:type="dxa"/>
            <w:tcBorders>
              <w:bottom w:val="single" w:sz="4" w:space="0" w:color="auto"/>
            </w:tcBorders>
            <w:vAlign w:val="bottom"/>
          </w:tcPr>
          <w:p w:rsidR="00795C7A" w:rsidRPr="00DB09A2" w:rsidRDefault="00795C7A" w:rsidP="003254CD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480" w:type="dxa"/>
            <w:gridSpan w:val="2"/>
          </w:tcPr>
          <w:p w:rsidR="00795C7A" w:rsidRPr="00CE24D9" w:rsidRDefault="00795C7A" w:rsidP="003254CD">
            <w:pPr>
              <w:pStyle w:val="Questions"/>
              <w:framePr w:hSpace="0" w:wrap="auto" w:vAnchor="margin" w:hAnchor="text" w:xAlign="left" w:yAlign="inline"/>
              <w:ind w:left="0" w:firstLine="0"/>
              <w:suppressOverlap w:val="0"/>
            </w:pPr>
            <w:r>
              <w:t xml:space="preserve">If you were walking on campus and saw a $20.00 bill fall out of someone’s </w:t>
            </w:r>
            <w:r w:rsidR="0043550D">
              <w:t>pocket,</w:t>
            </w:r>
            <w:r>
              <w:t xml:space="preserve"> would you tell </w:t>
            </w:r>
            <w:r w:rsidR="0043550D">
              <w:t>him or her</w:t>
            </w:r>
            <w:r>
              <w:t xml:space="preserve"> or keep it for yourself?</w:t>
            </w:r>
          </w:p>
        </w:tc>
      </w:tr>
      <w:tr w:rsidR="00795C7A" w:rsidRPr="00DB09A2" w:rsidTr="00185D2A">
        <w:tc>
          <w:tcPr>
            <w:tcW w:w="612" w:type="dxa"/>
            <w:vAlign w:val="bottom"/>
          </w:tcPr>
          <w:p w:rsidR="00795C7A" w:rsidRPr="00DB09A2" w:rsidRDefault="00795C7A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tcBorders>
              <w:top w:val="single" w:sz="4" w:space="0" w:color="auto"/>
            </w:tcBorders>
            <w:vAlign w:val="bottom"/>
          </w:tcPr>
          <w:p w:rsidR="00795C7A" w:rsidRDefault="00795C7A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a.</w:t>
            </w:r>
          </w:p>
        </w:tc>
        <w:sdt>
          <w:sdtPr>
            <w:id w:val="488526"/>
            <w:placeholder>
              <w:docPart w:val="437DA70BCF344329B062444B258699B0"/>
            </w:placeholder>
          </w:sdtPr>
          <w:sdtContent>
            <w:tc>
              <w:tcPr>
                <w:tcW w:w="8480" w:type="dxa"/>
                <w:gridSpan w:val="2"/>
                <w:vAlign w:val="bottom"/>
              </w:tcPr>
              <w:p w:rsidR="00795C7A" w:rsidRPr="00CE24D9" w:rsidRDefault="00795C7A" w:rsidP="003254CD">
                <w:pPr>
                  <w:pStyle w:val="Answers"/>
                  <w:framePr w:hSpace="0" w:wrap="auto" w:vAnchor="margin" w:hAnchor="text" w:xAlign="left" w:yAlign="inline"/>
                  <w:ind w:left="0" w:firstLine="0"/>
                  <w:suppressOverlap w:val="0"/>
                </w:pPr>
                <w:r>
                  <w:t>Tell them</w:t>
                </w:r>
              </w:p>
            </w:tc>
          </w:sdtContent>
        </w:sdt>
      </w:tr>
      <w:tr w:rsidR="00795C7A" w:rsidRPr="00DB09A2" w:rsidTr="00185D2A">
        <w:tc>
          <w:tcPr>
            <w:tcW w:w="612" w:type="dxa"/>
            <w:vAlign w:val="bottom"/>
          </w:tcPr>
          <w:p w:rsidR="00795C7A" w:rsidRPr="00DB09A2" w:rsidRDefault="00795C7A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vAlign w:val="bottom"/>
          </w:tcPr>
          <w:p w:rsidR="00795C7A" w:rsidRDefault="00795C7A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b.</w:t>
            </w:r>
          </w:p>
        </w:tc>
        <w:sdt>
          <w:sdtPr>
            <w:id w:val="488527"/>
            <w:placeholder>
              <w:docPart w:val="48987489A5534132A973AD7EEA195752"/>
            </w:placeholder>
          </w:sdtPr>
          <w:sdtContent>
            <w:tc>
              <w:tcPr>
                <w:tcW w:w="8480" w:type="dxa"/>
                <w:gridSpan w:val="2"/>
                <w:vAlign w:val="bottom"/>
              </w:tcPr>
              <w:p w:rsidR="00795C7A" w:rsidRPr="00CE24D9" w:rsidRDefault="00795C7A" w:rsidP="003254C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Keep it</w:t>
                </w:r>
              </w:p>
            </w:tc>
          </w:sdtContent>
        </w:sdt>
      </w:tr>
      <w:tr w:rsidR="00795C7A" w:rsidRPr="00DB09A2" w:rsidTr="00185D2A">
        <w:tc>
          <w:tcPr>
            <w:tcW w:w="612" w:type="dxa"/>
            <w:vAlign w:val="bottom"/>
          </w:tcPr>
          <w:p w:rsidR="00795C7A" w:rsidRPr="00DB09A2" w:rsidRDefault="00795C7A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vAlign w:val="bottom"/>
          </w:tcPr>
          <w:p w:rsidR="00795C7A" w:rsidRDefault="00795C7A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480" w:type="dxa"/>
            <w:gridSpan w:val="2"/>
            <w:vAlign w:val="bottom"/>
          </w:tcPr>
          <w:p w:rsidR="00795C7A" w:rsidRDefault="00795C7A" w:rsidP="003254CD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795C7A" w:rsidRPr="00DB09A2" w:rsidTr="00185D2A">
        <w:tc>
          <w:tcPr>
            <w:tcW w:w="612" w:type="dxa"/>
            <w:vAlign w:val="bottom"/>
          </w:tcPr>
          <w:p w:rsidR="00795C7A" w:rsidRPr="00DB09A2" w:rsidRDefault="00620AD2" w:rsidP="003254CD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7</w:t>
            </w:r>
            <w:r w:rsidR="00795C7A">
              <w:t>)</w:t>
            </w:r>
          </w:p>
        </w:tc>
        <w:tc>
          <w:tcPr>
            <w:tcW w:w="498" w:type="dxa"/>
            <w:tcBorders>
              <w:bottom w:val="single" w:sz="4" w:space="0" w:color="auto"/>
            </w:tcBorders>
            <w:vAlign w:val="bottom"/>
          </w:tcPr>
          <w:p w:rsidR="00795C7A" w:rsidRPr="00DB09A2" w:rsidRDefault="00795C7A" w:rsidP="003254CD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id w:val="488566"/>
            <w:placeholder>
              <w:docPart w:val="68DD68B4EA5B48869B42D93DBCF61740"/>
            </w:placeholder>
          </w:sdtPr>
          <w:sdtContent>
            <w:tc>
              <w:tcPr>
                <w:tcW w:w="8480" w:type="dxa"/>
                <w:gridSpan w:val="2"/>
              </w:tcPr>
              <w:p w:rsidR="00795C7A" w:rsidRPr="00DB09A2" w:rsidRDefault="00620AD2" w:rsidP="00620AD2">
                <w:pPr>
                  <w:pStyle w:val="Questions"/>
                  <w:framePr w:hSpace="0" w:wrap="auto" w:vAnchor="margin" w:hAnchor="text" w:xAlign="left" w:yAlign="inline"/>
                  <w:ind w:left="60" w:hanging="60"/>
                  <w:suppressOverlap w:val="0"/>
                </w:pPr>
                <w:r>
                  <w:t xml:space="preserve"> If you were walking on campus and saw a $20.00 bill fall out the pocket of someone you knew and did not like, would you tell them or keep it for yourself?</w:t>
                </w:r>
              </w:p>
            </w:tc>
          </w:sdtContent>
        </w:sdt>
      </w:tr>
      <w:tr w:rsidR="00795C7A" w:rsidRPr="00DB09A2" w:rsidTr="00185D2A">
        <w:tc>
          <w:tcPr>
            <w:tcW w:w="612" w:type="dxa"/>
            <w:vAlign w:val="bottom"/>
          </w:tcPr>
          <w:p w:rsidR="00795C7A" w:rsidRPr="00DB09A2" w:rsidRDefault="00795C7A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tcBorders>
              <w:top w:val="single" w:sz="4" w:space="0" w:color="auto"/>
            </w:tcBorders>
            <w:vAlign w:val="bottom"/>
          </w:tcPr>
          <w:p w:rsidR="00795C7A" w:rsidRPr="00CE24D9" w:rsidRDefault="00795C7A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CE24D9">
              <w:t>a.</w:t>
            </w:r>
          </w:p>
        </w:tc>
        <w:sdt>
          <w:sdtPr>
            <w:id w:val="488567"/>
            <w:placeholder>
              <w:docPart w:val="F3FFE1F0EDB34537B0B43C9FDC35B865"/>
            </w:placeholder>
          </w:sdtPr>
          <w:sdtContent>
            <w:tc>
              <w:tcPr>
                <w:tcW w:w="8480" w:type="dxa"/>
                <w:gridSpan w:val="2"/>
                <w:vAlign w:val="bottom"/>
              </w:tcPr>
              <w:p w:rsidR="00795C7A" w:rsidRPr="00DB09A2" w:rsidRDefault="00795C7A" w:rsidP="003254C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I would still tell them</w:t>
                </w:r>
              </w:p>
            </w:tc>
          </w:sdtContent>
        </w:sdt>
      </w:tr>
      <w:tr w:rsidR="00795C7A" w:rsidRPr="00DB09A2" w:rsidTr="00185D2A">
        <w:tc>
          <w:tcPr>
            <w:tcW w:w="612" w:type="dxa"/>
            <w:vAlign w:val="bottom"/>
          </w:tcPr>
          <w:p w:rsidR="00795C7A" w:rsidRPr="00DB09A2" w:rsidRDefault="00795C7A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vAlign w:val="bottom"/>
          </w:tcPr>
          <w:p w:rsidR="00795C7A" w:rsidRPr="00CE24D9" w:rsidRDefault="00795C7A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CE24D9">
              <w:t>b.</w:t>
            </w:r>
          </w:p>
        </w:tc>
        <w:sdt>
          <w:sdtPr>
            <w:id w:val="488568"/>
            <w:placeholder>
              <w:docPart w:val="3F959F30B355457FAB44599128DD22BE"/>
            </w:placeholder>
          </w:sdtPr>
          <w:sdtContent>
            <w:tc>
              <w:tcPr>
                <w:tcW w:w="8480" w:type="dxa"/>
                <w:gridSpan w:val="2"/>
                <w:vAlign w:val="bottom"/>
              </w:tcPr>
              <w:p w:rsidR="00795C7A" w:rsidRPr="00DB09A2" w:rsidRDefault="00795C7A" w:rsidP="003254C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Keep it</w:t>
                </w:r>
              </w:p>
            </w:tc>
          </w:sdtContent>
        </w:sdt>
      </w:tr>
      <w:tr w:rsidR="00795C7A" w:rsidRPr="00DB09A2" w:rsidTr="00185D2A">
        <w:tc>
          <w:tcPr>
            <w:tcW w:w="612" w:type="dxa"/>
            <w:vAlign w:val="bottom"/>
          </w:tcPr>
          <w:p w:rsidR="00795C7A" w:rsidRPr="00DB09A2" w:rsidRDefault="00795C7A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vAlign w:val="bottom"/>
          </w:tcPr>
          <w:p w:rsidR="00795C7A" w:rsidRPr="00CE24D9" w:rsidRDefault="00795C7A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CE24D9">
              <w:t>c.</w:t>
            </w:r>
          </w:p>
        </w:tc>
        <w:sdt>
          <w:sdtPr>
            <w:id w:val="36987603"/>
            <w:placeholder>
              <w:docPart w:val="6F7E940BC61048F8A8AF98BFBC352671"/>
            </w:placeholder>
          </w:sdtPr>
          <w:sdtContent>
            <w:tc>
              <w:tcPr>
                <w:tcW w:w="8480" w:type="dxa"/>
                <w:gridSpan w:val="2"/>
                <w:vAlign w:val="bottom"/>
              </w:tcPr>
              <w:p w:rsidR="00795C7A" w:rsidRDefault="00795C7A" w:rsidP="003254C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Not enough information</w:t>
                </w:r>
              </w:p>
            </w:tc>
          </w:sdtContent>
        </w:sdt>
      </w:tr>
      <w:tr w:rsidR="003254CD" w:rsidTr="00185D2A">
        <w:tc>
          <w:tcPr>
            <w:tcW w:w="612" w:type="dxa"/>
            <w:vAlign w:val="bottom"/>
          </w:tcPr>
          <w:p w:rsidR="003254CD" w:rsidRPr="00DB09A2" w:rsidRDefault="003254CD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vAlign w:val="bottom"/>
          </w:tcPr>
          <w:p w:rsidR="003254CD" w:rsidRDefault="003254CD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480" w:type="dxa"/>
            <w:gridSpan w:val="2"/>
            <w:vAlign w:val="bottom"/>
          </w:tcPr>
          <w:p w:rsidR="003254CD" w:rsidRDefault="003254CD" w:rsidP="003254CD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3254CD" w:rsidRPr="00CE24D9" w:rsidTr="00185D2A">
        <w:tc>
          <w:tcPr>
            <w:tcW w:w="612" w:type="dxa"/>
            <w:vAlign w:val="bottom"/>
          </w:tcPr>
          <w:p w:rsidR="003254CD" w:rsidRPr="00DB09A2" w:rsidRDefault="00620AD2" w:rsidP="003254CD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8</w:t>
            </w:r>
            <w:r w:rsidR="003254CD">
              <w:t>)</w:t>
            </w:r>
          </w:p>
        </w:tc>
        <w:tc>
          <w:tcPr>
            <w:tcW w:w="498" w:type="dxa"/>
            <w:tcBorders>
              <w:bottom w:val="single" w:sz="4" w:space="0" w:color="auto"/>
            </w:tcBorders>
            <w:vAlign w:val="bottom"/>
          </w:tcPr>
          <w:p w:rsidR="003254CD" w:rsidRPr="00DB09A2" w:rsidRDefault="003254CD" w:rsidP="003254CD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480" w:type="dxa"/>
            <w:gridSpan w:val="2"/>
          </w:tcPr>
          <w:p w:rsidR="003254CD" w:rsidRPr="00CE24D9" w:rsidRDefault="003254CD" w:rsidP="003254CD">
            <w:pPr>
              <w:pStyle w:val="Questions"/>
              <w:framePr w:hSpace="0" w:wrap="auto" w:vAnchor="margin" w:hAnchor="text" w:xAlign="left" w:yAlign="inline"/>
              <w:suppressOverlap w:val="0"/>
            </w:pPr>
            <w:r>
              <w:t>When you download music, who loses?</w:t>
            </w:r>
          </w:p>
        </w:tc>
      </w:tr>
      <w:tr w:rsidR="003254CD" w:rsidRPr="00CE24D9" w:rsidTr="00185D2A">
        <w:tc>
          <w:tcPr>
            <w:tcW w:w="612" w:type="dxa"/>
            <w:vAlign w:val="bottom"/>
          </w:tcPr>
          <w:p w:rsidR="003254CD" w:rsidRPr="00DB09A2" w:rsidRDefault="003254CD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tcBorders>
              <w:top w:val="single" w:sz="4" w:space="0" w:color="auto"/>
            </w:tcBorders>
            <w:vAlign w:val="bottom"/>
          </w:tcPr>
          <w:p w:rsidR="003254CD" w:rsidRDefault="003254CD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a.</w:t>
            </w:r>
          </w:p>
        </w:tc>
        <w:sdt>
          <w:sdtPr>
            <w:id w:val="488289"/>
            <w:placeholder>
              <w:docPart w:val="F664B474110244E2804C329D20ED9F1C"/>
            </w:placeholder>
          </w:sdtPr>
          <w:sdtContent>
            <w:tc>
              <w:tcPr>
                <w:tcW w:w="8480" w:type="dxa"/>
                <w:gridSpan w:val="2"/>
                <w:vAlign w:val="bottom"/>
              </w:tcPr>
              <w:p w:rsidR="003254CD" w:rsidRPr="00CE24D9" w:rsidRDefault="003254CD" w:rsidP="003254C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The CD store</w:t>
                </w:r>
              </w:p>
            </w:tc>
          </w:sdtContent>
        </w:sdt>
      </w:tr>
      <w:tr w:rsidR="003254CD" w:rsidRPr="00CE24D9" w:rsidTr="00185D2A">
        <w:tc>
          <w:tcPr>
            <w:tcW w:w="612" w:type="dxa"/>
            <w:vAlign w:val="bottom"/>
          </w:tcPr>
          <w:p w:rsidR="003254CD" w:rsidRPr="00DB09A2" w:rsidRDefault="003254CD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vAlign w:val="bottom"/>
          </w:tcPr>
          <w:p w:rsidR="003254CD" w:rsidRDefault="003254CD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b.</w:t>
            </w:r>
          </w:p>
        </w:tc>
        <w:sdt>
          <w:sdtPr>
            <w:id w:val="488290"/>
            <w:placeholder>
              <w:docPart w:val="E963CBC19F8C43508D697C8F43A25F45"/>
            </w:placeholder>
          </w:sdtPr>
          <w:sdtContent>
            <w:tc>
              <w:tcPr>
                <w:tcW w:w="8480" w:type="dxa"/>
                <w:gridSpan w:val="2"/>
                <w:vAlign w:val="bottom"/>
              </w:tcPr>
              <w:p w:rsidR="003254CD" w:rsidRPr="00CE24D9" w:rsidRDefault="003254CD" w:rsidP="003254C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The Record company</w:t>
                </w:r>
              </w:p>
            </w:tc>
          </w:sdtContent>
        </w:sdt>
      </w:tr>
      <w:tr w:rsidR="003254CD" w:rsidRPr="00CE24D9" w:rsidTr="00185D2A">
        <w:tc>
          <w:tcPr>
            <w:tcW w:w="612" w:type="dxa"/>
            <w:vAlign w:val="bottom"/>
          </w:tcPr>
          <w:p w:rsidR="003254CD" w:rsidRPr="00DB09A2" w:rsidRDefault="003254CD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vAlign w:val="bottom"/>
          </w:tcPr>
          <w:p w:rsidR="003254CD" w:rsidRDefault="003254CD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c.</w:t>
            </w:r>
          </w:p>
        </w:tc>
        <w:sdt>
          <w:sdtPr>
            <w:id w:val="488291"/>
            <w:placeholder>
              <w:docPart w:val="D4F0F941C36A40C5921E66B194BD01A1"/>
            </w:placeholder>
          </w:sdtPr>
          <w:sdtContent>
            <w:tc>
              <w:tcPr>
                <w:tcW w:w="8480" w:type="dxa"/>
                <w:gridSpan w:val="2"/>
                <w:vAlign w:val="bottom"/>
              </w:tcPr>
              <w:p w:rsidR="003254CD" w:rsidRPr="00CE24D9" w:rsidRDefault="003254CD" w:rsidP="003254C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The Artist</w:t>
                </w:r>
              </w:p>
            </w:tc>
          </w:sdtContent>
        </w:sdt>
      </w:tr>
      <w:tr w:rsidR="003254CD" w:rsidRPr="00CE24D9" w:rsidTr="00185D2A">
        <w:tc>
          <w:tcPr>
            <w:tcW w:w="612" w:type="dxa"/>
            <w:vAlign w:val="bottom"/>
          </w:tcPr>
          <w:p w:rsidR="003254CD" w:rsidRPr="00DB09A2" w:rsidRDefault="003254CD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vAlign w:val="bottom"/>
          </w:tcPr>
          <w:p w:rsidR="003254CD" w:rsidRDefault="003254CD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d.</w:t>
            </w:r>
          </w:p>
        </w:tc>
        <w:sdt>
          <w:sdtPr>
            <w:id w:val="36987622"/>
            <w:placeholder>
              <w:docPart w:val="CFABEA2B5BEB423C9CE4740BB18F2F28"/>
            </w:placeholder>
          </w:sdtPr>
          <w:sdtContent>
            <w:tc>
              <w:tcPr>
                <w:tcW w:w="8480" w:type="dxa"/>
                <w:gridSpan w:val="2"/>
                <w:vAlign w:val="bottom"/>
              </w:tcPr>
              <w:p w:rsidR="003254CD" w:rsidRPr="00CE24D9" w:rsidRDefault="003254CD" w:rsidP="003254C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None of the above</w:t>
                </w:r>
              </w:p>
            </w:tc>
          </w:sdtContent>
        </w:sdt>
      </w:tr>
      <w:tr w:rsidR="003254CD" w:rsidTr="00185D2A">
        <w:tc>
          <w:tcPr>
            <w:tcW w:w="612" w:type="dxa"/>
            <w:vAlign w:val="bottom"/>
          </w:tcPr>
          <w:p w:rsidR="003254CD" w:rsidRPr="00DB09A2" w:rsidRDefault="003254CD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vAlign w:val="bottom"/>
          </w:tcPr>
          <w:p w:rsidR="003254CD" w:rsidRDefault="003254CD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e.</w:t>
            </w:r>
          </w:p>
        </w:tc>
        <w:sdt>
          <w:sdtPr>
            <w:id w:val="36987623"/>
            <w:placeholder>
              <w:docPart w:val="AFB70626023D4B539AFA8D253F083AE0"/>
            </w:placeholder>
          </w:sdtPr>
          <w:sdtContent>
            <w:tc>
              <w:tcPr>
                <w:tcW w:w="8480" w:type="dxa"/>
                <w:gridSpan w:val="2"/>
                <w:vAlign w:val="bottom"/>
              </w:tcPr>
              <w:p w:rsidR="003254CD" w:rsidRDefault="003254CD" w:rsidP="003254C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All of the above</w:t>
                </w:r>
              </w:p>
            </w:tc>
          </w:sdtContent>
        </w:sdt>
      </w:tr>
      <w:tr w:rsidR="003254CD" w:rsidTr="00185D2A">
        <w:tc>
          <w:tcPr>
            <w:tcW w:w="612" w:type="dxa"/>
            <w:vAlign w:val="bottom"/>
          </w:tcPr>
          <w:p w:rsidR="003254CD" w:rsidRPr="00DB09A2" w:rsidRDefault="003254CD" w:rsidP="003254CD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98" w:type="dxa"/>
            <w:vAlign w:val="bottom"/>
          </w:tcPr>
          <w:p w:rsidR="003254CD" w:rsidRDefault="003254CD" w:rsidP="003254CD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480" w:type="dxa"/>
            <w:gridSpan w:val="2"/>
            <w:vAlign w:val="bottom"/>
          </w:tcPr>
          <w:p w:rsidR="003254CD" w:rsidRDefault="003254CD" w:rsidP="003254CD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</w:tbl>
    <w:tbl>
      <w:tblPr>
        <w:tblpPr w:leftFromText="187" w:rightFromText="187" w:vertAnchor="text" w:horzAnchor="page" w:tblpX="1585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/>
      </w:tblPr>
      <w:tblGrid>
        <w:gridCol w:w="745"/>
        <w:gridCol w:w="540"/>
        <w:gridCol w:w="8010"/>
      </w:tblGrid>
      <w:tr w:rsidR="00185D2A" w:rsidRPr="00DB09A2" w:rsidTr="00D45322">
        <w:tc>
          <w:tcPr>
            <w:tcW w:w="745" w:type="dxa"/>
            <w:vAlign w:val="bottom"/>
          </w:tcPr>
          <w:p w:rsidR="00185D2A" w:rsidRPr="00DB09A2" w:rsidRDefault="00620AD2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9</w:t>
            </w:r>
            <w:r w:rsidR="00185D2A">
              <w:t>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185D2A" w:rsidRPr="00DB09A2" w:rsidRDefault="00185D2A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</w:tcPr>
          <w:p w:rsidR="00185D2A" w:rsidRPr="00CE24D9" w:rsidRDefault="00291B90" w:rsidP="00620AD2">
            <w:pPr>
              <w:pStyle w:val="Questions"/>
              <w:framePr w:hSpace="0" w:wrap="auto" w:vAnchor="margin" w:hAnchor="text" w:xAlign="left" w:yAlign="inline"/>
              <w:ind w:left="65" w:hanging="65"/>
              <w:suppressOverlap w:val="0"/>
            </w:pPr>
            <w:r>
              <w:t>Respond to this statement. I believe that people should be allowed to download copyrighted song files over the internet for free</w:t>
            </w:r>
            <w:r w:rsidR="00185D2A">
              <w:t>?</w:t>
            </w:r>
          </w:p>
        </w:tc>
      </w:tr>
      <w:tr w:rsidR="00185D2A" w:rsidRPr="00DB09A2" w:rsidTr="00D45322">
        <w:tc>
          <w:tcPr>
            <w:tcW w:w="745" w:type="dxa"/>
            <w:vAlign w:val="bottom"/>
          </w:tcPr>
          <w:p w:rsidR="00185D2A" w:rsidRPr="00DB09A2" w:rsidRDefault="00185D2A" w:rsidP="00C726FE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185D2A" w:rsidRDefault="00185D2A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a.</w:t>
            </w:r>
          </w:p>
        </w:tc>
        <w:sdt>
          <w:sdtPr>
            <w:id w:val="490455"/>
            <w:placeholder>
              <w:docPart w:val="49579F26895442D582CA5A3202F19CF8"/>
            </w:placeholder>
          </w:sdtPr>
          <w:sdtContent>
            <w:tc>
              <w:tcPr>
                <w:tcW w:w="8010" w:type="dxa"/>
                <w:vAlign w:val="bottom"/>
              </w:tcPr>
              <w:p w:rsidR="00185D2A" w:rsidRPr="00CE24D9" w:rsidRDefault="00291B90" w:rsidP="00291B90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I strongly agree</w:t>
                </w:r>
              </w:p>
            </w:tc>
          </w:sdtContent>
        </w:sdt>
      </w:tr>
      <w:tr w:rsidR="00185D2A" w:rsidRPr="00DB09A2" w:rsidTr="00D45322">
        <w:tc>
          <w:tcPr>
            <w:tcW w:w="745" w:type="dxa"/>
            <w:vAlign w:val="bottom"/>
          </w:tcPr>
          <w:p w:rsidR="00185D2A" w:rsidRPr="00DB09A2" w:rsidRDefault="00185D2A" w:rsidP="00C726FE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185D2A" w:rsidRDefault="00185D2A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b.</w:t>
            </w:r>
          </w:p>
        </w:tc>
        <w:sdt>
          <w:sdtPr>
            <w:id w:val="490456"/>
            <w:placeholder>
              <w:docPart w:val="BA7AFC9805934065BC4153A34425E05E"/>
            </w:placeholder>
          </w:sdtPr>
          <w:sdtContent>
            <w:tc>
              <w:tcPr>
                <w:tcW w:w="8010" w:type="dxa"/>
                <w:vAlign w:val="bottom"/>
              </w:tcPr>
              <w:p w:rsidR="00185D2A" w:rsidRPr="00CE24D9" w:rsidRDefault="00291B90" w:rsidP="00291B90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I agree</w:t>
                </w:r>
              </w:p>
            </w:tc>
          </w:sdtContent>
        </w:sdt>
      </w:tr>
      <w:tr w:rsidR="00185D2A" w:rsidRPr="00DB09A2" w:rsidTr="00D45322">
        <w:tc>
          <w:tcPr>
            <w:tcW w:w="745" w:type="dxa"/>
            <w:vAlign w:val="bottom"/>
          </w:tcPr>
          <w:p w:rsidR="00185D2A" w:rsidRPr="00DB09A2" w:rsidRDefault="00185D2A" w:rsidP="00C726FE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185D2A" w:rsidRDefault="00185D2A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c.</w:t>
            </w:r>
          </w:p>
        </w:tc>
        <w:sdt>
          <w:sdtPr>
            <w:id w:val="490457"/>
            <w:placeholder>
              <w:docPart w:val="5771580CB65540C89631D7E024E31550"/>
            </w:placeholder>
          </w:sdtPr>
          <w:sdtContent>
            <w:tc>
              <w:tcPr>
                <w:tcW w:w="8010" w:type="dxa"/>
                <w:vAlign w:val="bottom"/>
              </w:tcPr>
              <w:p w:rsidR="00185D2A" w:rsidRPr="00CE24D9" w:rsidRDefault="001C1212" w:rsidP="00291B90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I</w:t>
                </w:r>
                <w:r w:rsidR="00291B90">
                  <w:t xml:space="preserve"> neither agree nor disagree</w:t>
                </w:r>
              </w:p>
            </w:tc>
          </w:sdtContent>
        </w:sdt>
      </w:tr>
      <w:tr w:rsidR="00185D2A" w:rsidRPr="00DB09A2" w:rsidTr="00D45322">
        <w:tc>
          <w:tcPr>
            <w:tcW w:w="745" w:type="dxa"/>
            <w:vAlign w:val="bottom"/>
          </w:tcPr>
          <w:p w:rsidR="00185D2A" w:rsidRPr="00DB09A2" w:rsidRDefault="00185D2A" w:rsidP="00C726FE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185D2A" w:rsidRDefault="00185D2A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d.</w:t>
            </w:r>
          </w:p>
        </w:tc>
        <w:tc>
          <w:tcPr>
            <w:tcW w:w="8010" w:type="dxa"/>
            <w:vAlign w:val="bottom"/>
          </w:tcPr>
          <w:p w:rsidR="00185D2A" w:rsidRPr="00CE24D9" w:rsidRDefault="00291B90" w:rsidP="00291B90">
            <w:pPr>
              <w:pStyle w:val="Answers"/>
              <w:framePr w:hSpace="0" w:wrap="auto" w:vAnchor="margin" w:hAnchor="text" w:xAlign="left" w:yAlign="inline"/>
              <w:ind w:left="0" w:firstLine="0"/>
              <w:suppressOverlap w:val="0"/>
            </w:pPr>
            <w:r>
              <w:t>I disagree</w:t>
            </w:r>
          </w:p>
        </w:tc>
      </w:tr>
      <w:tr w:rsidR="00185D2A" w:rsidRPr="00DB09A2" w:rsidTr="00D45322">
        <w:tc>
          <w:tcPr>
            <w:tcW w:w="745" w:type="dxa"/>
            <w:vAlign w:val="bottom"/>
          </w:tcPr>
          <w:p w:rsidR="00185D2A" w:rsidRPr="00DB09A2" w:rsidRDefault="00185D2A" w:rsidP="00C726FE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185D2A" w:rsidRDefault="00185D2A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e.</w:t>
            </w:r>
          </w:p>
        </w:tc>
        <w:sdt>
          <w:sdtPr>
            <w:id w:val="490459"/>
            <w:placeholder>
              <w:docPart w:val="D24BFE66E1DD4EDDB75633AD4D043BE1"/>
            </w:placeholder>
          </w:sdtPr>
          <w:sdtContent>
            <w:tc>
              <w:tcPr>
                <w:tcW w:w="8010" w:type="dxa"/>
                <w:vAlign w:val="bottom"/>
              </w:tcPr>
              <w:p w:rsidR="00185D2A" w:rsidRDefault="00291B90" w:rsidP="001C121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I strongly disagree</w:t>
                </w:r>
              </w:p>
            </w:tc>
          </w:sdtContent>
        </w:sdt>
      </w:tr>
    </w:tbl>
    <w:p w:rsidR="00185D2A" w:rsidRDefault="00185D2A" w:rsidP="00291B90"/>
    <w:sectPr w:rsidR="00185D2A" w:rsidSect="001342E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0BF" w:rsidRDefault="00C600BF" w:rsidP="004F07FE">
      <w:pPr>
        <w:spacing w:after="0" w:line="240" w:lineRule="auto"/>
      </w:pPr>
      <w:r>
        <w:separator/>
      </w:r>
    </w:p>
  </w:endnote>
  <w:endnote w:type="continuationSeparator" w:id="0">
    <w:p w:rsidR="00C600BF" w:rsidRDefault="00C600BF" w:rsidP="004F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6FE" w:rsidRPr="00466DC7" w:rsidRDefault="00C726FE" w:rsidP="00466DC7">
    <w:pPr>
      <w:pStyle w:val="Pagenumbers"/>
    </w:pPr>
    <w:r>
      <w:t xml:space="preserve">Page </w:t>
    </w:r>
    <w:fldSimple w:instr=" PAGE   \* MERGEFORMAT ">
      <w:r w:rsidR="0043550D">
        <w:rPr>
          <w:noProof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0BF" w:rsidRDefault="00C600BF" w:rsidP="004F07FE">
      <w:pPr>
        <w:spacing w:after="0" w:line="240" w:lineRule="auto"/>
      </w:pPr>
      <w:r>
        <w:separator/>
      </w:r>
    </w:p>
  </w:footnote>
  <w:footnote w:type="continuationSeparator" w:id="0">
    <w:p w:rsidR="00C600BF" w:rsidRDefault="00C600BF" w:rsidP="004F0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6FE" w:rsidRPr="00A9504E" w:rsidRDefault="00C726FE" w:rsidP="00A9504E">
    <w:pPr>
      <w:pStyle w:val="Tipsforusingthistemplate"/>
      <w:jc w:val="center"/>
      <w:rPr>
        <w:sz w:val="52"/>
        <w:szCs w:val="52"/>
      </w:rPr>
    </w:pPr>
    <w:r>
      <w:rPr>
        <w:sz w:val="52"/>
        <w:szCs w:val="52"/>
      </w:rPr>
      <w:t>Student attitudes in Music Downloading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D2EAE"/>
    <w:multiLevelType w:val="hybridMultilevel"/>
    <w:tmpl w:val="0DB65CDA"/>
    <w:lvl w:ilvl="0" w:tplc="CB2CF6D0">
      <w:start w:val="1"/>
      <w:numFmt w:val="decimal"/>
      <w:pStyle w:val="Questionnumber"/>
      <w:lvlText w:val="%1)"/>
      <w:lvlJc w:val="left"/>
      <w:pPr>
        <w:ind w:left="720" w:hanging="360"/>
      </w:pPr>
      <w:rPr>
        <w:rFonts w:ascii="Calibri" w:eastAsiaTheme="minorEastAsia" w:hAnsi="Calibri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453E5"/>
    <w:multiLevelType w:val="hybridMultilevel"/>
    <w:tmpl w:val="326E0DB4"/>
    <w:lvl w:ilvl="0" w:tplc="3B942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07B61"/>
    <w:multiLevelType w:val="hybridMultilevel"/>
    <w:tmpl w:val="2DA2ECD6"/>
    <w:lvl w:ilvl="0" w:tplc="BC34A6BE">
      <w:start w:val="1"/>
      <w:numFmt w:val="decimal"/>
      <w:pStyle w:val="Question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D42C3"/>
    <w:multiLevelType w:val="hybridMultilevel"/>
    <w:tmpl w:val="24ECC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81CBB"/>
    <w:multiLevelType w:val="hybridMultilevel"/>
    <w:tmpl w:val="BB76567A"/>
    <w:lvl w:ilvl="0" w:tplc="D8362488">
      <w:start w:val="1"/>
      <w:numFmt w:val="bullet"/>
      <w:pStyle w:val="Tips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4801DE"/>
    <w:multiLevelType w:val="hybridMultilevel"/>
    <w:tmpl w:val="FA481F7C"/>
    <w:lvl w:ilvl="0" w:tplc="B34E2FF4">
      <w:start w:val="1"/>
      <w:numFmt w:val="lowerLetter"/>
      <w:pStyle w:val="Answ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7D23048B"/>
    <w:multiLevelType w:val="hybridMultilevel"/>
    <w:tmpl w:val="461ACC50"/>
    <w:lvl w:ilvl="0" w:tplc="F98E4E04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28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A449F"/>
    <w:rsid w:val="00017FAF"/>
    <w:rsid w:val="000211BF"/>
    <w:rsid w:val="00097EEE"/>
    <w:rsid w:val="000A1CC0"/>
    <w:rsid w:val="000E05EC"/>
    <w:rsid w:val="000E62F6"/>
    <w:rsid w:val="000E6942"/>
    <w:rsid w:val="000F4721"/>
    <w:rsid w:val="001068A0"/>
    <w:rsid w:val="00114887"/>
    <w:rsid w:val="00133A59"/>
    <w:rsid w:val="001342EC"/>
    <w:rsid w:val="00146354"/>
    <w:rsid w:val="00147B28"/>
    <w:rsid w:val="00153156"/>
    <w:rsid w:val="00157DDD"/>
    <w:rsid w:val="00185D2A"/>
    <w:rsid w:val="00195464"/>
    <w:rsid w:val="001C1212"/>
    <w:rsid w:val="001C122E"/>
    <w:rsid w:val="001C2E47"/>
    <w:rsid w:val="001F06E3"/>
    <w:rsid w:val="0020041F"/>
    <w:rsid w:val="00212C2F"/>
    <w:rsid w:val="0024033D"/>
    <w:rsid w:val="00266269"/>
    <w:rsid w:val="00291B90"/>
    <w:rsid w:val="002A52D0"/>
    <w:rsid w:val="002C5C32"/>
    <w:rsid w:val="002F6B40"/>
    <w:rsid w:val="00302E28"/>
    <w:rsid w:val="003048B6"/>
    <w:rsid w:val="003254CD"/>
    <w:rsid w:val="0035541E"/>
    <w:rsid w:val="00362EA1"/>
    <w:rsid w:val="00381AB4"/>
    <w:rsid w:val="003A176D"/>
    <w:rsid w:val="003A67C6"/>
    <w:rsid w:val="003C703B"/>
    <w:rsid w:val="003D64A2"/>
    <w:rsid w:val="0043550D"/>
    <w:rsid w:val="004619EC"/>
    <w:rsid w:val="00466DC7"/>
    <w:rsid w:val="004955F9"/>
    <w:rsid w:val="004C12E9"/>
    <w:rsid w:val="004C612E"/>
    <w:rsid w:val="004D55D6"/>
    <w:rsid w:val="004E4709"/>
    <w:rsid w:val="004F07FE"/>
    <w:rsid w:val="005006E2"/>
    <w:rsid w:val="00530739"/>
    <w:rsid w:val="00536F94"/>
    <w:rsid w:val="00546E22"/>
    <w:rsid w:val="0054737F"/>
    <w:rsid w:val="00576BEE"/>
    <w:rsid w:val="00590098"/>
    <w:rsid w:val="00594BFF"/>
    <w:rsid w:val="005A17BE"/>
    <w:rsid w:val="005A19DD"/>
    <w:rsid w:val="005C01C9"/>
    <w:rsid w:val="005C6C7D"/>
    <w:rsid w:val="005F27B4"/>
    <w:rsid w:val="00611F8D"/>
    <w:rsid w:val="0061743B"/>
    <w:rsid w:val="00620AD2"/>
    <w:rsid w:val="0063614E"/>
    <w:rsid w:val="006602D5"/>
    <w:rsid w:val="006753E6"/>
    <w:rsid w:val="00685FB1"/>
    <w:rsid w:val="00686BD7"/>
    <w:rsid w:val="006963A0"/>
    <w:rsid w:val="006D43F0"/>
    <w:rsid w:val="006E4C32"/>
    <w:rsid w:val="00710232"/>
    <w:rsid w:val="0073448A"/>
    <w:rsid w:val="007520F4"/>
    <w:rsid w:val="00753373"/>
    <w:rsid w:val="007740A0"/>
    <w:rsid w:val="0078473A"/>
    <w:rsid w:val="007879C9"/>
    <w:rsid w:val="007950CF"/>
    <w:rsid w:val="00795C7A"/>
    <w:rsid w:val="007B087A"/>
    <w:rsid w:val="007D2A62"/>
    <w:rsid w:val="007E123A"/>
    <w:rsid w:val="007F0CF7"/>
    <w:rsid w:val="007F72AA"/>
    <w:rsid w:val="00830B3D"/>
    <w:rsid w:val="00834949"/>
    <w:rsid w:val="00845D1B"/>
    <w:rsid w:val="0087126E"/>
    <w:rsid w:val="0089004C"/>
    <w:rsid w:val="008A1390"/>
    <w:rsid w:val="008A1435"/>
    <w:rsid w:val="008A3C67"/>
    <w:rsid w:val="008C205F"/>
    <w:rsid w:val="008C7AEC"/>
    <w:rsid w:val="008E47B2"/>
    <w:rsid w:val="008F0129"/>
    <w:rsid w:val="008F2B9B"/>
    <w:rsid w:val="00901ACA"/>
    <w:rsid w:val="0091191A"/>
    <w:rsid w:val="00911999"/>
    <w:rsid w:val="00915F39"/>
    <w:rsid w:val="00942A1F"/>
    <w:rsid w:val="00951D4D"/>
    <w:rsid w:val="009B128D"/>
    <w:rsid w:val="009C6445"/>
    <w:rsid w:val="009D7F91"/>
    <w:rsid w:val="00A05855"/>
    <w:rsid w:val="00A112BE"/>
    <w:rsid w:val="00A44BD6"/>
    <w:rsid w:val="00A56A9D"/>
    <w:rsid w:val="00A66420"/>
    <w:rsid w:val="00A84ED0"/>
    <w:rsid w:val="00A9504E"/>
    <w:rsid w:val="00A950C8"/>
    <w:rsid w:val="00AA2C76"/>
    <w:rsid w:val="00AC2343"/>
    <w:rsid w:val="00AD00DC"/>
    <w:rsid w:val="00AD5E87"/>
    <w:rsid w:val="00AF3241"/>
    <w:rsid w:val="00B101A8"/>
    <w:rsid w:val="00B1432A"/>
    <w:rsid w:val="00B967F1"/>
    <w:rsid w:val="00BB74AB"/>
    <w:rsid w:val="00BC40F3"/>
    <w:rsid w:val="00BC77CF"/>
    <w:rsid w:val="00BD5B0D"/>
    <w:rsid w:val="00C5093C"/>
    <w:rsid w:val="00C53781"/>
    <w:rsid w:val="00C600BF"/>
    <w:rsid w:val="00C726FE"/>
    <w:rsid w:val="00C8278A"/>
    <w:rsid w:val="00C937F6"/>
    <w:rsid w:val="00CA449F"/>
    <w:rsid w:val="00CE24D9"/>
    <w:rsid w:val="00CF0768"/>
    <w:rsid w:val="00D107FF"/>
    <w:rsid w:val="00D45322"/>
    <w:rsid w:val="00D516F6"/>
    <w:rsid w:val="00D715B6"/>
    <w:rsid w:val="00D814B4"/>
    <w:rsid w:val="00DB09A2"/>
    <w:rsid w:val="00DB7FA2"/>
    <w:rsid w:val="00DC50E5"/>
    <w:rsid w:val="00E339B6"/>
    <w:rsid w:val="00E50DE4"/>
    <w:rsid w:val="00E803C7"/>
    <w:rsid w:val="00EB1B64"/>
    <w:rsid w:val="00EC459E"/>
    <w:rsid w:val="00EE0124"/>
    <w:rsid w:val="00EE32A9"/>
    <w:rsid w:val="00EE3590"/>
    <w:rsid w:val="00F14CA0"/>
    <w:rsid w:val="00F259B6"/>
    <w:rsid w:val="00F40CE6"/>
    <w:rsid w:val="00F40F97"/>
    <w:rsid w:val="00F5239B"/>
    <w:rsid w:val="00F914C2"/>
    <w:rsid w:val="00F9526C"/>
    <w:rsid w:val="00FA2430"/>
    <w:rsid w:val="00FA5715"/>
    <w:rsid w:val="00FA60A1"/>
    <w:rsid w:val="00FB1004"/>
    <w:rsid w:val="00FC3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BD6"/>
    <w:pPr>
      <w:spacing w:line="312" w:lineRule="auto"/>
      <w:ind w:left="720" w:hanging="720"/>
    </w:pPr>
    <w:rPr>
      <w:rFonts w:ascii="Century Gothic" w:eastAsia="Century Gothic" w:hAnsi="Century Gothic" w:cs="Times New Roman"/>
      <w:sz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4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4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4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14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14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4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914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914C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F91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4C2"/>
    <w:rPr>
      <w:rFonts w:ascii="Century Gothic" w:eastAsia="Century Gothic" w:hAnsi="Century Gothic" w:cs="Times New Roman"/>
      <w:sz w:val="20"/>
      <w:lang w:eastAsia="en-US"/>
    </w:rPr>
  </w:style>
  <w:style w:type="paragraph" w:customStyle="1" w:styleId="Question">
    <w:name w:val="Question"/>
    <w:basedOn w:val="Normal"/>
    <w:rsid w:val="00F914C2"/>
    <w:pPr>
      <w:numPr>
        <w:numId w:val="1"/>
      </w:numPr>
      <w:tabs>
        <w:tab w:val="left" w:leader="underscore" w:pos="720"/>
      </w:tabs>
      <w:spacing w:before="240" w:after="0"/>
    </w:pPr>
    <w:rPr>
      <w:rFonts w:eastAsia="Times New Roman"/>
      <w:szCs w:val="24"/>
    </w:rPr>
  </w:style>
  <w:style w:type="paragraph" w:customStyle="1" w:styleId="Answer">
    <w:name w:val="Answer"/>
    <w:basedOn w:val="Normal"/>
    <w:qFormat/>
    <w:rsid w:val="00F914C2"/>
    <w:pPr>
      <w:numPr>
        <w:numId w:val="2"/>
      </w:numPr>
      <w:spacing w:after="0"/>
      <w:ind w:left="720"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F914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14C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14C2"/>
    <w:rPr>
      <w:rFonts w:ascii="Century Gothic" w:eastAsia="Century Gothic" w:hAnsi="Century Gothic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F914C2"/>
    <w:pPr>
      <w:contextualSpacing/>
    </w:pPr>
  </w:style>
  <w:style w:type="paragraph" w:customStyle="1" w:styleId="Tabletext">
    <w:name w:val="Table text"/>
    <w:basedOn w:val="Normal"/>
    <w:qFormat/>
    <w:rsid w:val="00F914C2"/>
    <w:pPr>
      <w:framePr w:hSpace="187" w:wrap="around" w:vAnchor="page" w:hAnchor="margin" w:y="2579"/>
      <w:spacing w:before="240" w:after="0" w:line="36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4C2"/>
    <w:rPr>
      <w:rFonts w:ascii="Tahoma" w:eastAsia="Century Gothic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4F0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07FE"/>
    <w:rPr>
      <w:rFonts w:ascii="Century Gothic" w:eastAsia="Century Gothic" w:hAnsi="Century Gothic" w:cs="Times New Roman"/>
      <w:sz w:val="20"/>
      <w:lang w:eastAsia="en-US"/>
    </w:rPr>
  </w:style>
  <w:style w:type="paragraph" w:customStyle="1" w:styleId="Testname">
    <w:name w:val="Test name"/>
    <w:basedOn w:val="Heading1"/>
    <w:qFormat/>
    <w:rsid w:val="00466DC7"/>
    <w:pPr>
      <w:spacing w:before="0" w:after="120" w:line="360" w:lineRule="auto"/>
      <w:ind w:left="0" w:firstLine="0"/>
    </w:pPr>
    <w:rPr>
      <w:color w:val="auto"/>
    </w:rPr>
  </w:style>
  <w:style w:type="paragraph" w:customStyle="1" w:styleId="Instructionstostudents">
    <w:name w:val="Instructions to students"/>
    <w:basedOn w:val="Normal"/>
    <w:qFormat/>
    <w:rsid w:val="007740A0"/>
    <w:pPr>
      <w:spacing w:before="120" w:after="0" w:line="240" w:lineRule="auto"/>
      <w:ind w:left="144" w:firstLine="0"/>
    </w:pPr>
    <w:rPr>
      <w:rFonts w:asciiTheme="minorHAnsi" w:eastAsiaTheme="minorEastAsia" w:hAnsiTheme="minorHAnsi" w:cstheme="minorHAnsi"/>
      <w:sz w:val="21"/>
    </w:rPr>
  </w:style>
  <w:style w:type="paragraph" w:customStyle="1" w:styleId="Classdetails">
    <w:name w:val="Class details"/>
    <w:basedOn w:val="Tabletext"/>
    <w:qFormat/>
    <w:rsid w:val="007740A0"/>
    <w:pPr>
      <w:framePr w:wrap="around"/>
      <w:spacing w:before="120" w:line="240" w:lineRule="auto"/>
    </w:pPr>
    <w:rPr>
      <w:rFonts w:asciiTheme="minorHAnsi" w:hAnsiTheme="minorHAnsi"/>
      <w:sz w:val="21"/>
    </w:rPr>
  </w:style>
  <w:style w:type="paragraph" w:customStyle="1" w:styleId="Instructionstitle">
    <w:name w:val="Instructions (title)"/>
    <w:basedOn w:val="Normal"/>
    <w:qFormat/>
    <w:rsid w:val="000E6942"/>
    <w:pPr>
      <w:spacing w:before="480" w:after="120" w:line="360" w:lineRule="auto"/>
      <w:ind w:left="0" w:firstLine="0"/>
    </w:pPr>
    <w:rPr>
      <w:rFonts w:asciiTheme="majorHAnsi" w:hAnsiTheme="majorHAnsi"/>
      <w:b/>
      <w:sz w:val="25"/>
    </w:rPr>
  </w:style>
  <w:style w:type="paragraph" w:customStyle="1" w:styleId="Assessmentnotestostudent">
    <w:name w:val="Assessment notes (to student)"/>
    <w:basedOn w:val="Header"/>
    <w:qFormat/>
    <w:rsid w:val="00133A59"/>
    <w:pPr>
      <w:spacing w:before="120"/>
      <w:ind w:left="288" w:firstLine="0"/>
    </w:pPr>
    <w:rPr>
      <w:rFonts w:asciiTheme="minorHAnsi" w:hAnsiTheme="minorHAnsi"/>
      <w:sz w:val="24"/>
    </w:rPr>
  </w:style>
  <w:style w:type="paragraph" w:customStyle="1" w:styleId="Testsectiontitles">
    <w:name w:val="Test section titles"/>
    <w:basedOn w:val="Normal"/>
    <w:qFormat/>
    <w:rsid w:val="00CE24D9"/>
    <w:pPr>
      <w:keepNext/>
      <w:keepLines/>
      <w:spacing w:before="360" w:after="240" w:line="23" w:lineRule="atLeast"/>
      <w:ind w:left="0" w:firstLine="0"/>
      <w:contextualSpacing/>
    </w:pPr>
    <w:rPr>
      <w:rFonts w:asciiTheme="majorHAnsi" w:hAnsiTheme="majorHAnsi"/>
      <w:b/>
      <w:sz w:val="25"/>
    </w:rPr>
  </w:style>
  <w:style w:type="character" w:styleId="PlaceholderText">
    <w:name w:val="Placeholder Text"/>
    <w:basedOn w:val="DefaultParagraphFont"/>
    <w:uiPriority w:val="99"/>
    <w:semiHidden/>
    <w:rsid w:val="00BC40F3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0E6942"/>
  </w:style>
  <w:style w:type="paragraph" w:customStyle="1" w:styleId="Questions">
    <w:name w:val="Questions"/>
    <w:basedOn w:val="Classdetails"/>
    <w:qFormat/>
    <w:rsid w:val="00C8278A"/>
    <w:pPr>
      <w:framePr w:wrap="around" w:vAnchor="text" w:hAnchor="page" w:x="1585" w:y="1"/>
      <w:suppressOverlap/>
    </w:pPr>
    <w:rPr>
      <w:b/>
    </w:rPr>
  </w:style>
  <w:style w:type="paragraph" w:customStyle="1" w:styleId="spacing">
    <w:name w:val="spacing"/>
    <w:basedOn w:val="Normal"/>
    <w:qFormat/>
    <w:rsid w:val="007B087A"/>
    <w:rPr>
      <w:rFonts w:asciiTheme="minorHAnsi" w:hAnsiTheme="minorHAnsi"/>
      <w:sz w:val="4"/>
      <w:szCs w:val="4"/>
    </w:rPr>
  </w:style>
  <w:style w:type="paragraph" w:customStyle="1" w:styleId="Testsectiontitlepagebreak">
    <w:name w:val="Test section title (page break)"/>
    <w:basedOn w:val="Testsectiontitles"/>
    <w:rsid w:val="0035541E"/>
    <w:pPr>
      <w:pageBreakBefore/>
    </w:pPr>
  </w:style>
  <w:style w:type="paragraph" w:customStyle="1" w:styleId="Tipsbulletedlist">
    <w:name w:val="Tips (bulleted list)"/>
    <w:basedOn w:val="ListParagraph"/>
    <w:rsid w:val="00466DC7"/>
    <w:pPr>
      <w:numPr>
        <w:numId w:val="5"/>
      </w:numPr>
      <w:spacing w:after="0" w:line="240" w:lineRule="auto"/>
      <w:ind w:left="792" w:hanging="720"/>
    </w:pPr>
    <w:rPr>
      <w:rFonts w:asciiTheme="minorHAnsi" w:hAnsiTheme="minorHAnsi"/>
      <w:sz w:val="21"/>
    </w:rPr>
  </w:style>
  <w:style w:type="paragraph" w:customStyle="1" w:styleId="Tipsforusingthistemplate">
    <w:name w:val="Tips for using this template"/>
    <w:basedOn w:val="Footer"/>
    <w:qFormat/>
    <w:rsid w:val="00A84ED0"/>
    <w:pPr>
      <w:spacing w:before="60" w:after="40"/>
      <w:ind w:left="0" w:firstLine="0"/>
    </w:pPr>
    <w:rPr>
      <w:rFonts w:asciiTheme="minorHAnsi" w:hAnsiTheme="minorHAnsi"/>
      <w:sz w:val="21"/>
    </w:rPr>
  </w:style>
  <w:style w:type="paragraph" w:customStyle="1" w:styleId="Pagenumbers">
    <w:name w:val="Page numbers"/>
    <w:basedOn w:val="Footer"/>
    <w:qFormat/>
    <w:rsid w:val="007E123A"/>
    <w:pPr>
      <w:spacing w:before="120" w:after="40"/>
      <w:jc w:val="right"/>
    </w:pPr>
    <w:rPr>
      <w:rFonts w:asciiTheme="minorHAnsi" w:hAnsiTheme="minorHAnsi"/>
      <w:sz w:val="21"/>
    </w:rPr>
  </w:style>
  <w:style w:type="paragraph" w:customStyle="1" w:styleId="Answers">
    <w:name w:val="Answers"/>
    <w:basedOn w:val="Classdetails"/>
    <w:qFormat/>
    <w:rsid w:val="005C01C9"/>
    <w:pPr>
      <w:framePr w:wrap="around" w:vAnchor="text" w:hAnchor="page" w:x="1585" w:y="1"/>
      <w:suppressOverlap/>
    </w:pPr>
  </w:style>
  <w:style w:type="paragraph" w:customStyle="1" w:styleId="Questionnumbers">
    <w:name w:val="Question numbers"/>
    <w:basedOn w:val="Normal"/>
    <w:qFormat/>
    <w:rsid w:val="005C01C9"/>
    <w:pPr>
      <w:framePr w:wrap="auto" w:vAnchor="text" w:hAnchor="page" w:x="1585" w:y="1"/>
      <w:numPr>
        <w:numId w:val="6"/>
      </w:numPr>
      <w:suppressOverlap/>
    </w:pPr>
    <w:rPr>
      <w:rFonts w:asciiTheme="minorHAnsi" w:hAnsiTheme="minorHAnsi"/>
      <w:sz w:val="24"/>
    </w:rPr>
  </w:style>
  <w:style w:type="paragraph" w:customStyle="1" w:styleId="Answerletteringa">
    <w:name w:val="Answer lettering (a"/>
    <w:aliases w:val="b,c)"/>
    <w:basedOn w:val="Classdetails"/>
    <w:qFormat/>
    <w:rsid w:val="005C01C9"/>
    <w:pPr>
      <w:framePr w:wrap="around" w:vAnchor="text" w:hAnchor="page" w:x="1585" w:y="1"/>
      <w:suppressOverlap/>
      <w:jc w:val="right"/>
    </w:pPr>
  </w:style>
  <w:style w:type="paragraph" w:customStyle="1" w:styleId="Questionnumber">
    <w:name w:val="Question number"/>
    <w:basedOn w:val="Classdetails"/>
    <w:qFormat/>
    <w:rsid w:val="005C01C9"/>
    <w:pPr>
      <w:framePr w:wrap="around" w:vAnchor="text" w:hAnchor="page" w:x="1585" w:y="1"/>
      <w:numPr>
        <w:numId w:val="7"/>
      </w:numPr>
      <w:suppressOverlap/>
    </w:pPr>
  </w:style>
  <w:style w:type="paragraph" w:customStyle="1" w:styleId="Questionnumbering">
    <w:name w:val="Question numbering"/>
    <w:basedOn w:val="Classdetails"/>
    <w:qFormat/>
    <w:rsid w:val="00CE24D9"/>
    <w:pPr>
      <w:framePr w:wrap="around" w:vAnchor="text" w:hAnchor="page" w:x="1585" w:y="1"/>
      <w:suppressOverlap/>
    </w:pPr>
  </w:style>
  <w:style w:type="paragraph" w:customStyle="1" w:styleId="Testsectiontitle">
    <w:name w:val="Test section title"/>
    <w:basedOn w:val="Normal"/>
    <w:qFormat/>
    <w:rsid w:val="003C703B"/>
    <w:pPr>
      <w:keepNext/>
      <w:keepLines/>
      <w:spacing w:before="360" w:after="0" w:line="240" w:lineRule="auto"/>
      <w:ind w:left="0" w:firstLine="0"/>
      <w:contextualSpacing/>
    </w:pPr>
    <w:rPr>
      <w:rFonts w:asciiTheme="majorHAnsi" w:hAnsiTheme="majorHAnsi"/>
      <w:b/>
      <w:sz w:val="25"/>
    </w:rPr>
  </w:style>
  <w:style w:type="paragraph" w:styleId="NormalWeb">
    <w:name w:val="Normal (Web)"/>
    <w:basedOn w:val="Normal"/>
    <w:uiPriority w:val="99"/>
    <w:semiHidden/>
    <w:unhideWhenUsed/>
    <w:rsid w:val="0091199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3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nt\Desktop\102444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448CC034FFB4C7FABB237647AF18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66221-F5F2-4AFB-ABF3-ED93300473E1}"/>
      </w:docPartPr>
      <w:docPartBody>
        <w:p w:rsidR="0022083D" w:rsidRDefault="004454AF">
          <w:pPr>
            <w:pStyle w:val="E448CC034FFB4C7FABB237647AF1897A"/>
          </w:pPr>
          <w:r w:rsidRPr="00CE24D9">
            <w:t>[Type question here]</w:t>
          </w:r>
        </w:p>
      </w:docPartBody>
    </w:docPart>
    <w:docPart>
      <w:docPartPr>
        <w:name w:val="2E477FF5FA5E490F89E31CC956B7F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A6336-3CD1-4D05-BBE5-DC71A2AF7CAF}"/>
      </w:docPartPr>
      <w:docPartBody>
        <w:p w:rsidR="0022083D" w:rsidRDefault="004454AF">
          <w:pPr>
            <w:pStyle w:val="2E477FF5FA5E490F89E31CC956B7F0B0"/>
          </w:pPr>
          <w:r>
            <w:t>[Answer A]</w:t>
          </w:r>
        </w:p>
      </w:docPartBody>
    </w:docPart>
    <w:docPart>
      <w:docPartPr>
        <w:name w:val="60B336DC04374A169C3A546708419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243C5-C6FC-4F68-8D98-75C6D9E42E65}"/>
      </w:docPartPr>
      <w:docPartBody>
        <w:p w:rsidR="0022083D" w:rsidRDefault="004454AF">
          <w:pPr>
            <w:pStyle w:val="60B336DC04374A169C3A5467084199B7"/>
          </w:pPr>
          <w:r>
            <w:t>[Answer B]</w:t>
          </w:r>
        </w:p>
      </w:docPartBody>
    </w:docPart>
    <w:docPart>
      <w:docPartPr>
        <w:name w:val="04CC516EB2594CFCA49C3179A72B1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320F7-254F-4AFC-B09B-C4CBDCD66911}"/>
      </w:docPartPr>
      <w:docPartBody>
        <w:p w:rsidR="0022083D" w:rsidRDefault="004454AF">
          <w:pPr>
            <w:pStyle w:val="04CC516EB2594CFCA49C3179A72B1349"/>
          </w:pPr>
          <w:r w:rsidRPr="00CE24D9">
            <w:t>[Type question here]</w:t>
          </w:r>
        </w:p>
      </w:docPartBody>
    </w:docPart>
    <w:docPart>
      <w:docPartPr>
        <w:name w:val="71EDE30BBA614573BF4CE2747E20A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CAD2F-62C2-417E-9053-8D9BC6B424B1}"/>
      </w:docPartPr>
      <w:docPartBody>
        <w:p w:rsidR="0022083D" w:rsidRDefault="004454AF">
          <w:pPr>
            <w:pStyle w:val="71EDE30BBA614573BF4CE2747E20AF72"/>
          </w:pPr>
          <w:r>
            <w:t>[Answer A]</w:t>
          </w:r>
        </w:p>
      </w:docPartBody>
    </w:docPart>
    <w:docPart>
      <w:docPartPr>
        <w:name w:val="7D161FAB75514DF683F87DCAD5BD7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BC613-B789-4307-86FB-4DF2F9701320}"/>
      </w:docPartPr>
      <w:docPartBody>
        <w:p w:rsidR="0022083D" w:rsidRDefault="004454AF">
          <w:pPr>
            <w:pStyle w:val="7D161FAB75514DF683F87DCAD5BD781E"/>
          </w:pPr>
          <w:r>
            <w:t>[Answer B]</w:t>
          </w:r>
        </w:p>
      </w:docPartBody>
    </w:docPart>
    <w:docPart>
      <w:docPartPr>
        <w:name w:val="3D25A50E94854699A7658B3912B0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22C36-05CB-401E-B0F2-68CB34DB33D7}"/>
      </w:docPartPr>
      <w:docPartBody>
        <w:p w:rsidR="0022083D" w:rsidRDefault="004454AF">
          <w:pPr>
            <w:pStyle w:val="3D25A50E94854699A7658B3912B0386E"/>
          </w:pPr>
          <w:r>
            <w:t>[Answer C]</w:t>
          </w:r>
        </w:p>
      </w:docPartBody>
    </w:docPart>
    <w:docPart>
      <w:docPartPr>
        <w:name w:val="658E82E1F4564B2F9AA47DACB345D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C57D8-6513-4477-83B3-A4143BF88733}"/>
      </w:docPartPr>
      <w:docPartBody>
        <w:p w:rsidR="0022083D" w:rsidRDefault="0022083D" w:rsidP="0022083D">
          <w:pPr>
            <w:pStyle w:val="658E82E1F4564B2F9AA47DACB345DBD2"/>
          </w:pPr>
          <w:r>
            <w:t>[Answer A]</w:t>
          </w:r>
        </w:p>
      </w:docPartBody>
    </w:docPart>
    <w:docPart>
      <w:docPartPr>
        <w:name w:val="65085B464C20451E9EC9F0832DB93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6165F-2353-427E-95A7-07139190AE8D}"/>
      </w:docPartPr>
      <w:docPartBody>
        <w:p w:rsidR="0022083D" w:rsidRDefault="0022083D" w:rsidP="0022083D">
          <w:pPr>
            <w:pStyle w:val="65085B464C20451E9EC9F0832DB93735"/>
          </w:pPr>
          <w:r w:rsidRPr="00CE24D9">
            <w:t>[Answer B]</w:t>
          </w:r>
        </w:p>
      </w:docPartBody>
    </w:docPart>
    <w:docPart>
      <w:docPartPr>
        <w:name w:val="59D871E07A304822A7136DC24F371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DD4E2-0D96-4BFE-BD6B-F614645ABE8D}"/>
      </w:docPartPr>
      <w:docPartBody>
        <w:p w:rsidR="0022083D" w:rsidRDefault="0022083D" w:rsidP="0022083D">
          <w:pPr>
            <w:pStyle w:val="59D871E07A304822A7136DC24F37187A"/>
          </w:pPr>
          <w:r w:rsidRPr="00CE24D9">
            <w:t>[Answer C]</w:t>
          </w:r>
        </w:p>
      </w:docPartBody>
    </w:docPart>
    <w:docPart>
      <w:docPartPr>
        <w:name w:val="0E0826EEBBFD4717BB7B3294D48F1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4EE48-217D-4F8C-989A-F7714E52485F}"/>
      </w:docPartPr>
      <w:docPartBody>
        <w:p w:rsidR="0022083D" w:rsidRDefault="0022083D" w:rsidP="0022083D">
          <w:pPr>
            <w:pStyle w:val="0E0826EEBBFD4717BB7B3294D48F144D"/>
          </w:pPr>
          <w:r w:rsidRPr="00CE24D9">
            <w:t>[Answer D]</w:t>
          </w:r>
        </w:p>
      </w:docPartBody>
    </w:docPart>
    <w:docPart>
      <w:docPartPr>
        <w:name w:val="32D1F5742F054A99BDF6D1146E1BB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92E4D-3869-48EB-AD72-F8D88AFF073B}"/>
      </w:docPartPr>
      <w:docPartBody>
        <w:p w:rsidR="0022083D" w:rsidRDefault="0022083D" w:rsidP="0022083D">
          <w:pPr>
            <w:pStyle w:val="32D1F5742F054A99BDF6D1146E1BB948"/>
          </w:pPr>
          <w:r>
            <w:t>[Answer E]</w:t>
          </w:r>
        </w:p>
      </w:docPartBody>
    </w:docPart>
    <w:docPart>
      <w:docPartPr>
        <w:name w:val="8190BA7CA10B4E558A64BA27346F5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E4EE1-8441-4139-8E11-B98C0BC59AF8}"/>
      </w:docPartPr>
      <w:docPartBody>
        <w:p w:rsidR="0022083D" w:rsidRDefault="0022083D" w:rsidP="0022083D">
          <w:pPr>
            <w:pStyle w:val="8190BA7CA10B4E558A64BA27346F5D33"/>
          </w:pPr>
          <w:r>
            <w:t>[Answer A]</w:t>
          </w:r>
        </w:p>
      </w:docPartBody>
    </w:docPart>
    <w:docPart>
      <w:docPartPr>
        <w:name w:val="8E958A50BDB94A559332491FB3FC7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CD3AC-2184-419C-8346-8D78160FCE22}"/>
      </w:docPartPr>
      <w:docPartBody>
        <w:p w:rsidR="0022083D" w:rsidRDefault="0022083D" w:rsidP="0022083D">
          <w:pPr>
            <w:pStyle w:val="8E958A50BDB94A559332491FB3FC7407"/>
          </w:pPr>
          <w:r w:rsidRPr="00CE24D9">
            <w:t>[Answer B]</w:t>
          </w:r>
        </w:p>
      </w:docPartBody>
    </w:docPart>
    <w:docPart>
      <w:docPartPr>
        <w:name w:val="741DF88F59D5426EB388ABFF61A26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F164B-D776-4B41-BAFB-9D75DA47F6A6}"/>
      </w:docPartPr>
      <w:docPartBody>
        <w:p w:rsidR="0022083D" w:rsidRDefault="0022083D" w:rsidP="0022083D">
          <w:pPr>
            <w:pStyle w:val="741DF88F59D5426EB388ABFF61A26B6A"/>
          </w:pPr>
          <w:r w:rsidRPr="00CE24D9">
            <w:t>[Answer C]</w:t>
          </w:r>
        </w:p>
      </w:docPartBody>
    </w:docPart>
    <w:docPart>
      <w:docPartPr>
        <w:name w:val="963A9707B8C247D1816266CF3496F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CAF03-0E84-4032-AD24-AB0FCE55148E}"/>
      </w:docPartPr>
      <w:docPartBody>
        <w:p w:rsidR="0022083D" w:rsidRDefault="0022083D" w:rsidP="0022083D">
          <w:pPr>
            <w:pStyle w:val="963A9707B8C247D1816266CF3496FEA4"/>
          </w:pPr>
          <w:r w:rsidRPr="00CE24D9">
            <w:t>[Answer D]</w:t>
          </w:r>
        </w:p>
      </w:docPartBody>
    </w:docPart>
    <w:docPart>
      <w:docPartPr>
        <w:name w:val="B238B087FD3B49639150B7F0F646D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E2038-CDBB-43BD-8DBB-2E31D46F3D2C}"/>
      </w:docPartPr>
      <w:docPartBody>
        <w:p w:rsidR="0022083D" w:rsidRDefault="0022083D" w:rsidP="0022083D">
          <w:pPr>
            <w:pStyle w:val="B238B087FD3B49639150B7F0F646DBD7"/>
          </w:pPr>
          <w:r>
            <w:t>[Answer E]</w:t>
          </w:r>
        </w:p>
      </w:docPartBody>
    </w:docPart>
    <w:docPart>
      <w:docPartPr>
        <w:name w:val="A17F336840534C53B0B3CF6E904EE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9B8D5-35D5-4E76-8D64-F5C17C747647}"/>
      </w:docPartPr>
      <w:docPartBody>
        <w:p w:rsidR="0022083D" w:rsidRDefault="0022083D" w:rsidP="0022083D">
          <w:pPr>
            <w:pStyle w:val="A17F336840534C53B0B3CF6E904EE07F"/>
          </w:pPr>
          <w:r>
            <w:t>[Answer A]</w:t>
          </w:r>
        </w:p>
      </w:docPartBody>
    </w:docPart>
    <w:docPart>
      <w:docPartPr>
        <w:name w:val="5B1F206AAE3A4C24B54581F1AE641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620EB-74D6-49CC-BCFF-DC09393AC692}"/>
      </w:docPartPr>
      <w:docPartBody>
        <w:p w:rsidR="0022083D" w:rsidRDefault="0022083D" w:rsidP="0022083D">
          <w:pPr>
            <w:pStyle w:val="5B1F206AAE3A4C24B54581F1AE6412DD"/>
          </w:pPr>
          <w:r w:rsidRPr="00CE24D9">
            <w:t>[Answer B]</w:t>
          </w:r>
        </w:p>
      </w:docPartBody>
    </w:docPart>
    <w:docPart>
      <w:docPartPr>
        <w:name w:val="C8E1FE3FF4E04F61A869456D669EB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C48D4-7F36-42E0-826A-B7A08B9433E8}"/>
      </w:docPartPr>
      <w:docPartBody>
        <w:p w:rsidR="0022083D" w:rsidRDefault="0022083D" w:rsidP="0022083D">
          <w:pPr>
            <w:pStyle w:val="C8E1FE3FF4E04F61A869456D669EBE63"/>
          </w:pPr>
          <w:r w:rsidRPr="00CE24D9">
            <w:t>[Answer C]</w:t>
          </w:r>
        </w:p>
      </w:docPartBody>
    </w:docPart>
    <w:docPart>
      <w:docPartPr>
        <w:name w:val="31E682A2EF4E4A2EA598E2C3DBE86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696E1-172C-470C-A68D-ED5CD5D79139}"/>
      </w:docPartPr>
      <w:docPartBody>
        <w:p w:rsidR="0022083D" w:rsidRDefault="0022083D" w:rsidP="0022083D">
          <w:pPr>
            <w:pStyle w:val="31E682A2EF4E4A2EA598E2C3DBE863A7"/>
          </w:pPr>
          <w:r w:rsidRPr="00CE24D9">
            <w:t>[Answer D]</w:t>
          </w:r>
        </w:p>
      </w:docPartBody>
    </w:docPart>
    <w:docPart>
      <w:docPartPr>
        <w:name w:val="E8D4044DD0574D0DB4DAF0A1C8420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97D04-A1A7-42DB-AA51-C6963E367345}"/>
      </w:docPartPr>
      <w:docPartBody>
        <w:p w:rsidR="0022083D" w:rsidRDefault="0022083D" w:rsidP="0022083D">
          <w:pPr>
            <w:pStyle w:val="E8D4044DD0574D0DB4DAF0A1C8420084"/>
          </w:pPr>
          <w:r>
            <w:t>[Answer E]</w:t>
          </w:r>
        </w:p>
      </w:docPartBody>
    </w:docPart>
    <w:docPart>
      <w:docPartPr>
        <w:name w:val="1CFA1C8ADD61472FADF836ADDBC30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F932E-05EE-42B3-AC71-1AE75F5F4C48}"/>
      </w:docPartPr>
      <w:docPartBody>
        <w:p w:rsidR="0022083D" w:rsidRDefault="0022083D" w:rsidP="0022083D">
          <w:pPr>
            <w:pStyle w:val="1CFA1C8ADD61472FADF836ADDBC30687"/>
          </w:pPr>
          <w:r>
            <w:t>[Answer A]</w:t>
          </w:r>
        </w:p>
      </w:docPartBody>
    </w:docPart>
    <w:docPart>
      <w:docPartPr>
        <w:name w:val="D8EDB7336AA440A7BD46C7867CD07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33598-1202-4ED7-A923-D769B3E74847}"/>
      </w:docPartPr>
      <w:docPartBody>
        <w:p w:rsidR="0022083D" w:rsidRDefault="0022083D" w:rsidP="0022083D">
          <w:pPr>
            <w:pStyle w:val="D8EDB7336AA440A7BD46C7867CD075C8"/>
          </w:pPr>
          <w:r w:rsidRPr="00CE24D9">
            <w:t>[Answer B]</w:t>
          </w:r>
        </w:p>
      </w:docPartBody>
    </w:docPart>
    <w:docPart>
      <w:docPartPr>
        <w:name w:val="B711CD67C1B545078F9A85CF08ABC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A2FC5-33E5-431A-AE64-ED399EC6CF94}"/>
      </w:docPartPr>
      <w:docPartBody>
        <w:p w:rsidR="0022083D" w:rsidRDefault="0022083D" w:rsidP="0022083D">
          <w:pPr>
            <w:pStyle w:val="B711CD67C1B545078F9A85CF08ABC94E"/>
          </w:pPr>
          <w:r w:rsidRPr="00CE24D9">
            <w:t>[Answer C]</w:t>
          </w:r>
        </w:p>
      </w:docPartBody>
    </w:docPart>
    <w:docPart>
      <w:docPartPr>
        <w:name w:val="C7023E7DFDE5433DB1BC46C4E6254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C8951-39D9-46DF-B343-19B32AFE5927}"/>
      </w:docPartPr>
      <w:docPartBody>
        <w:p w:rsidR="0022083D" w:rsidRDefault="0022083D" w:rsidP="0022083D">
          <w:pPr>
            <w:pStyle w:val="C7023E7DFDE5433DB1BC46C4E6254362"/>
          </w:pPr>
          <w:r w:rsidRPr="00CE24D9">
            <w:t>[Answer D]</w:t>
          </w:r>
        </w:p>
      </w:docPartBody>
    </w:docPart>
    <w:docPart>
      <w:docPartPr>
        <w:name w:val="30BD53A449E7416BBE17892686222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FFCA4-71D2-4845-B011-94CF866E6D8C}"/>
      </w:docPartPr>
      <w:docPartBody>
        <w:p w:rsidR="0022083D" w:rsidRDefault="0022083D" w:rsidP="0022083D">
          <w:pPr>
            <w:pStyle w:val="30BD53A449E7416BBE17892686222A87"/>
          </w:pPr>
          <w:r>
            <w:t>[Answer E]</w:t>
          </w:r>
        </w:p>
      </w:docPartBody>
    </w:docPart>
    <w:docPart>
      <w:docPartPr>
        <w:name w:val="F68690DCBC224F19905EEAA48B833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3C222-924A-4590-96A6-30C0A8604754}"/>
      </w:docPartPr>
      <w:docPartBody>
        <w:p w:rsidR="0022083D" w:rsidRDefault="0022083D" w:rsidP="0022083D">
          <w:pPr>
            <w:pStyle w:val="F68690DCBC224F19905EEAA48B833D8E"/>
          </w:pPr>
          <w:r>
            <w:t>[Answer A]</w:t>
          </w:r>
        </w:p>
      </w:docPartBody>
    </w:docPart>
    <w:docPart>
      <w:docPartPr>
        <w:name w:val="C2BB35A5E770437CB1ECDFA10E00F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866DD-7B08-4424-B6DC-E3B7DFCDFFF2}"/>
      </w:docPartPr>
      <w:docPartBody>
        <w:p w:rsidR="0022083D" w:rsidRDefault="0022083D" w:rsidP="0022083D">
          <w:pPr>
            <w:pStyle w:val="C2BB35A5E770437CB1ECDFA10E00F07C"/>
          </w:pPr>
          <w:r w:rsidRPr="00CE24D9">
            <w:t>[Answer B]</w:t>
          </w:r>
        </w:p>
      </w:docPartBody>
    </w:docPart>
    <w:docPart>
      <w:docPartPr>
        <w:name w:val="0E565B358DC94C1CBDFB6C071025D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F2161-CA7D-4F8F-8F2E-4E03692353FD}"/>
      </w:docPartPr>
      <w:docPartBody>
        <w:p w:rsidR="0022083D" w:rsidRDefault="0022083D" w:rsidP="0022083D">
          <w:pPr>
            <w:pStyle w:val="0E565B358DC94C1CBDFB6C071025D5BB"/>
          </w:pPr>
          <w:r w:rsidRPr="00CE24D9">
            <w:t>[Answer C]</w:t>
          </w:r>
        </w:p>
      </w:docPartBody>
    </w:docPart>
    <w:docPart>
      <w:docPartPr>
        <w:name w:val="2050DB00A89C428994F4FDCFAC410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631B3-2E32-4471-9DC8-EE72DE273779}"/>
      </w:docPartPr>
      <w:docPartBody>
        <w:p w:rsidR="0022083D" w:rsidRDefault="0022083D" w:rsidP="0022083D">
          <w:pPr>
            <w:pStyle w:val="2050DB00A89C428994F4FDCFAC410740"/>
          </w:pPr>
          <w:r w:rsidRPr="00CE24D9">
            <w:t>[Answer D]</w:t>
          </w:r>
        </w:p>
      </w:docPartBody>
    </w:docPart>
    <w:docPart>
      <w:docPartPr>
        <w:name w:val="BD8B061E063E4A628E95FCD0E8B46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D78C8-98BC-49F8-A552-BF4E119B18E6}"/>
      </w:docPartPr>
      <w:docPartBody>
        <w:p w:rsidR="0022083D" w:rsidRDefault="0022083D" w:rsidP="0022083D">
          <w:pPr>
            <w:pStyle w:val="BD8B061E063E4A628E95FCD0E8B46696"/>
          </w:pPr>
          <w:r>
            <w:t>[Answer A]</w:t>
          </w:r>
        </w:p>
      </w:docPartBody>
    </w:docPart>
    <w:docPart>
      <w:docPartPr>
        <w:name w:val="26180FE48E0D49D796F7C1CD8CF37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17904-48EF-405E-9FC9-C5CD349D8847}"/>
      </w:docPartPr>
      <w:docPartBody>
        <w:p w:rsidR="0022083D" w:rsidRDefault="0022083D" w:rsidP="0022083D">
          <w:pPr>
            <w:pStyle w:val="26180FE48E0D49D796F7C1CD8CF37425"/>
          </w:pPr>
          <w:r w:rsidRPr="00CE24D9">
            <w:t>[Answer B]</w:t>
          </w:r>
        </w:p>
      </w:docPartBody>
    </w:docPart>
    <w:docPart>
      <w:docPartPr>
        <w:name w:val="9C74E79079B64B979618CB16B4CBE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29F7F-269B-4995-96D6-5F72BDD151EB}"/>
      </w:docPartPr>
      <w:docPartBody>
        <w:p w:rsidR="0022083D" w:rsidRDefault="0022083D" w:rsidP="0022083D">
          <w:pPr>
            <w:pStyle w:val="9C74E79079B64B979618CB16B4CBE0B4"/>
          </w:pPr>
          <w:r w:rsidRPr="00CE24D9">
            <w:t>[Answer C]</w:t>
          </w:r>
        </w:p>
      </w:docPartBody>
    </w:docPart>
    <w:docPart>
      <w:docPartPr>
        <w:name w:val="C7A96622D4074508A529278E668E6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DC69D-AFA2-4EB5-8AED-59A237328383}"/>
      </w:docPartPr>
      <w:docPartBody>
        <w:p w:rsidR="0022083D" w:rsidRDefault="0022083D" w:rsidP="0022083D">
          <w:pPr>
            <w:pStyle w:val="C7A96622D4074508A529278E668E6B11"/>
          </w:pPr>
          <w:r w:rsidRPr="00CE24D9">
            <w:t>[Type question here]</w:t>
          </w:r>
        </w:p>
      </w:docPartBody>
    </w:docPart>
    <w:docPart>
      <w:docPartPr>
        <w:name w:val="EB3371CA52C84BF2ABC060FD41DF1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6ABD6-C266-4A5A-A942-6821489C5A32}"/>
      </w:docPartPr>
      <w:docPartBody>
        <w:p w:rsidR="0022083D" w:rsidRDefault="0022083D" w:rsidP="0022083D">
          <w:pPr>
            <w:pStyle w:val="EB3371CA52C84BF2ABC060FD41DF115D"/>
          </w:pPr>
          <w:r w:rsidRPr="00CE24D9">
            <w:t>[Type question here]</w:t>
          </w:r>
        </w:p>
      </w:docPartBody>
    </w:docPart>
    <w:docPart>
      <w:docPartPr>
        <w:name w:val="064087B356914420A320C6B790334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48DC3-5E23-48B3-99C0-09CD8F993475}"/>
      </w:docPartPr>
      <w:docPartBody>
        <w:p w:rsidR="0022083D" w:rsidRDefault="0022083D" w:rsidP="0022083D">
          <w:pPr>
            <w:pStyle w:val="064087B356914420A320C6B7903349BB"/>
          </w:pPr>
          <w:r>
            <w:t>[Answer A]</w:t>
          </w:r>
        </w:p>
      </w:docPartBody>
    </w:docPart>
    <w:docPart>
      <w:docPartPr>
        <w:name w:val="404D734F5E6A45B1B4041FB17C089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EC44F-8268-4D44-9E83-877D906B1F1E}"/>
      </w:docPartPr>
      <w:docPartBody>
        <w:p w:rsidR="0022083D" w:rsidRDefault="0022083D" w:rsidP="0022083D">
          <w:pPr>
            <w:pStyle w:val="404D734F5E6A45B1B4041FB17C0892F9"/>
          </w:pPr>
          <w:r>
            <w:t>[Answer B]</w:t>
          </w:r>
        </w:p>
      </w:docPartBody>
    </w:docPart>
    <w:docPart>
      <w:docPartPr>
        <w:name w:val="6341938DB73040ADBDD66B53B611E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E1815-9BDF-42FE-8E94-A33EA98EE9B9}"/>
      </w:docPartPr>
      <w:docPartBody>
        <w:p w:rsidR="0022083D" w:rsidRDefault="0022083D" w:rsidP="0022083D">
          <w:pPr>
            <w:pStyle w:val="6341938DB73040ADBDD66B53B611ED12"/>
          </w:pPr>
          <w:r>
            <w:t>[Answer C]</w:t>
          </w:r>
        </w:p>
      </w:docPartBody>
    </w:docPart>
    <w:docPart>
      <w:docPartPr>
        <w:name w:val="4E130C7D56DE4A169B0045F43EE10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8E2FD-8262-47FE-8349-652D240D0AC8}"/>
      </w:docPartPr>
      <w:docPartBody>
        <w:p w:rsidR="0022083D" w:rsidRDefault="0022083D" w:rsidP="0022083D">
          <w:pPr>
            <w:pStyle w:val="4E130C7D56DE4A169B0045F43EE1008B"/>
          </w:pPr>
          <w:r>
            <w:t>[Answer D]</w:t>
          </w:r>
        </w:p>
      </w:docPartBody>
    </w:docPart>
    <w:docPart>
      <w:docPartPr>
        <w:name w:val="C01F593753B74C4A8898DF4663CA6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54D0F-336A-4FE4-8175-58337F4C3580}"/>
      </w:docPartPr>
      <w:docPartBody>
        <w:p w:rsidR="0022083D" w:rsidRDefault="0022083D" w:rsidP="0022083D">
          <w:pPr>
            <w:pStyle w:val="C01F593753B74C4A8898DF4663CA683F"/>
          </w:pPr>
          <w:r w:rsidRPr="00CE24D9">
            <w:t>[Answer D]</w:t>
          </w:r>
        </w:p>
      </w:docPartBody>
    </w:docPart>
    <w:docPart>
      <w:docPartPr>
        <w:name w:val="3DA3F76BD00F476D8BFD9C0ADB1A5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8644D-9FA9-4EDD-BE25-319486952B54}"/>
      </w:docPartPr>
      <w:docPartBody>
        <w:p w:rsidR="0022083D" w:rsidRDefault="0022083D" w:rsidP="0022083D">
          <w:pPr>
            <w:pStyle w:val="3DA3F76BD00F476D8BFD9C0ADB1A58E4"/>
          </w:pPr>
          <w:r>
            <w:t>[Answer A]</w:t>
          </w:r>
        </w:p>
      </w:docPartBody>
    </w:docPart>
    <w:docPart>
      <w:docPartPr>
        <w:name w:val="D5D41CF479AA4735A11722705F6A6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72A56-4F1C-41D8-B742-D63AD0EA9AD9}"/>
      </w:docPartPr>
      <w:docPartBody>
        <w:p w:rsidR="0022083D" w:rsidRDefault="0022083D" w:rsidP="0022083D">
          <w:pPr>
            <w:pStyle w:val="D5D41CF479AA4735A11722705F6A6FE6"/>
          </w:pPr>
          <w:r w:rsidRPr="00CE24D9">
            <w:t>[Answer B]</w:t>
          </w:r>
        </w:p>
      </w:docPartBody>
    </w:docPart>
    <w:docPart>
      <w:docPartPr>
        <w:name w:val="4980F146CEC8441C8E5190E8DCE80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2CBCC-86A8-4BC2-8094-C15CC3F6A3EF}"/>
      </w:docPartPr>
      <w:docPartBody>
        <w:p w:rsidR="0022083D" w:rsidRDefault="0022083D" w:rsidP="0022083D">
          <w:pPr>
            <w:pStyle w:val="4980F146CEC8441C8E5190E8DCE80273"/>
          </w:pPr>
          <w:r w:rsidRPr="00CE24D9">
            <w:t>[Answer C]</w:t>
          </w:r>
        </w:p>
      </w:docPartBody>
    </w:docPart>
    <w:docPart>
      <w:docPartPr>
        <w:name w:val="637ACA783455459789AFCFA8BA45A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C61CE-6409-4E0A-B6CC-7A8B023E233C}"/>
      </w:docPartPr>
      <w:docPartBody>
        <w:p w:rsidR="0022083D" w:rsidRDefault="0022083D" w:rsidP="0022083D">
          <w:pPr>
            <w:pStyle w:val="637ACA783455459789AFCFA8BA45AE5A"/>
          </w:pPr>
          <w:r>
            <w:t>[Answer A]</w:t>
          </w:r>
        </w:p>
      </w:docPartBody>
    </w:docPart>
    <w:docPart>
      <w:docPartPr>
        <w:name w:val="E255B7D2C42746E290074015AB7AC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2443F-6928-4A3C-B823-5AC99B395378}"/>
      </w:docPartPr>
      <w:docPartBody>
        <w:p w:rsidR="0022083D" w:rsidRDefault="0022083D" w:rsidP="0022083D">
          <w:pPr>
            <w:pStyle w:val="E255B7D2C42746E290074015AB7AC703"/>
          </w:pPr>
          <w:r w:rsidRPr="00CE24D9">
            <w:t>[Answer C]</w:t>
          </w:r>
        </w:p>
      </w:docPartBody>
    </w:docPart>
    <w:docPart>
      <w:docPartPr>
        <w:name w:val="448A0EFE4D1940E5A3F38082BA827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C468D-3253-46C8-812A-18DC9FCEBF8C}"/>
      </w:docPartPr>
      <w:docPartBody>
        <w:p w:rsidR="0022083D" w:rsidRDefault="0022083D" w:rsidP="0022083D">
          <w:pPr>
            <w:pStyle w:val="448A0EFE4D1940E5A3F38082BA827904"/>
          </w:pPr>
          <w:r w:rsidRPr="00CE24D9">
            <w:t>[Answer D]</w:t>
          </w:r>
        </w:p>
      </w:docPartBody>
    </w:docPart>
    <w:docPart>
      <w:docPartPr>
        <w:name w:val="A7AD6BBF854E46099DC68012CA1CD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01A80-1063-4761-8DAE-EED8863A1711}"/>
      </w:docPartPr>
      <w:docPartBody>
        <w:p w:rsidR="0022083D" w:rsidRDefault="0022083D" w:rsidP="0022083D">
          <w:pPr>
            <w:pStyle w:val="A7AD6BBF854E46099DC68012CA1CD41B"/>
          </w:pPr>
          <w:r w:rsidRPr="00CE24D9">
            <w:t>[Answer C]</w:t>
          </w:r>
        </w:p>
      </w:docPartBody>
    </w:docPart>
    <w:docPart>
      <w:docPartPr>
        <w:name w:val="A24774905BD54C4BA0342D3A08CF3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D4977-F674-43D5-8571-EFB04FE382B2}"/>
      </w:docPartPr>
      <w:docPartBody>
        <w:p w:rsidR="0022083D" w:rsidRDefault="0022083D" w:rsidP="0022083D">
          <w:pPr>
            <w:pStyle w:val="A24774905BD54C4BA0342D3A08CF3F26"/>
          </w:pPr>
          <w:r w:rsidRPr="00CE24D9">
            <w:t>[Answer B]</w:t>
          </w:r>
        </w:p>
      </w:docPartBody>
    </w:docPart>
    <w:docPart>
      <w:docPartPr>
        <w:name w:val="D270B0855C054AC382333BAAB7620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ED05A-522A-47CF-941A-70AE27E44701}"/>
      </w:docPartPr>
      <w:docPartBody>
        <w:p w:rsidR="004A1FF9" w:rsidRDefault="0022083D" w:rsidP="0022083D">
          <w:pPr>
            <w:pStyle w:val="D270B0855C054AC382333BAAB762098E"/>
          </w:pPr>
          <w:r>
            <w:t>[Answer E]</w:t>
          </w:r>
        </w:p>
      </w:docPartBody>
    </w:docPart>
    <w:docPart>
      <w:docPartPr>
        <w:name w:val="E3BFE0906FD945819A05AA45D35C8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6AB31-4F59-4400-AA23-D08C3A937947}"/>
      </w:docPartPr>
      <w:docPartBody>
        <w:p w:rsidR="004A1FF9" w:rsidRDefault="0022083D" w:rsidP="0022083D">
          <w:pPr>
            <w:pStyle w:val="E3BFE0906FD945819A05AA45D35C8C98"/>
          </w:pPr>
          <w:r>
            <w:t>[Answer A]</w:t>
          </w:r>
        </w:p>
      </w:docPartBody>
    </w:docPart>
    <w:docPart>
      <w:docPartPr>
        <w:name w:val="E6A72ACE092C412B9EE1936D78C09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910D0-2893-4357-B1FE-F84501A41373}"/>
      </w:docPartPr>
      <w:docPartBody>
        <w:p w:rsidR="004A1FF9" w:rsidRDefault="0022083D" w:rsidP="0022083D">
          <w:pPr>
            <w:pStyle w:val="E6A72ACE092C412B9EE1936D78C09E14"/>
          </w:pPr>
          <w:r w:rsidRPr="00CE24D9">
            <w:t>[Answer B]</w:t>
          </w:r>
        </w:p>
      </w:docPartBody>
    </w:docPart>
    <w:docPart>
      <w:docPartPr>
        <w:name w:val="191533D3735F401894009DC32A6EE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DBA97-0CD0-4D95-885F-E99D66CCF100}"/>
      </w:docPartPr>
      <w:docPartBody>
        <w:p w:rsidR="004A1FF9" w:rsidRDefault="0022083D" w:rsidP="0022083D">
          <w:pPr>
            <w:pStyle w:val="191533D3735F401894009DC32A6EEFEF"/>
          </w:pPr>
          <w:r>
            <w:t>[Answer A]</w:t>
          </w:r>
        </w:p>
      </w:docPartBody>
    </w:docPart>
    <w:docPart>
      <w:docPartPr>
        <w:name w:val="BF93CBA6484F43EBB4B4F80743264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9F9D0-8A01-4A7A-8CB0-165D5BDFEBCC}"/>
      </w:docPartPr>
      <w:docPartBody>
        <w:p w:rsidR="004A1FF9" w:rsidRDefault="0022083D" w:rsidP="0022083D">
          <w:pPr>
            <w:pStyle w:val="BF93CBA6484F43EBB4B4F807432644AF"/>
          </w:pPr>
          <w:r w:rsidRPr="00CE24D9">
            <w:t>[Answer B]</w:t>
          </w:r>
        </w:p>
      </w:docPartBody>
    </w:docPart>
    <w:docPart>
      <w:docPartPr>
        <w:name w:val="437DA70BCF344329B062444B25869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7020F-52D4-46C5-B018-9E3C9CB467BE}"/>
      </w:docPartPr>
      <w:docPartBody>
        <w:p w:rsidR="004A1FF9" w:rsidRDefault="0022083D" w:rsidP="0022083D">
          <w:pPr>
            <w:pStyle w:val="437DA70BCF344329B062444B258699B0"/>
          </w:pPr>
          <w:r>
            <w:t>[Answer A]</w:t>
          </w:r>
        </w:p>
      </w:docPartBody>
    </w:docPart>
    <w:docPart>
      <w:docPartPr>
        <w:name w:val="48987489A5534132A973AD7EEA195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DBB97-F872-4A53-B87C-30325A8BF251}"/>
      </w:docPartPr>
      <w:docPartBody>
        <w:p w:rsidR="004A1FF9" w:rsidRDefault="0022083D" w:rsidP="0022083D">
          <w:pPr>
            <w:pStyle w:val="48987489A5534132A973AD7EEA195752"/>
          </w:pPr>
          <w:r w:rsidRPr="00CE24D9">
            <w:t>[Answer B]</w:t>
          </w:r>
        </w:p>
      </w:docPartBody>
    </w:docPart>
    <w:docPart>
      <w:docPartPr>
        <w:name w:val="68DD68B4EA5B48869B42D93DBCF61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4BA22-F1EE-48BD-8204-1CCB74732D25}"/>
      </w:docPartPr>
      <w:docPartBody>
        <w:p w:rsidR="004A1FF9" w:rsidRDefault="0022083D" w:rsidP="0022083D">
          <w:pPr>
            <w:pStyle w:val="68DD68B4EA5B48869B42D93DBCF61740"/>
          </w:pPr>
          <w:r w:rsidRPr="00CE24D9">
            <w:t>[Type question here]</w:t>
          </w:r>
        </w:p>
      </w:docPartBody>
    </w:docPart>
    <w:docPart>
      <w:docPartPr>
        <w:name w:val="F3FFE1F0EDB34537B0B43C9FDC35B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7B8B8-FE76-45B4-ABCE-57A695F3F42E}"/>
      </w:docPartPr>
      <w:docPartBody>
        <w:p w:rsidR="004A1FF9" w:rsidRDefault="0022083D" w:rsidP="0022083D">
          <w:pPr>
            <w:pStyle w:val="F3FFE1F0EDB34537B0B43C9FDC35B865"/>
          </w:pPr>
          <w:r>
            <w:t>[Answer A]</w:t>
          </w:r>
        </w:p>
      </w:docPartBody>
    </w:docPart>
    <w:docPart>
      <w:docPartPr>
        <w:name w:val="3F959F30B355457FAB44599128DD2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C03BE-AF40-48C2-8CDE-FB47D4E4797A}"/>
      </w:docPartPr>
      <w:docPartBody>
        <w:p w:rsidR="004A1FF9" w:rsidRDefault="0022083D" w:rsidP="0022083D">
          <w:pPr>
            <w:pStyle w:val="3F959F30B355457FAB44599128DD22BE"/>
          </w:pPr>
          <w:r>
            <w:t>[Answer B]</w:t>
          </w:r>
        </w:p>
      </w:docPartBody>
    </w:docPart>
    <w:docPart>
      <w:docPartPr>
        <w:name w:val="6F7E940BC61048F8A8AF98BFBC352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8A7EA-D9C0-4FB4-917C-838A60068BBE}"/>
      </w:docPartPr>
      <w:docPartBody>
        <w:p w:rsidR="004A1FF9" w:rsidRDefault="0022083D" w:rsidP="0022083D">
          <w:pPr>
            <w:pStyle w:val="6F7E940BC61048F8A8AF98BFBC352671"/>
          </w:pPr>
          <w:r>
            <w:t>[Answer C]</w:t>
          </w:r>
        </w:p>
      </w:docPartBody>
    </w:docPart>
    <w:docPart>
      <w:docPartPr>
        <w:name w:val="F664B474110244E2804C329D20ED9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483ED-FA28-4235-867C-F5D5D3F97CB6}"/>
      </w:docPartPr>
      <w:docPartBody>
        <w:p w:rsidR="004A1FF9" w:rsidRDefault="0022083D" w:rsidP="0022083D">
          <w:pPr>
            <w:pStyle w:val="F664B474110244E2804C329D20ED9F1C"/>
          </w:pPr>
          <w:r>
            <w:t>[Answer A]</w:t>
          </w:r>
        </w:p>
      </w:docPartBody>
    </w:docPart>
    <w:docPart>
      <w:docPartPr>
        <w:name w:val="E963CBC19F8C43508D697C8F43A25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B08CB-71F7-4209-B203-435486F070B7}"/>
      </w:docPartPr>
      <w:docPartBody>
        <w:p w:rsidR="004A1FF9" w:rsidRDefault="0022083D" w:rsidP="0022083D">
          <w:pPr>
            <w:pStyle w:val="E963CBC19F8C43508D697C8F43A25F45"/>
          </w:pPr>
          <w:r w:rsidRPr="00CE24D9">
            <w:t>[Answer B]</w:t>
          </w:r>
        </w:p>
      </w:docPartBody>
    </w:docPart>
    <w:docPart>
      <w:docPartPr>
        <w:name w:val="D4F0F941C36A40C5921E66B194BD0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D84AB-C4D5-4843-AD3E-7B0030FDAD2D}"/>
      </w:docPartPr>
      <w:docPartBody>
        <w:p w:rsidR="004A1FF9" w:rsidRDefault="0022083D" w:rsidP="0022083D">
          <w:pPr>
            <w:pStyle w:val="D4F0F941C36A40C5921E66B194BD01A1"/>
          </w:pPr>
          <w:r w:rsidRPr="00CE24D9">
            <w:t>[Answer C]</w:t>
          </w:r>
        </w:p>
      </w:docPartBody>
    </w:docPart>
    <w:docPart>
      <w:docPartPr>
        <w:name w:val="CFABEA2B5BEB423C9CE4740BB18F2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43B6E-09CC-4670-AD15-980C43862FAE}"/>
      </w:docPartPr>
      <w:docPartBody>
        <w:p w:rsidR="004A1FF9" w:rsidRDefault="0022083D" w:rsidP="0022083D">
          <w:pPr>
            <w:pStyle w:val="CFABEA2B5BEB423C9CE4740BB18F2F28"/>
          </w:pPr>
          <w:r w:rsidRPr="00CE24D9">
            <w:t>[Answer D]</w:t>
          </w:r>
        </w:p>
      </w:docPartBody>
    </w:docPart>
    <w:docPart>
      <w:docPartPr>
        <w:name w:val="AFB70626023D4B539AFA8D253F083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24D27-C40B-48A3-8FE7-07A39B378F63}"/>
      </w:docPartPr>
      <w:docPartBody>
        <w:p w:rsidR="004A1FF9" w:rsidRDefault="0022083D" w:rsidP="0022083D">
          <w:pPr>
            <w:pStyle w:val="AFB70626023D4B539AFA8D253F083AE0"/>
          </w:pPr>
          <w:r>
            <w:t>[Answer E]</w:t>
          </w:r>
        </w:p>
      </w:docPartBody>
    </w:docPart>
    <w:docPart>
      <w:docPartPr>
        <w:name w:val="86400C6997E34E22B8405E81ED5F5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AB847-6158-477D-B067-BF7328549C76}"/>
      </w:docPartPr>
      <w:docPartBody>
        <w:p w:rsidR="004A1FF9" w:rsidRDefault="0022083D" w:rsidP="0022083D">
          <w:pPr>
            <w:pStyle w:val="86400C6997E34E22B8405E81ED5F52FE"/>
          </w:pPr>
          <w:r>
            <w:t>[Answer A]</w:t>
          </w:r>
        </w:p>
      </w:docPartBody>
    </w:docPart>
    <w:docPart>
      <w:docPartPr>
        <w:name w:val="AC6F7357A344467BBC29A721A492B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3762F-4639-4651-84C8-086921CDCFF0}"/>
      </w:docPartPr>
      <w:docPartBody>
        <w:p w:rsidR="004A1FF9" w:rsidRDefault="0022083D" w:rsidP="0022083D">
          <w:pPr>
            <w:pStyle w:val="AC6F7357A344467BBC29A721A492BEDE"/>
          </w:pPr>
          <w:r w:rsidRPr="00CE24D9">
            <w:t>[Answer B]</w:t>
          </w:r>
        </w:p>
      </w:docPartBody>
    </w:docPart>
    <w:docPart>
      <w:docPartPr>
        <w:name w:val="C452497968504C25A0596230DF37E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B4E1D-BCAD-4592-8E3F-7CBBF5629694}"/>
      </w:docPartPr>
      <w:docPartBody>
        <w:p w:rsidR="004A1FF9" w:rsidRDefault="0022083D" w:rsidP="0022083D">
          <w:pPr>
            <w:pStyle w:val="C452497968504C25A0596230DF37E91A"/>
          </w:pPr>
          <w:r w:rsidRPr="00CE24D9">
            <w:t>[Answer D]</w:t>
          </w:r>
        </w:p>
      </w:docPartBody>
    </w:docPart>
    <w:docPart>
      <w:docPartPr>
        <w:name w:val="960BFB81AEB540EF969D4CBA957D5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9BB42-3F83-498D-A1D7-F0FD46DADBBB}"/>
      </w:docPartPr>
      <w:docPartBody>
        <w:p w:rsidR="004A1FF9" w:rsidRDefault="0022083D" w:rsidP="0022083D">
          <w:pPr>
            <w:pStyle w:val="960BFB81AEB540EF969D4CBA957D5E58"/>
          </w:pPr>
          <w:r>
            <w:t>[Answer E]</w:t>
          </w:r>
        </w:p>
      </w:docPartBody>
    </w:docPart>
    <w:docPart>
      <w:docPartPr>
        <w:name w:val="BA0FF7E0BCC443C5A1AA7C471F8AD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3306F-3AC9-4425-A7B4-F97F0945AFB0}"/>
      </w:docPartPr>
      <w:docPartBody>
        <w:p w:rsidR="004A1FF9" w:rsidRDefault="0022083D" w:rsidP="0022083D">
          <w:pPr>
            <w:pStyle w:val="BA0FF7E0BCC443C5A1AA7C471F8AD81A"/>
          </w:pPr>
          <w:r>
            <w:t>[Answer A]</w:t>
          </w:r>
        </w:p>
      </w:docPartBody>
    </w:docPart>
    <w:docPart>
      <w:docPartPr>
        <w:name w:val="22C1C5805B7D416FA91F89B9D5251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F5AFC-4612-475C-AF26-13A30A398966}"/>
      </w:docPartPr>
      <w:docPartBody>
        <w:p w:rsidR="004A1FF9" w:rsidRDefault="0022083D" w:rsidP="0022083D">
          <w:pPr>
            <w:pStyle w:val="22C1C5805B7D416FA91F89B9D5251309"/>
          </w:pPr>
          <w:r w:rsidRPr="00CE24D9">
            <w:t>[Answer B]</w:t>
          </w:r>
        </w:p>
      </w:docPartBody>
    </w:docPart>
    <w:docPart>
      <w:docPartPr>
        <w:name w:val="31CA369AB3534E5B81125D9297155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C0507-2CDA-41FC-BE3C-FBDFE549BA54}"/>
      </w:docPartPr>
      <w:docPartBody>
        <w:p w:rsidR="004A1FF9" w:rsidRDefault="0022083D" w:rsidP="0022083D">
          <w:pPr>
            <w:pStyle w:val="31CA369AB3534E5B81125D929715589D"/>
          </w:pPr>
          <w:r w:rsidRPr="00CE24D9">
            <w:t>[Answer C]</w:t>
          </w:r>
        </w:p>
      </w:docPartBody>
    </w:docPart>
    <w:docPart>
      <w:docPartPr>
        <w:name w:val="2950B941FC444134B7F2BA6840C77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C334-097E-4E5D-A997-8AB04342B1E6}"/>
      </w:docPartPr>
      <w:docPartBody>
        <w:p w:rsidR="004A1FF9" w:rsidRDefault="0022083D" w:rsidP="0022083D">
          <w:pPr>
            <w:pStyle w:val="2950B941FC444134B7F2BA6840C77325"/>
          </w:pPr>
          <w:r w:rsidRPr="00CE24D9">
            <w:t>[Answer D]</w:t>
          </w:r>
        </w:p>
      </w:docPartBody>
    </w:docPart>
    <w:docPart>
      <w:docPartPr>
        <w:name w:val="A88B8356C41A4C91B7602DF76E5BC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EAC05-7083-4A37-9B05-96B6B77576CB}"/>
      </w:docPartPr>
      <w:docPartBody>
        <w:p w:rsidR="004A1FF9" w:rsidRDefault="0022083D" w:rsidP="0022083D">
          <w:pPr>
            <w:pStyle w:val="A88B8356C41A4C91B7602DF76E5BC7F7"/>
          </w:pPr>
          <w:r>
            <w:t>[Answer E]</w:t>
          </w:r>
        </w:p>
      </w:docPartBody>
    </w:docPart>
    <w:docPart>
      <w:docPartPr>
        <w:name w:val="49579F26895442D582CA5A3202F19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A7348-4E58-4B5B-AF44-DE390003F3EF}"/>
      </w:docPartPr>
      <w:docPartBody>
        <w:p w:rsidR="004A1FF9" w:rsidRDefault="0022083D" w:rsidP="0022083D">
          <w:pPr>
            <w:pStyle w:val="49579F26895442D582CA5A3202F19CF8"/>
          </w:pPr>
          <w:r>
            <w:t>[Answer A]</w:t>
          </w:r>
        </w:p>
      </w:docPartBody>
    </w:docPart>
    <w:docPart>
      <w:docPartPr>
        <w:name w:val="BA7AFC9805934065BC4153A34425E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265EB-CFB0-457D-8F1D-D4EDF3D13466}"/>
      </w:docPartPr>
      <w:docPartBody>
        <w:p w:rsidR="004A1FF9" w:rsidRDefault="0022083D" w:rsidP="0022083D">
          <w:pPr>
            <w:pStyle w:val="BA7AFC9805934065BC4153A34425E05E"/>
          </w:pPr>
          <w:r w:rsidRPr="00CE24D9">
            <w:t>[Answer B]</w:t>
          </w:r>
        </w:p>
      </w:docPartBody>
    </w:docPart>
    <w:docPart>
      <w:docPartPr>
        <w:name w:val="5771580CB65540C89631D7E024E31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51295-B3F0-4A2D-B6A3-7843A39F1C5F}"/>
      </w:docPartPr>
      <w:docPartBody>
        <w:p w:rsidR="004A1FF9" w:rsidRDefault="0022083D" w:rsidP="0022083D">
          <w:pPr>
            <w:pStyle w:val="5771580CB65540C89631D7E024E31550"/>
          </w:pPr>
          <w:r w:rsidRPr="00CE24D9">
            <w:t>[Answer C]</w:t>
          </w:r>
        </w:p>
      </w:docPartBody>
    </w:docPart>
    <w:docPart>
      <w:docPartPr>
        <w:name w:val="D24BFE66E1DD4EDDB75633AD4D043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21DE0-F68A-45EA-A38D-6B48ACE3B201}"/>
      </w:docPartPr>
      <w:docPartBody>
        <w:p w:rsidR="004A1FF9" w:rsidRDefault="0022083D" w:rsidP="0022083D">
          <w:pPr>
            <w:pStyle w:val="D24BFE66E1DD4EDDB75633AD4D043BE1"/>
          </w:pPr>
          <w:r>
            <w:t>[Answer E]</w:t>
          </w:r>
        </w:p>
      </w:docPartBody>
    </w:docPart>
    <w:docPart>
      <w:docPartPr>
        <w:name w:val="C98F71442A3B48DE937DC5CFA68DE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68AE8-F06D-4879-A9D2-10BE7DC547A3}"/>
      </w:docPartPr>
      <w:docPartBody>
        <w:p w:rsidR="00565026" w:rsidRDefault="00F447DD" w:rsidP="00F447DD">
          <w:pPr>
            <w:pStyle w:val="C98F71442A3B48DE937DC5CFA68DEC3E"/>
          </w:pPr>
          <w:r w:rsidRPr="00CE24D9">
            <w:t>[Type question here]</w:t>
          </w:r>
        </w:p>
      </w:docPartBody>
    </w:docPart>
    <w:docPart>
      <w:docPartPr>
        <w:name w:val="648CBBE196824203969A7B827A8E4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EEF64-3BE2-4553-8AF7-C2BA0452BE61}"/>
      </w:docPartPr>
      <w:docPartBody>
        <w:p w:rsidR="00565026" w:rsidRDefault="00F447DD" w:rsidP="00F447DD">
          <w:pPr>
            <w:pStyle w:val="648CBBE196824203969A7B827A8E491C"/>
          </w:pPr>
          <w:r>
            <w:t>[Answer A]</w:t>
          </w:r>
        </w:p>
      </w:docPartBody>
    </w:docPart>
    <w:docPart>
      <w:docPartPr>
        <w:name w:val="87BA0BA055D24EB78FACE717CF0E2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99422-3900-4756-8739-EAACB1CE50F8}"/>
      </w:docPartPr>
      <w:docPartBody>
        <w:p w:rsidR="00565026" w:rsidRDefault="00F447DD" w:rsidP="00F447DD">
          <w:pPr>
            <w:pStyle w:val="87BA0BA055D24EB78FACE717CF0E254C"/>
          </w:pPr>
          <w:r>
            <w:t>[Answer B]</w:t>
          </w:r>
        </w:p>
      </w:docPartBody>
    </w:docPart>
    <w:docPart>
      <w:docPartPr>
        <w:name w:val="11AC9D8E9D0346FFA5E1F3B134745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621F1-D541-4EC7-980A-25E27FF22F54}"/>
      </w:docPartPr>
      <w:docPartBody>
        <w:p w:rsidR="00565026" w:rsidRDefault="00F447DD" w:rsidP="00F447DD">
          <w:pPr>
            <w:pStyle w:val="11AC9D8E9D0346FFA5E1F3B1347451BF"/>
          </w:pPr>
          <w:r>
            <w:t>[Answer A]</w:t>
          </w:r>
        </w:p>
      </w:docPartBody>
    </w:docPart>
    <w:docPart>
      <w:docPartPr>
        <w:name w:val="99BA1E0ECD68489B899B5204AB294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331DC-8FD3-491C-AFAF-E2B162D62818}"/>
      </w:docPartPr>
      <w:docPartBody>
        <w:p w:rsidR="00565026" w:rsidRDefault="00F447DD" w:rsidP="00F447DD">
          <w:pPr>
            <w:pStyle w:val="99BA1E0ECD68489B899B5204AB29414B"/>
          </w:pPr>
          <w:r w:rsidRPr="00CE24D9">
            <w:t>[Answer B]</w:t>
          </w:r>
        </w:p>
      </w:docPartBody>
    </w:docPart>
    <w:docPart>
      <w:docPartPr>
        <w:name w:val="DCBD17BE999543E8895D2F332390F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EB621-21A5-4E49-837F-352927506F69}"/>
      </w:docPartPr>
      <w:docPartBody>
        <w:p w:rsidR="00565026" w:rsidRDefault="00F447DD" w:rsidP="00F447DD">
          <w:pPr>
            <w:pStyle w:val="DCBD17BE999543E8895D2F332390FA10"/>
          </w:pPr>
          <w:r w:rsidRPr="00CE24D9">
            <w:t>[Type question here]</w:t>
          </w:r>
        </w:p>
      </w:docPartBody>
    </w:docPart>
    <w:docPart>
      <w:docPartPr>
        <w:name w:val="4D36E9CA7F754FB2B8618FBF12272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23FF6-82B2-4F52-B1DA-9C83B1EA4BD1}"/>
      </w:docPartPr>
      <w:docPartBody>
        <w:p w:rsidR="00565026" w:rsidRDefault="00F447DD" w:rsidP="00F447DD">
          <w:pPr>
            <w:pStyle w:val="4D36E9CA7F754FB2B8618FBF1227242D"/>
          </w:pPr>
          <w:r>
            <w:t>[Answer A]</w:t>
          </w:r>
        </w:p>
      </w:docPartBody>
    </w:docPart>
    <w:docPart>
      <w:docPartPr>
        <w:name w:val="0DF203AF4EEB4ED384545DD132EFD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416FD-E17C-4663-A8AD-DF4542DB59FB}"/>
      </w:docPartPr>
      <w:docPartBody>
        <w:p w:rsidR="00565026" w:rsidRDefault="00F447DD" w:rsidP="00F447DD">
          <w:pPr>
            <w:pStyle w:val="0DF203AF4EEB4ED384545DD132EFDFB2"/>
          </w:pPr>
          <w:r>
            <w:t>[Answer B]</w:t>
          </w:r>
        </w:p>
      </w:docPartBody>
    </w:docPart>
    <w:docPart>
      <w:docPartPr>
        <w:name w:val="78D118507AC24D8E829DA796F3495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4680D-E616-485A-8BFF-97B6ABE85286}"/>
      </w:docPartPr>
      <w:docPartBody>
        <w:p w:rsidR="00565026" w:rsidRDefault="00F447DD" w:rsidP="00F447DD">
          <w:pPr>
            <w:pStyle w:val="78D118507AC24D8E829DA796F34956AC"/>
          </w:pPr>
          <w:r w:rsidRPr="00CE24D9">
            <w:t>[Type question here]</w:t>
          </w:r>
        </w:p>
      </w:docPartBody>
    </w:docPart>
    <w:docPart>
      <w:docPartPr>
        <w:name w:val="3FC1E10725B8499892B68580ED4D0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A2CDE-E1F5-4469-8736-FE14DA26F86E}"/>
      </w:docPartPr>
      <w:docPartBody>
        <w:p w:rsidR="00565026" w:rsidRDefault="00F447DD" w:rsidP="00F447DD">
          <w:pPr>
            <w:pStyle w:val="3FC1E10725B8499892B68580ED4D03FD"/>
          </w:pPr>
          <w:r>
            <w:t>[Answer A]</w:t>
          </w:r>
        </w:p>
      </w:docPartBody>
    </w:docPart>
    <w:docPart>
      <w:docPartPr>
        <w:name w:val="6C9E339A409440EDA74902A46C138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A2ED7-16CF-472D-918E-5C3788773725}"/>
      </w:docPartPr>
      <w:docPartBody>
        <w:p w:rsidR="00565026" w:rsidRDefault="00F447DD" w:rsidP="00F447DD">
          <w:pPr>
            <w:pStyle w:val="6C9E339A409440EDA74902A46C13825D"/>
          </w:pPr>
          <w:r>
            <w:t>[Answer B]</w:t>
          </w:r>
        </w:p>
      </w:docPartBody>
    </w:docPart>
    <w:docPart>
      <w:docPartPr>
        <w:name w:val="9A2397A20C3F490BB36A1992D9AFE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62946-38FC-4FEA-91DC-955E19CAE3B3}"/>
      </w:docPartPr>
      <w:docPartBody>
        <w:p w:rsidR="00565026" w:rsidRDefault="00F447DD" w:rsidP="00F447DD">
          <w:pPr>
            <w:pStyle w:val="9A2397A20C3F490BB36A1992D9AFECEE"/>
          </w:pPr>
          <w:r w:rsidRPr="00CE24D9">
            <w:t>[Type question here]</w:t>
          </w:r>
        </w:p>
      </w:docPartBody>
    </w:docPart>
    <w:docPart>
      <w:docPartPr>
        <w:name w:val="269D452027004F77BE8C60CB97999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43D9D-A51E-436F-AD0F-77E084388FC8}"/>
      </w:docPartPr>
      <w:docPartBody>
        <w:p w:rsidR="00565026" w:rsidRDefault="00F447DD" w:rsidP="00F447DD">
          <w:pPr>
            <w:pStyle w:val="269D452027004F77BE8C60CB9799905A"/>
          </w:pPr>
          <w:r>
            <w:t>[Answer A]</w:t>
          </w:r>
        </w:p>
      </w:docPartBody>
    </w:docPart>
    <w:docPart>
      <w:docPartPr>
        <w:name w:val="1CD63A275A234AE9A308667C29A45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8AACA-BF3A-467F-A40D-F50356CD1445}"/>
      </w:docPartPr>
      <w:docPartBody>
        <w:p w:rsidR="00565026" w:rsidRDefault="00F447DD" w:rsidP="00F447DD">
          <w:pPr>
            <w:pStyle w:val="1CD63A275A234AE9A308667C29A45B5B"/>
          </w:pPr>
          <w:r>
            <w:t>[Answer B]</w:t>
          </w:r>
        </w:p>
      </w:docPartBody>
    </w:docPart>
    <w:docPart>
      <w:docPartPr>
        <w:name w:val="8551CA5CC5584CE6A0C46B10D71DF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7492E-1991-448E-8E88-67F3437EC38F}"/>
      </w:docPartPr>
      <w:docPartBody>
        <w:p w:rsidR="00565026" w:rsidRDefault="00F447DD" w:rsidP="00F447DD">
          <w:pPr>
            <w:pStyle w:val="8551CA5CC5584CE6A0C46B10D71DF537"/>
          </w:pPr>
          <w:r w:rsidRPr="00CE24D9">
            <w:t>[Type question here]</w:t>
          </w:r>
        </w:p>
      </w:docPartBody>
    </w:docPart>
    <w:docPart>
      <w:docPartPr>
        <w:name w:val="7E3B299F48C547C3A973E8DCBD727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1E4DE-6185-48DB-B87F-429359989198}"/>
      </w:docPartPr>
      <w:docPartBody>
        <w:p w:rsidR="00565026" w:rsidRDefault="00F447DD" w:rsidP="00F447DD">
          <w:pPr>
            <w:pStyle w:val="7E3B299F48C547C3A973E8DCBD727150"/>
          </w:pPr>
          <w:r>
            <w:t>[Answer A]</w:t>
          </w:r>
        </w:p>
      </w:docPartBody>
    </w:docPart>
    <w:docPart>
      <w:docPartPr>
        <w:name w:val="E7C2D5865D9442D696A155A8EF86E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89285-F08F-4A94-8E99-3441DFD12EB7}"/>
      </w:docPartPr>
      <w:docPartBody>
        <w:p w:rsidR="00565026" w:rsidRDefault="00F447DD" w:rsidP="00F447DD">
          <w:pPr>
            <w:pStyle w:val="E7C2D5865D9442D696A155A8EF86E2B1"/>
          </w:pPr>
          <w:r>
            <w:t>[Answer B]</w:t>
          </w:r>
        </w:p>
      </w:docPartBody>
    </w:docPart>
    <w:docPart>
      <w:docPartPr>
        <w:name w:val="6AF5A436B0AE4E8E9341E1B2EA03F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BB128-50CF-4280-B597-C6596629BD27}"/>
      </w:docPartPr>
      <w:docPartBody>
        <w:p w:rsidR="00565026" w:rsidRDefault="00F447DD" w:rsidP="00F447DD">
          <w:pPr>
            <w:pStyle w:val="6AF5A436B0AE4E8E9341E1B2EA03FB62"/>
          </w:pPr>
          <w:r w:rsidRPr="00CE24D9">
            <w:t>[Type question here]</w:t>
          </w:r>
        </w:p>
      </w:docPartBody>
    </w:docPart>
    <w:docPart>
      <w:docPartPr>
        <w:name w:val="832242533B1A4BADAD1B2BF8CFC9B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BF643-6B75-493A-B1A3-A9D79FA3D00E}"/>
      </w:docPartPr>
      <w:docPartBody>
        <w:p w:rsidR="00565026" w:rsidRDefault="00F447DD" w:rsidP="00F447DD">
          <w:pPr>
            <w:pStyle w:val="832242533B1A4BADAD1B2BF8CFC9B88D"/>
          </w:pPr>
          <w:r>
            <w:t>[Answer A]</w:t>
          </w:r>
        </w:p>
      </w:docPartBody>
    </w:docPart>
    <w:docPart>
      <w:docPartPr>
        <w:name w:val="E0CD7FE1D16442268606DDD29A3D6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06F87-BBEC-4ED8-8B08-D98A91FC4481}"/>
      </w:docPartPr>
      <w:docPartBody>
        <w:p w:rsidR="00565026" w:rsidRDefault="00F447DD" w:rsidP="00F447DD">
          <w:pPr>
            <w:pStyle w:val="E0CD7FE1D16442268606DDD29A3D6338"/>
          </w:pPr>
          <w:r>
            <w:t>[Answer B]</w:t>
          </w:r>
        </w:p>
      </w:docPartBody>
    </w:docPart>
    <w:docPart>
      <w:docPartPr>
        <w:name w:val="05A831B05656417AA256AE5B66886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40A65-89CC-4A89-A181-E54000D012E0}"/>
      </w:docPartPr>
      <w:docPartBody>
        <w:p w:rsidR="00565026" w:rsidRDefault="00F447DD" w:rsidP="00F447DD">
          <w:pPr>
            <w:pStyle w:val="05A831B05656417AA256AE5B668868EE"/>
          </w:pPr>
          <w:r>
            <w:t>[Answer A]</w:t>
          </w:r>
        </w:p>
      </w:docPartBody>
    </w:docPart>
    <w:docPart>
      <w:docPartPr>
        <w:name w:val="B6646756D30F461BB63EDF8C48DE7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B3B46-90BA-4A97-8D1B-B358366197A6}"/>
      </w:docPartPr>
      <w:docPartBody>
        <w:p w:rsidR="00565026" w:rsidRDefault="00F447DD" w:rsidP="00F447DD">
          <w:pPr>
            <w:pStyle w:val="B6646756D30F461BB63EDF8C48DE7812"/>
          </w:pPr>
          <w:r w:rsidRPr="00CE24D9">
            <w:t>[Answer B]</w:t>
          </w:r>
        </w:p>
      </w:docPartBody>
    </w:docPart>
    <w:docPart>
      <w:docPartPr>
        <w:name w:val="5AA138DA954443C191EFA01E6FC2E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E5A0F-040E-4DF9-95C3-EE2F40D69A85}"/>
      </w:docPartPr>
      <w:docPartBody>
        <w:p w:rsidR="00565026" w:rsidRDefault="00F447DD" w:rsidP="00F447DD">
          <w:pPr>
            <w:pStyle w:val="5AA138DA954443C191EFA01E6FC2EF51"/>
          </w:pPr>
          <w:r w:rsidRPr="00CE24D9">
            <w:t>[Answer C]</w:t>
          </w:r>
        </w:p>
      </w:docPartBody>
    </w:docPart>
    <w:docPart>
      <w:docPartPr>
        <w:name w:val="420003BF3A8A4ABB8E8020AABA3EB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0F2C8-D947-44E0-822D-8DC74F0BCBA5}"/>
      </w:docPartPr>
      <w:docPartBody>
        <w:p w:rsidR="00565026" w:rsidRDefault="00F447DD" w:rsidP="00F447DD">
          <w:pPr>
            <w:pStyle w:val="420003BF3A8A4ABB8E8020AABA3EB069"/>
          </w:pPr>
          <w:r w:rsidRPr="00CE24D9">
            <w:t>[Answer D]</w:t>
          </w:r>
        </w:p>
      </w:docPartBody>
    </w:docPart>
    <w:docPart>
      <w:docPartPr>
        <w:name w:val="18F72B124D3849C98BEE1CEA0E845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6D284-025E-4E11-8D9F-7AC9B5C332ED}"/>
      </w:docPartPr>
      <w:docPartBody>
        <w:p w:rsidR="00565026" w:rsidRDefault="00F447DD" w:rsidP="00F447DD">
          <w:pPr>
            <w:pStyle w:val="18F72B124D3849C98BEE1CEA0E845D6E"/>
          </w:pPr>
          <w:r>
            <w:t>[Answer E]</w:t>
          </w:r>
        </w:p>
      </w:docPartBody>
    </w:docPart>
    <w:docPart>
      <w:docPartPr>
        <w:name w:val="C6938A9AB5204F1F8BB4BB2D12707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2B669-20E2-4324-87C4-024C7DB2A427}"/>
      </w:docPartPr>
      <w:docPartBody>
        <w:p w:rsidR="00565026" w:rsidRDefault="00F447DD" w:rsidP="00F447DD">
          <w:pPr>
            <w:pStyle w:val="C6938A9AB5204F1F8BB4BB2D12707A3A"/>
          </w:pPr>
          <w:r>
            <w:t>[Answer A]</w:t>
          </w:r>
        </w:p>
      </w:docPartBody>
    </w:docPart>
    <w:docPart>
      <w:docPartPr>
        <w:name w:val="0B348383E2E5485B88B71064C4746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579BA-6D8F-4B14-9326-5C56794BB872}"/>
      </w:docPartPr>
      <w:docPartBody>
        <w:p w:rsidR="00565026" w:rsidRDefault="00F447DD" w:rsidP="00F447DD">
          <w:pPr>
            <w:pStyle w:val="0B348383E2E5485B88B71064C474610C"/>
          </w:pPr>
          <w:r>
            <w:t>[Answer B]</w:t>
          </w:r>
        </w:p>
      </w:docPartBody>
    </w:docPart>
    <w:docPart>
      <w:docPartPr>
        <w:name w:val="685B5AC6C00141178E0480F686CA9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A3B05-15DB-406B-8B4E-59D3A2E2EDFB}"/>
      </w:docPartPr>
      <w:docPartBody>
        <w:p w:rsidR="00565026" w:rsidRDefault="00F447DD" w:rsidP="00F447DD">
          <w:pPr>
            <w:pStyle w:val="685B5AC6C00141178E0480F686CA9981"/>
          </w:pPr>
          <w:r>
            <w:t>[Answer C]</w:t>
          </w:r>
        </w:p>
      </w:docPartBody>
    </w:docPart>
    <w:docPart>
      <w:docPartPr>
        <w:name w:val="AC5AA57A5D7144F1B37370982B66C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651AB-2451-4505-B9E7-C1518AD8EEA3}"/>
      </w:docPartPr>
      <w:docPartBody>
        <w:p w:rsidR="00565026" w:rsidRDefault="00F447DD" w:rsidP="00F447DD">
          <w:pPr>
            <w:pStyle w:val="AC5AA57A5D7144F1B37370982B66CF15"/>
          </w:pPr>
          <w:r>
            <w:t>[Answer D]</w:t>
          </w:r>
        </w:p>
      </w:docPartBody>
    </w:docPart>
    <w:docPart>
      <w:docPartPr>
        <w:name w:val="738F340E44164AAD893C88C1CFBD2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3E600-FFB5-48FC-AB72-CF3EA853EB54}"/>
      </w:docPartPr>
      <w:docPartBody>
        <w:p w:rsidR="00565026" w:rsidRDefault="00F447DD" w:rsidP="00F447DD">
          <w:pPr>
            <w:pStyle w:val="738F340E44164AAD893C88C1CFBD237E"/>
          </w:pPr>
          <w:r>
            <w:t>[Answer A]</w:t>
          </w:r>
        </w:p>
      </w:docPartBody>
    </w:docPart>
    <w:docPart>
      <w:docPartPr>
        <w:name w:val="6B4CE7BE195D4685BCB6A8A95CBC3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F3038-27DA-40AF-861C-66E020277E39}"/>
      </w:docPartPr>
      <w:docPartBody>
        <w:p w:rsidR="00565026" w:rsidRDefault="00F447DD" w:rsidP="00F447DD">
          <w:pPr>
            <w:pStyle w:val="6B4CE7BE195D4685BCB6A8A95CBC37B5"/>
          </w:pPr>
          <w:r w:rsidRPr="00CE24D9">
            <w:t>[Answer B]</w:t>
          </w:r>
        </w:p>
      </w:docPartBody>
    </w:docPart>
    <w:docPart>
      <w:docPartPr>
        <w:name w:val="57A23BEA46424953A5FBBD416529C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C883C-B40C-4F2B-AD3E-33F5A115D4BD}"/>
      </w:docPartPr>
      <w:docPartBody>
        <w:p w:rsidR="00565026" w:rsidRDefault="00F447DD" w:rsidP="00F447DD">
          <w:pPr>
            <w:pStyle w:val="57A23BEA46424953A5FBBD416529C9CD"/>
          </w:pPr>
          <w:r w:rsidRPr="00CE24D9">
            <w:t>[Answer C]</w:t>
          </w:r>
        </w:p>
      </w:docPartBody>
    </w:docPart>
    <w:docPart>
      <w:docPartPr>
        <w:name w:val="AB6461CE560D46A7BD44EB2E1AABE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EDFC7-F176-4CCA-9AF4-55E8192B8309}"/>
      </w:docPartPr>
      <w:docPartBody>
        <w:p w:rsidR="00565026" w:rsidRDefault="00F447DD" w:rsidP="00F447DD">
          <w:pPr>
            <w:pStyle w:val="AB6461CE560D46A7BD44EB2E1AABED30"/>
          </w:pPr>
          <w:r w:rsidRPr="00CE24D9">
            <w:t>[Answer D]</w:t>
          </w:r>
        </w:p>
      </w:docPartBody>
    </w:docPart>
    <w:docPart>
      <w:docPartPr>
        <w:name w:val="2DA3830839F843639490C404B0E43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155A0-101B-4FEE-916B-76AFCE7BD57B}"/>
      </w:docPartPr>
      <w:docPartBody>
        <w:p w:rsidR="00565026" w:rsidRDefault="00F447DD" w:rsidP="00F447DD">
          <w:pPr>
            <w:pStyle w:val="2DA3830839F843639490C404B0E43701"/>
          </w:pPr>
          <w:r>
            <w:t>[Answer E]</w:t>
          </w:r>
        </w:p>
      </w:docPartBody>
    </w:docPart>
    <w:docPart>
      <w:docPartPr>
        <w:name w:val="EE1DE4516BC64E13A9138AC8E6402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7B65A-2419-4FBE-A3B4-5FD4CAB17E61}"/>
      </w:docPartPr>
      <w:docPartBody>
        <w:p w:rsidR="00565026" w:rsidRDefault="00F447DD" w:rsidP="00F447DD">
          <w:pPr>
            <w:pStyle w:val="EE1DE4516BC64E13A9138AC8E640280A"/>
          </w:pPr>
          <w:r>
            <w:t>[Answer A]</w:t>
          </w:r>
        </w:p>
      </w:docPartBody>
    </w:docPart>
    <w:docPart>
      <w:docPartPr>
        <w:name w:val="2E9FEC938ED544018489CEC67AE8C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A2B41-5E3C-4B62-88C1-671004B30364}"/>
      </w:docPartPr>
      <w:docPartBody>
        <w:p w:rsidR="00565026" w:rsidRDefault="00F447DD" w:rsidP="00F447DD">
          <w:pPr>
            <w:pStyle w:val="2E9FEC938ED544018489CEC67AE8C860"/>
          </w:pPr>
          <w:r w:rsidRPr="00CE24D9">
            <w:t>[Answer B]</w:t>
          </w:r>
        </w:p>
      </w:docPartBody>
    </w:docPart>
    <w:docPart>
      <w:docPartPr>
        <w:name w:val="A965EB4C26DC4BA4B54180966C246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E7767-D52E-4AB2-A140-B92098F365AE}"/>
      </w:docPartPr>
      <w:docPartBody>
        <w:p w:rsidR="00565026" w:rsidRDefault="00F447DD" w:rsidP="00F447DD">
          <w:pPr>
            <w:pStyle w:val="A965EB4C26DC4BA4B54180966C246007"/>
          </w:pPr>
          <w:r w:rsidRPr="00CE24D9">
            <w:t>[Answer C]</w:t>
          </w:r>
        </w:p>
      </w:docPartBody>
    </w:docPart>
    <w:docPart>
      <w:docPartPr>
        <w:name w:val="4CA6C93789DB42DBA14A5D34B839E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000A6-C316-4BBD-B540-C32D103BB548}"/>
      </w:docPartPr>
      <w:docPartBody>
        <w:p w:rsidR="00565026" w:rsidRDefault="00F447DD" w:rsidP="00F447DD">
          <w:pPr>
            <w:pStyle w:val="4CA6C93789DB42DBA14A5D34B839E645"/>
          </w:pPr>
          <w:r w:rsidRPr="00CE24D9">
            <w:t>[Answer D]</w:t>
          </w:r>
        </w:p>
      </w:docPartBody>
    </w:docPart>
    <w:docPart>
      <w:docPartPr>
        <w:name w:val="45F96B9EE88B461C8F60E2234C12B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070A8-CC5E-4D70-9A4B-45299CAC935E}"/>
      </w:docPartPr>
      <w:docPartBody>
        <w:p w:rsidR="00565026" w:rsidRDefault="00F447DD" w:rsidP="00F447DD">
          <w:pPr>
            <w:pStyle w:val="45F96B9EE88B461C8F60E2234C12BFE7"/>
          </w:pPr>
          <w:r>
            <w:t>[Answer 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454AF"/>
    <w:rsid w:val="0022083D"/>
    <w:rsid w:val="004454AF"/>
    <w:rsid w:val="004A1FF9"/>
    <w:rsid w:val="00565026"/>
    <w:rsid w:val="00F44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5CBD82C2C14E6487C8698B4250F1E0">
    <w:name w:val="D35CBD82C2C14E6487C8698B4250F1E0"/>
    <w:rsid w:val="0022083D"/>
  </w:style>
  <w:style w:type="paragraph" w:customStyle="1" w:styleId="7364DD17607C49BD92D5D8231B3894BA">
    <w:name w:val="7364DD17607C49BD92D5D8231B3894BA"/>
    <w:rsid w:val="0022083D"/>
  </w:style>
  <w:style w:type="paragraph" w:customStyle="1" w:styleId="2BF622FB463E436DA8142280F7E6B415">
    <w:name w:val="2BF622FB463E436DA8142280F7E6B415"/>
    <w:rsid w:val="0022083D"/>
  </w:style>
  <w:style w:type="paragraph" w:customStyle="1" w:styleId="5C10EF2D1DE14A65B5A897E6C69F6528">
    <w:name w:val="5C10EF2D1DE14A65B5A897E6C69F6528"/>
    <w:rsid w:val="0022083D"/>
  </w:style>
  <w:style w:type="paragraph" w:customStyle="1" w:styleId="DD12FDBFB2E2436991A5FF423C0F973F">
    <w:name w:val="DD12FDBFB2E2436991A5FF423C0F973F"/>
    <w:rsid w:val="0022083D"/>
  </w:style>
  <w:style w:type="paragraph" w:customStyle="1" w:styleId="E3DD28C3996148C0B8440C1A5A9EA785">
    <w:name w:val="E3DD28C3996148C0B8440C1A5A9EA785"/>
    <w:rsid w:val="0022083D"/>
  </w:style>
  <w:style w:type="paragraph" w:customStyle="1" w:styleId="E448CC034FFB4C7FABB237647AF1897A">
    <w:name w:val="E448CC034FFB4C7FABB237647AF1897A"/>
    <w:rsid w:val="0022083D"/>
  </w:style>
  <w:style w:type="paragraph" w:customStyle="1" w:styleId="2E477FF5FA5E490F89E31CC956B7F0B0">
    <w:name w:val="2E477FF5FA5E490F89E31CC956B7F0B0"/>
    <w:rsid w:val="0022083D"/>
  </w:style>
  <w:style w:type="paragraph" w:customStyle="1" w:styleId="60B336DC04374A169C3A5467084199B7">
    <w:name w:val="60B336DC04374A169C3A5467084199B7"/>
    <w:rsid w:val="0022083D"/>
  </w:style>
  <w:style w:type="paragraph" w:customStyle="1" w:styleId="30963B23DF304C57BDB51CFA943D5540">
    <w:name w:val="30963B23DF304C57BDB51CFA943D5540"/>
    <w:rsid w:val="0022083D"/>
  </w:style>
  <w:style w:type="paragraph" w:customStyle="1" w:styleId="64226EDBE2EE4FEF848ED2A80ED5C21A">
    <w:name w:val="64226EDBE2EE4FEF848ED2A80ED5C21A"/>
    <w:rsid w:val="0022083D"/>
  </w:style>
  <w:style w:type="paragraph" w:customStyle="1" w:styleId="04CC516EB2594CFCA49C3179A72B1349">
    <w:name w:val="04CC516EB2594CFCA49C3179A72B1349"/>
    <w:rsid w:val="0022083D"/>
  </w:style>
  <w:style w:type="paragraph" w:customStyle="1" w:styleId="71EDE30BBA614573BF4CE2747E20AF72">
    <w:name w:val="71EDE30BBA614573BF4CE2747E20AF72"/>
    <w:rsid w:val="0022083D"/>
  </w:style>
  <w:style w:type="paragraph" w:customStyle="1" w:styleId="7D161FAB75514DF683F87DCAD5BD781E">
    <w:name w:val="7D161FAB75514DF683F87DCAD5BD781E"/>
    <w:rsid w:val="0022083D"/>
  </w:style>
  <w:style w:type="paragraph" w:customStyle="1" w:styleId="3D25A50E94854699A7658B3912B0386E">
    <w:name w:val="3D25A50E94854699A7658B3912B0386E"/>
    <w:rsid w:val="0022083D"/>
  </w:style>
  <w:style w:type="paragraph" w:customStyle="1" w:styleId="ED336D3EB448416AAA5F0F9F5AA64B1C">
    <w:name w:val="ED336D3EB448416AAA5F0F9F5AA64B1C"/>
    <w:rsid w:val="0022083D"/>
  </w:style>
  <w:style w:type="paragraph" w:customStyle="1" w:styleId="DBD4E118FAF040A8A8B88F8C7712E47C">
    <w:name w:val="DBD4E118FAF040A8A8B88F8C7712E47C"/>
    <w:rsid w:val="0022083D"/>
  </w:style>
  <w:style w:type="paragraph" w:customStyle="1" w:styleId="5EB4781D2AFD4E00BE217A33A4172A81">
    <w:name w:val="5EB4781D2AFD4E00BE217A33A4172A81"/>
    <w:rsid w:val="0022083D"/>
  </w:style>
  <w:style w:type="paragraph" w:customStyle="1" w:styleId="78A2F52AE1F1476FB3BB50383F2F7CAE">
    <w:name w:val="78A2F52AE1F1476FB3BB50383F2F7CAE"/>
    <w:rsid w:val="0022083D"/>
  </w:style>
  <w:style w:type="paragraph" w:customStyle="1" w:styleId="EE525D7DFAD04C6CB0578C90C8DA72EE">
    <w:name w:val="EE525D7DFAD04C6CB0578C90C8DA72EE"/>
    <w:rsid w:val="0022083D"/>
  </w:style>
  <w:style w:type="paragraph" w:customStyle="1" w:styleId="658935A7034A4BC1B0F419DB38AD20EC">
    <w:name w:val="658935A7034A4BC1B0F419DB38AD20EC"/>
    <w:rsid w:val="0022083D"/>
  </w:style>
  <w:style w:type="paragraph" w:customStyle="1" w:styleId="6175099C79894D75B46AD0BD2E19535B">
    <w:name w:val="6175099C79894D75B46AD0BD2E19535B"/>
    <w:rsid w:val="0022083D"/>
  </w:style>
  <w:style w:type="paragraph" w:customStyle="1" w:styleId="38B7C837F11D44ECA1A689404FAD15C7">
    <w:name w:val="38B7C837F11D44ECA1A689404FAD15C7"/>
    <w:rsid w:val="0022083D"/>
  </w:style>
  <w:style w:type="paragraph" w:customStyle="1" w:styleId="0AA093C3C79A4DB98620694AA0B376F7">
    <w:name w:val="0AA093C3C79A4DB98620694AA0B376F7"/>
    <w:rsid w:val="0022083D"/>
  </w:style>
  <w:style w:type="paragraph" w:customStyle="1" w:styleId="0980C7A8CAC24FE594AE4FA7A1C972CA">
    <w:name w:val="0980C7A8CAC24FE594AE4FA7A1C972CA"/>
    <w:rsid w:val="0022083D"/>
  </w:style>
  <w:style w:type="paragraph" w:customStyle="1" w:styleId="C0C1797E1534440EB08A7CFC9255EBB4">
    <w:name w:val="C0C1797E1534440EB08A7CFC9255EBB4"/>
    <w:rsid w:val="0022083D"/>
  </w:style>
  <w:style w:type="paragraph" w:customStyle="1" w:styleId="FB41CE12D83442D196BEF654F0264B50">
    <w:name w:val="FB41CE12D83442D196BEF654F0264B50"/>
    <w:rsid w:val="0022083D"/>
  </w:style>
  <w:style w:type="paragraph" w:customStyle="1" w:styleId="0DB9924A11BB4B4193744935C4DA333C">
    <w:name w:val="0DB9924A11BB4B4193744935C4DA333C"/>
    <w:rsid w:val="0022083D"/>
  </w:style>
  <w:style w:type="paragraph" w:customStyle="1" w:styleId="E670A63DCFE04431BD647E56E03639BF">
    <w:name w:val="E670A63DCFE04431BD647E56E03639BF"/>
    <w:rsid w:val="0022083D"/>
  </w:style>
  <w:style w:type="paragraph" w:customStyle="1" w:styleId="ECD87F83CF57433A93C59D863F88A92F">
    <w:name w:val="ECD87F83CF57433A93C59D863F88A92F"/>
    <w:rsid w:val="0022083D"/>
  </w:style>
  <w:style w:type="paragraph" w:customStyle="1" w:styleId="00F8764BF2674658ABB73DC6040BED3C">
    <w:name w:val="00F8764BF2674658ABB73DC6040BED3C"/>
    <w:rsid w:val="0022083D"/>
  </w:style>
  <w:style w:type="paragraph" w:customStyle="1" w:styleId="C706A3C883A84C77837571E1E6994229">
    <w:name w:val="C706A3C883A84C77837571E1E6994229"/>
    <w:rsid w:val="0022083D"/>
  </w:style>
  <w:style w:type="paragraph" w:customStyle="1" w:styleId="658E82E1F4564B2F9AA47DACB345DBD2">
    <w:name w:val="658E82E1F4564B2F9AA47DACB345DBD2"/>
    <w:rsid w:val="0022083D"/>
  </w:style>
  <w:style w:type="paragraph" w:customStyle="1" w:styleId="65085B464C20451E9EC9F0832DB93735">
    <w:name w:val="65085B464C20451E9EC9F0832DB93735"/>
    <w:rsid w:val="0022083D"/>
  </w:style>
  <w:style w:type="paragraph" w:customStyle="1" w:styleId="59D871E07A304822A7136DC24F37187A">
    <w:name w:val="59D871E07A304822A7136DC24F37187A"/>
    <w:rsid w:val="0022083D"/>
  </w:style>
  <w:style w:type="paragraph" w:customStyle="1" w:styleId="0E0826EEBBFD4717BB7B3294D48F144D">
    <w:name w:val="0E0826EEBBFD4717BB7B3294D48F144D"/>
    <w:rsid w:val="0022083D"/>
  </w:style>
  <w:style w:type="paragraph" w:customStyle="1" w:styleId="32D1F5742F054A99BDF6D1146E1BB948">
    <w:name w:val="32D1F5742F054A99BDF6D1146E1BB948"/>
    <w:rsid w:val="0022083D"/>
  </w:style>
  <w:style w:type="paragraph" w:customStyle="1" w:styleId="7997CBB32C134DAE93EFD075EF04B7B1">
    <w:name w:val="7997CBB32C134DAE93EFD075EF04B7B1"/>
    <w:rsid w:val="0022083D"/>
  </w:style>
  <w:style w:type="paragraph" w:customStyle="1" w:styleId="FCBE2345913E4EA8A1CF6763ED2470E3">
    <w:name w:val="FCBE2345913E4EA8A1CF6763ED2470E3"/>
    <w:rsid w:val="0022083D"/>
  </w:style>
  <w:style w:type="paragraph" w:customStyle="1" w:styleId="D1FB38DDD61C46DAB31C132BD0718C89">
    <w:name w:val="D1FB38DDD61C46DAB31C132BD0718C89"/>
    <w:rsid w:val="0022083D"/>
  </w:style>
  <w:style w:type="paragraph" w:customStyle="1" w:styleId="A1AAFD6548E446F3874A36089811D924">
    <w:name w:val="A1AAFD6548E446F3874A36089811D924"/>
    <w:rsid w:val="0022083D"/>
  </w:style>
  <w:style w:type="paragraph" w:customStyle="1" w:styleId="40A83995724D4D1EAC35D128E27EDF23">
    <w:name w:val="40A83995724D4D1EAC35D128E27EDF23"/>
    <w:rsid w:val="0022083D"/>
  </w:style>
  <w:style w:type="paragraph" w:customStyle="1" w:styleId="3AF6CA4BEF484CAE9AFCBB2169D37FAD">
    <w:name w:val="3AF6CA4BEF484CAE9AFCBB2169D37FAD"/>
    <w:rsid w:val="0022083D"/>
  </w:style>
  <w:style w:type="paragraph" w:customStyle="1" w:styleId="A1539685D02F4844B693AC9241054B18">
    <w:name w:val="A1539685D02F4844B693AC9241054B18"/>
    <w:rsid w:val="0022083D"/>
  </w:style>
  <w:style w:type="paragraph" w:customStyle="1" w:styleId="BE53E201E4B04EB4996BAE6F94649FE2">
    <w:name w:val="BE53E201E4B04EB4996BAE6F94649FE2"/>
    <w:rsid w:val="0022083D"/>
  </w:style>
  <w:style w:type="paragraph" w:customStyle="1" w:styleId="BA13DCBDE10647D2AD018779D6289CCB">
    <w:name w:val="BA13DCBDE10647D2AD018779D6289CCB"/>
    <w:rsid w:val="0022083D"/>
  </w:style>
  <w:style w:type="paragraph" w:customStyle="1" w:styleId="B868D5978EB04E518530737E7ABDAE78">
    <w:name w:val="B868D5978EB04E518530737E7ABDAE78"/>
    <w:rsid w:val="0022083D"/>
  </w:style>
  <w:style w:type="paragraph" w:customStyle="1" w:styleId="56A5311E03ED48D09380922BB30CBC81">
    <w:name w:val="56A5311E03ED48D09380922BB30CBC81"/>
    <w:rsid w:val="0022083D"/>
  </w:style>
  <w:style w:type="paragraph" w:customStyle="1" w:styleId="CC6BFD2DA6AF44C59FCAC84D381E33F7">
    <w:name w:val="CC6BFD2DA6AF44C59FCAC84D381E33F7"/>
    <w:rsid w:val="0022083D"/>
  </w:style>
  <w:style w:type="paragraph" w:customStyle="1" w:styleId="285C86C0B5834A0BB1103D5C2121C48F">
    <w:name w:val="285C86C0B5834A0BB1103D5C2121C48F"/>
    <w:rsid w:val="0022083D"/>
  </w:style>
  <w:style w:type="paragraph" w:customStyle="1" w:styleId="8190BA7CA10B4E558A64BA27346F5D33">
    <w:name w:val="8190BA7CA10B4E558A64BA27346F5D33"/>
    <w:rsid w:val="0022083D"/>
  </w:style>
  <w:style w:type="paragraph" w:customStyle="1" w:styleId="8E958A50BDB94A559332491FB3FC7407">
    <w:name w:val="8E958A50BDB94A559332491FB3FC7407"/>
    <w:rsid w:val="0022083D"/>
  </w:style>
  <w:style w:type="paragraph" w:customStyle="1" w:styleId="741DF88F59D5426EB388ABFF61A26B6A">
    <w:name w:val="741DF88F59D5426EB388ABFF61A26B6A"/>
    <w:rsid w:val="0022083D"/>
  </w:style>
  <w:style w:type="paragraph" w:customStyle="1" w:styleId="963A9707B8C247D1816266CF3496FEA4">
    <w:name w:val="963A9707B8C247D1816266CF3496FEA4"/>
    <w:rsid w:val="0022083D"/>
  </w:style>
  <w:style w:type="paragraph" w:customStyle="1" w:styleId="B238B087FD3B49639150B7F0F646DBD7">
    <w:name w:val="B238B087FD3B49639150B7F0F646DBD7"/>
    <w:rsid w:val="0022083D"/>
  </w:style>
  <w:style w:type="paragraph" w:customStyle="1" w:styleId="C724F0DCE5B540F695C2D3434DF72686">
    <w:name w:val="C724F0DCE5B540F695C2D3434DF72686"/>
    <w:rsid w:val="0022083D"/>
  </w:style>
  <w:style w:type="paragraph" w:customStyle="1" w:styleId="A17F336840534C53B0B3CF6E904EE07F">
    <w:name w:val="A17F336840534C53B0B3CF6E904EE07F"/>
    <w:rsid w:val="0022083D"/>
  </w:style>
  <w:style w:type="paragraph" w:customStyle="1" w:styleId="5B1F206AAE3A4C24B54581F1AE6412DD">
    <w:name w:val="5B1F206AAE3A4C24B54581F1AE6412DD"/>
    <w:rsid w:val="0022083D"/>
  </w:style>
  <w:style w:type="paragraph" w:customStyle="1" w:styleId="C8E1FE3FF4E04F61A869456D669EBE63">
    <w:name w:val="C8E1FE3FF4E04F61A869456D669EBE63"/>
    <w:rsid w:val="0022083D"/>
  </w:style>
  <w:style w:type="paragraph" w:customStyle="1" w:styleId="31E682A2EF4E4A2EA598E2C3DBE863A7">
    <w:name w:val="31E682A2EF4E4A2EA598E2C3DBE863A7"/>
    <w:rsid w:val="0022083D"/>
  </w:style>
  <w:style w:type="paragraph" w:customStyle="1" w:styleId="E8D4044DD0574D0DB4DAF0A1C8420084">
    <w:name w:val="E8D4044DD0574D0DB4DAF0A1C8420084"/>
    <w:rsid w:val="0022083D"/>
  </w:style>
  <w:style w:type="paragraph" w:customStyle="1" w:styleId="40C7A181559C449C8EAEFAF05700F51E">
    <w:name w:val="40C7A181559C449C8EAEFAF05700F51E"/>
    <w:rsid w:val="0022083D"/>
  </w:style>
  <w:style w:type="paragraph" w:customStyle="1" w:styleId="1CFA1C8ADD61472FADF836ADDBC30687">
    <w:name w:val="1CFA1C8ADD61472FADF836ADDBC30687"/>
    <w:rsid w:val="0022083D"/>
  </w:style>
  <w:style w:type="paragraph" w:customStyle="1" w:styleId="D8EDB7336AA440A7BD46C7867CD075C8">
    <w:name w:val="D8EDB7336AA440A7BD46C7867CD075C8"/>
    <w:rsid w:val="0022083D"/>
  </w:style>
  <w:style w:type="paragraph" w:customStyle="1" w:styleId="B711CD67C1B545078F9A85CF08ABC94E">
    <w:name w:val="B711CD67C1B545078F9A85CF08ABC94E"/>
    <w:rsid w:val="0022083D"/>
  </w:style>
  <w:style w:type="paragraph" w:customStyle="1" w:styleId="C7023E7DFDE5433DB1BC46C4E6254362">
    <w:name w:val="C7023E7DFDE5433DB1BC46C4E6254362"/>
    <w:rsid w:val="0022083D"/>
  </w:style>
  <w:style w:type="paragraph" w:customStyle="1" w:styleId="30BD53A449E7416BBE17892686222A87">
    <w:name w:val="30BD53A449E7416BBE17892686222A87"/>
    <w:rsid w:val="0022083D"/>
  </w:style>
  <w:style w:type="paragraph" w:customStyle="1" w:styleId="99C7CE7D483148B099462E1585BC46CB">
    <w:name w:val="99C7CE7D483148B099462E1585BC46CB"/>
    <w:rsid w:val="0022083D"/>
  </w:style>
  <w:style w:type="paragraph" w:customStyle="1" w:styleId="8A62AFC7BFC04F13BEBEC8BDA82E98AF">
    <w:name w:val="8A62AFC7BFC04F13BEBEC8BDA82E98AF"/>
    <w:rsid w:val="0022083D"/>
  </w:style>
  <w:style w:type="paragraph" w:customStyle="1" w:styleId="DE02CDED76C7429B85619477A7921110">
    <w:name w:val="DE02CDED76C7429B85619477A7921110"/>
    <w:rsid w:val="0022083D"/>
  </w:style>
  <w:style w:type="paragraph" w:customStyle="1" w:styleId="5EF20B233BDF4C71B14C9F96541F35AE">
    <w:name w:val="5EF20B233BDF4C71B14C9F96541F35AE"/>
    <w:rsid w:val="0022083D"/>
  </w:style>
  <w:style w:type="paragraph" w:customStyle="1" w:styleId="D325030EBAEC49B7BB0884E0272B99F9">
    <w:name w:val="D325030EBAEC49B7BB0884E0272B99F9"/>
    <w:rsid w:val="0022083D"/>
  </w:style>
  <w:style w:type="paragraph" w:customStyle="1" w:styleId="29B7A840343646C4803482B0E1A82253">
    <w:name w:val="29B7A840343646C4803482B0E1A82253"/>
    <w:rsid w:val="0022083D"/>
  </w:style>
  <w:style w:type="paragraph" w:customStyle="1" w:styleId="8F1F03F4FB344B788C1B24AF1085BC5D">
    <w:name w:val="8F1F03F4FB344B788C1B24AF1085BC5D"/>
    <w:rsid w:val="0022083D"/>
  </w:style>
  <w:style w:type="paragraph" w:customStyle="1" w:styleId="3C30446E08164CB58408B6D908AF82E6">
    <w:name w:val="3C30446E08164CB58408B6D908AF82E6"/>
    <w:rsid w:val="0022083D"/>
  </w:style>
  <w:style w:type="paragraph" w:customStyle="1" w:styleId="B25886D7EF244CD2B52BE4527A9F2177">
    <w:name w:val="B25886D7EF244CD2B52BE4527A9F2177"/>
    <w:rsid w:val="0022083D"/>
  </w:style>
  <w:style w:type="paragraph" w:customStyle="1" w:styleId="A68CBBFE87A44620929CD3DB52E904CD">
    <w:name w:val="A68CBBFE87A44620929CD3DB52E904CD"/>
    <w:rsid w:val="0022083D"/>
  </w:style>
  <w:style w:type="paragraph" w:customStyle="1" w:styleId="0653B97523294171B1D173C9B28F042A">
    <w:name w:val="0653B97523294171B1D173C9B28F042A"/>
    <w:rsid w:val="0022083D"/>
  </w:style>
  <w:style w:type="paragraph" w:customStyle="1" w:styleId="486C9B60ACA04E2F8D022BC48332F2BE">
    <w:name w:val="486C9B60ACA04E2F8D022BC48332F2BE"/>
    <w:rsid w:val="0022083D"/>
  </w:style>
  <w:style w:type="paragraph" w:customStyle="1" w:styleId="8D337AB8C5B84327A51604B66E3EB393">
    <w:name w:val="8D337AB8C5B84327A51604B66E3EB393"/>
    <w:rsid w:val="0022083D"/>
  </w:style>
  <w:style w:type="paragraph" w:customStyle="1" w:styleId="82E9ABF7A51A4616B9BCC7213CEA047A">
    <w:name w:val="82E9ABF7A51A4616B9BCC7213CEA047A"/>
    <w:rsid w:val="0022083D"/>
  </w:style>
  <w:style w:type="paragraph" w:customStyle="1" w:styleId="F2E58D41AD2C4139A01B9BD4862AFD4B">
    <w:name w:val="F2E58D41AD2C4139A01B9BD4862AFD4B"/>
    <w:rsid w:val="0022083D"/>
  </w:style>
  <w:style w:type="paragraph" w:customStyle="1" w:styleId="60241D705C42431F96934BD948906CBA">
    <w:name w:val="60241D705C42431F96934BD948906CBA"/>
    <w:rsid w:val="0022083D"/>
  </w:style>
  <w:style w:type="paragraph" w:customStyle="1" w:styleId="7AA27C39AA9B4AEEAE58D65732BF06B4">
    <w:name w:val="7AA27C39AA9B4AEEAE58D65732BF06B4"/>
    <w:rsid w:val="0022083D"/>
  </w:style>
  <w:style w:type="paragraph" w:customStyle="1" w:styleId="3ED4B5661A294E3EAE09BF20E4BB449B">
    <w:name w:val="3ED4B5661A294E3EAE09BF20E4BB449B"/>
    <w:rsid w:val="0022083D"/>
  </w:style>
  <w:style w:type="paragraph" w:customStyle="1" w:styleId="9AB755040C7944FC9C9E0BA3BA4C5389">
    <w:name w:val="9AB755040C7944FC9C9E0BA3BA4C5389"/>
    <w:rsid w:val="0022083D"/>
  </w:style>
  <w:style w:type="paragraph" w:customStyle="1" w:styleId="74B572DE1BCC4ED8B1694CA6C62891A0">
    <w:name w:val="74B572DE1BCC4ED8B1694CA6C62891A0"/>
    <w:rsid w:val="0022083D"/>
  </w:style>
  <w:style w:type="paragraph" w:customStyle="1" w:styleId="92307921F83B4C1B834B0C6E093E4C52">
    <w:name w:val="92307921F83B4C1B834B0C6E093E4C52"/>
    <w:rsid w:val="0022083D"/>
  </w:style>
  <w:style w:type="paragraph" w:customStyle="1" w:styleId="3B9FE21CD5D6446C9896BE072B40419C">
    <w:name w:val="3B9FE21CD5D6446C9896BE072B40419C"/>
    <w:rsid w:val="0022083D"/>
  </w:style>
  <w:style w:type="paragraph" w:customStyle="1" w:styleId="C46EAACBFC644D0882BF99351D122EB0">
    <w:name w:val="C46EAACBFC644D0882BF99351D122EB0"/>
    <w:rsid w:val="0022083D"/>
  </w:style>
  <w:style w:type="paragraph" w:customStyle="1" w:styleId="88B28093B06C4C9FA2D0BB983763BE57">
    <w:name w:val="88B28093B06C4C9FA2D0BB983763BE57"/>
    <w:rsid w:val="0022083D"/>
  </w:style>
  <w:style w:type="paragraph" w:customStyle="1" w:styleId="4B0BF270F637477096B4C72B9D3889D0">
    <w:name w:val="4B0BF270F637477096B4C72B9D3889D0"/>
    <w:rsid w:val="0022083D"/>
  </w:style>
  <w:style w:type="paragraph" w:customStyle="1" w:styleId="BDE1153B5C3943DCAC0F5BE5EDC6FA82">
    <w:name w:val="BDE1153B5C3943DCAC0F5BE5EDC6FA82"/>
    <w:rsid w:val="0022083D"/>
  </w:style>
  <w:style w:type="paragraph" w:customStyle="1" w:styleId="5296FFE2448D49F7A1FB79EEBD5A09F4">
    <w:name w:val="5296FFE2448D49F7A1FB79EEBD5A09F4"/>
    <w:rsid w:val="0022083D"/>
  </w:style>
  <w:style w:type="paragraph" w:customStyle="1" w:styleId="429FA373384F4CEE97DB23B262098774">
    <w:name w:val="429FA373384F4CEE97DB23B262098774"/>
    <w:rsid w:val="0022083D"/>
  </w:style>
  <w:style w:type="paragraph" w:customStyle="1" w:styleId="6DB0AB9FB3364FB1AEAB5F4800F90080">
    <w:name w:val="6DB0AB9FB3364FB1AEAB5F4800F90080"/>
    <w:rsid w:val="0022083D"/>
  </w:style>
  <w:style w:type="paragraph" w:customStyle="1" w:styleId="288F63FA501D4A64A502A79AFD0F5D2A">
    <w:name w:val="288F63FA501D4A64A502A79AFD0F5D2A"/>
    <w:rsid w:val="0022083D"/>
  </w:style>
  <w:style w:type="paragraph" w:customStyle="1" w:styleId="B994EF2C4B814414A25FDAE681874F5B">
    <w:name w:val="B994EF2C4B814414A25FDAE681874F5B"/>
    <w:rsid w:val="0022083D"/>
  </w:style>
  <w:style w:type="paragraph" w:customStyle="1" w:styleId="238B340084AF4D96872F40E9560129DA">
    <w:name w:val="238B340084AF4D96872F40E9560129DA"/>
    <w:rsid w:val="0022083D"/>
  </w:style>
  <w:style w:type="paragraph" w:customStyle="1" w:styleId="6AC81007752E42C8883E526353129FE8">
    <w:name w:val="6AC81007752E42C8883E526353129FE8"/>
    <w:rsid w:val="0022083D"/>
  </w:style>
  <w:style w:type="paragraph" w:customStyle="1" w:styleId="547E3D5E66674CC8A220E9A71A4919F0">
    <w:name w:val="547E3D5E66674CC8A220E9A71A4919F0"/>
    <w:rsid w:val="0022083D"/>
  </w:style>
  <w:style w:type="paragraph" w:customStyle="1" w:styleId="E9A83E31C31B495B8B37FBEFBA82F646">
    <w:name w:val="E9A83E31C31B495B8B37FBEFBA82F646"/>
    <w:rsid w:val="0022083D"/>
  </w:style>
  <w:style w:type="paragraph" w:customStyle="1" w:styleId="AA7DE0B0CF88494DBD1219AD23911627">
    <w:name w:val="AA7DE0B0CF88494DBD1219AD23911627"/>
    <w:rsid w:val="0022083D"/>
  </w:style>
  <w:style w:type="paragraph" w:customStyle="1" w:styleId="7D0AEB0D31E24E8FACD7DF92AA1F2BC6">
    <w:name w:val="7D0AEB0D31E24E8FACD7DF92AA1F2BC6"/>
    <w:rsid w:val="0022083D"/>
  </w:style>
  <w:style w:type="paragraph" w:customStyle="1" w:styleId="F595199894FB40ABA699BA83A8AC35F4">
    <w:name w:val="F595199894FB40ABA699BA83A8AC35F4"/>
    <w:rsid w:val="0022083D"/>
  </w:style>
  <w:style w:type="paragraph" w:customStyle="1" w:styleId="44944788EEC94B6A89AE3F6A3EF98AC1">
    <w:name w:val="44944788EEC94B6A89AE3F6A3EF98AC1"/>
    <w:rsid w:val="0022083D"/>
  </w:style>
  <w:style w:type="paragraph" w:customStyle="1" w:styleId="4D2CAF17A2AF4D559F39521C7564E7E0">
    <w:name w:val="4D2CAF17A2AF4D559F39521C7564E7E0"/>
    <w:rsid w:val="0022083D"/>
  </w:style>
  <w:style w:type="paragraph" w:customStyle="1" w:styleId="0FE55A09CB16470FB92536B24EE5B994">
    <w:name w:val="0FE55A09CB16470FB92536B24EE5B994"/>
    <w:rsid w:val="0022083D"/>
  </w:style>
  <w:style w:type="paragraph" w:customStyle="1" w:styleId="85230AA3F03446D8823C23DD175A15AE">
    <w:name w:val="85230AA3F03446D8823C23DD175A15AE"/>
    <w:rsid w:val="0022083D"/>
  </w:style>
  <w:style w:type="paragraph" w:customStyle="1" w:styleId="9FCB6B9B17EC40E7B015BFB338A8C8E0">
    <w:name w:val="9FCB6B9B17EC40E7B015BFB338A8C8E0"/>
    <w:rsid w:val="0022083D"/>
  </w:style>
  <w:style w:type="paragraph" w:customStyle="1" w:styleId="7930D415842A4ABD86CE1D5719489092">
    <w:name w:val="7930D415842A4ABD86CE1D5719489092"/>
    <w:rsid w:val="0022083D"/>
  </w:style>
  <w:style w:type="paragraph" w:customStyle="1" w:styleId="5ABDE29D0D01477AAF09F92BA983C9BE">
    <w:name w:val="5ABDE29D0D01477AAF09F92BA983C9BE"/>
    <w:rsid w:val="0022083D"/>
  </w:style>
  <w:style w:type="paragraph" w:customStyle="1" w:styleId="573B400EAD164990A5F3E2266867FD81">
    <w:name w:val="573B400EAD164990A5F3E2266867FD81"/>
    <w:rsid w:val="0022083D"/>
  </w:style>
  <w:style w:type="paragraph" w:customStyle="1" w:styleId="531BBC7DC58E4A79A7A521E84E9F1F75">
    <w:name w:val="531BBC7DC58E4A79A7A521E84E9F1F75"/>
    <w:rsid w:val="0022083D"/>
  </w:style>
  <w:style w:type="paragraph" w:customStyle="1" w:styleId="E9C77BF102E24F6E8B4239C3028EBA68">
    <w:name w:val="E9C77BF102E24F6E8B4239C3028EBA68"/>
    <w:rsid w:val="0022083D"/>
  </w:style>
  <w:style w:type="paragraph" w:customStyle="1" w:styleId="B689DEAFD1434897BF7A1CE4BCAE7689">
    <w:name w:val="B689DEAFD1434897BF7A1CE4BCAE7689"/>
    <w:rsid w:val="0022083D"/>
  </w:style>
  <w:style w:type="paragraph" w:customStyle="1" w:styleId="C7058519939C4813A1D2B47954C87607">
    <w:name w:val="C7058519939C4813A1D2B47954C87607"/>
    <w:rsid w:val="0022083D"/>
  </w:style>
  <w:style w:type="paragraph" w:customStyle="1" w:styleId="23D08E7672204DF9865011E7CA4AFD01">
    <w:name w:val="23D08E7672204DF9865011E7CA4AFD01"/>
    <w:rsid w:val="0022083D"/>
  </w:style>
  <w:style w:type="paragraph" w:customStyle="1" w:styleId="D44F0217E0D24AD2BC2BFC4749159321">
    <w:name w:val="D44F0217E0D24AD2BC2BFC4749159321"/>
    <w:rsid w:val="0022083D"/>
  </w:style>
  <w:style w:type="paragraph" w:customStyle="1" w:styleId="A6A918FBE6F0473E978806DD364F27DA">
    <w:name w:val="A6A918FBE6F0473E978806DD364F27DA"/>
    <w:rsid w:val="0022083D"/>
  </w:style>
  <w:style w:type="paragraph" w:customStyle="1" w:styleId="688C333440864983B337774D3BB6F04A">
    <w:name w:val="688C333440864983B337774D3BB6F04A"/>
    <w:rsid w:val="0022083D"/>
  </w:style>
  <w:style w:type="paragraph" w:customStyle="1" w:styleId="DC84F2826C354A81B9F9B859DED11BC5">
    <w:name w:val="DC84F2826C354A81B9F9B859DED11BC5"/>
    <w:rsid w:val="0022083D"/>
  </w:style>
  <w:style w:type="paragraph" w:customStyle="1" w:styleId="6D0FF27E3B22445AA3CAB5ABA52ECC82">
    <w:name w:val="6D0FF27E3B22445AA3CAB5ABA52ECC82"/>
    <w:rsid w:val="0022083D"/>
  </w:style>
  <w:style w:type="paragraph" w:customStyle="1" w:styleId="C0AB0FB07C754A29A34575B08048D681">
    <w:name w:val="C0AB0FB07C754A29A34575B08048D681"/>
    <w:rsid w:val="0022083D"/>
  </w:style>
  <w:style w:type="paragraph" w:customStyle="1" w:styleId="164FB1EE8F5340CDB881282E57A3A6B6">
    <w:name w:val="164FB1EE8F5340CDB881282E57A3A6B6"/>
    <w:rsid w:val="0022083D"/>
  </w:style>
  <w:style w:type="paragraph" w:customStyle="1" w:styleId="C9F9633FA535441D80DCDDC055263F64">
    <w:name w:val="C9F9633FA535441D80DCDDC055263F64"/>
    <w:rsid w:val="0022083D"/>
  </w:style>
  <w:style w:type="paragraph" w:customStyle="1" w:styleId="30EB27EA96574A3594759922FEEE2F50">
    <w:name w:val="30EB27EA96574A3594759922FEEE2F50"/>
    <w:rsid w:val="0022083D"/>
  </w:style>
  <w:style w:type="paragraph" w:customStyle="1" w:styleId="48351DF2C4654AECA14BB7A612A67B1D">
    <w:name w:val="48351DF2C4654AECA14BB7A612A67B1D"/>
    <w:rsid w:val="0022083D"/>
  </w:style>
  <w:style w:type="paragraph" w:customStyle="1" w:styleId="83F391AECE054D9E8CCA7551F87F8794">
    <w:name w:val="83F391AECE054D9E8CCA7551F87F8794"/>
    <w:rsid w:val="0022083D"/>
  </w:style>
  <w:style w:type="paragraph" w:customStyle="1" w:styleId="1C42AD561DA04877B1C8D1A55482A65F">
    <w:name w:val="1C42AD561DA04877B1C8D1A55482A65F"/>
    <w:rsid w:val="0022083D"/>
  </w:style>
  <w:style w:type="paragraph" w:customStyle="1" w:styleId="B731EF7A75104279987A6EE5778EA6EA">
    <w:name w:val="B731EF7A75104279987A6EE5778EA6EA"/>
    <w:rsid w:val="0022083D"/>
  </w:style>
  <w:style w:type="paragraph" w:customStyle="1" w:styleId="BABEEA80BAFF4C75ABA5ECB263E6F4E9">
    <w:name w:val="BABEEA80BAFF4C75ABA5ECB263E6F4E9"/>
    <w:rsid w:val="0022083D"/>
  </w:style>
  <w:style w:type="paragraph" w:customStyle="1" w:styleId="F78DEAE48FF84EF1A2D3B5AA8B95C087">
    <w:name w:val="F78DEAE48FF84EF1A2D3B5AA8B95C087"/>
    <w:rsid w:val="0022083D"/>
  </w:style>
  <w:style w:type="paragraph" w:customStyle="1" w:styleId="EB04CD7DE147427EAB38E355C3540416">
    <w:name w:val="EB04CD7DE147427EAB38E355C3540416"/>
    <w:rsid w:val="0022083D"/>
  </w:style>
  <w:style w:type="paragraph" w:customStyle="1" w:styleId="A659B56006954022A486A2F325492C7C">
    <w:name w:val="A659B56006954022A486A2F325492C7C"/>
    <w:rsid w:val="0022083D"/>
  </w:style>
  <w:style w:type="paragraph" w:customStyle="1" w:styleId="DD8A3D9CE9B34987ADFAF1D95DD27654">
    <w:name w:val="DD8A3D9CE9B34987ADFAF1D95DD27654"/>
    <w:rsid w:val="0022083D"/>
  </w:style>
  <w:style w:type="paragraph" w:customStyle="1" w:styleId="F36AA2F943A746F898DB399DFCAF48F3">
    <w:name w:val="F36AA2F943A746F898DB399DFCAF48F3"/>
    <w:rsid w:val="0022083D"/>
  </w:style>
  <w:style w:type="paragraph" w:customStyle="1" w:styleId="E3D058726DBE49D8876D81B0F3C063FB">
    <w:name w:val="E3D058726DBE49D8876D81B0F3C063FB"/>
    <w:rsid w:val="0022083D"/>
  </w:style>
  <w:style w:type="paragraph" w:customStyle="1" w:styleId="A9946A7FDD4D4C62854C085DED19BE45">
    <w:name w:val="A9946A7FDD4D4C62854C085DED19BE45"/>
    <w:rsid w:val="0022083D"/>
  </w:style>
  <w:style w:type="paragraph" w:customStyle="1" w:styleId="A4CB16D289F448669D34FF19A8F4E5E8">
    <w:name w:val="A4CB16D289F448669D34FF19A8F4E5E8"/>
    <w:rsid w:val="0022083D"/>
  </w:style>
  <w:style w:type="paragraph" w:customStyle="1" w:styleId="0F0048FF0CF8482CB655E4C686E5F1EF">
    <w:name w:val="0F0048FF0CF8482CB655E4C686E5F1EF"/>
    <w:rsid w:val="0022083D"/>
  </w:style>
  <w:style w:type="paragraph" w:customStyle="1" w:styleId="FD12D78DAEA746A5A98D32982427FCC4">
    <w:name w:val="FD12D78DAEA746A5A98D32982427FCC4"/>
    <w:rsid w:val="0022083D"/>
  </w:style>
  <w:style w:type="paragraph" w:customStyle="1" w:styleId="08E1E04CA5D04241A9E5C596BAD9FDC0">
    <w:name w:val="08E1E04CA5D04241A9E5C596BAD9FDC0"/>
    <w:rsid w:val="0022083D"/>
  </w:style>
  <w:style w:type="paragraph" w:customStyle="1" w:styleId="4A928461144B464C965BF617BA234360">
    <w:name w:val="4A928461144B464C965BF617BA234360"/>
    <w:rsid w:val="0022083D"/>
  </w:style>
  <w:style w:type="paragraph" w:customStyle="1" w:styleId="7C27AF2CB06548F38BC319BC2D605A52">
    <w:name w:val="7C27AF2CB06548F38BC319BC2D605A52"/>
    <w:rsid w:val="0022083D"/>
  </w:style>
  <w:style w:type="paragraph" w:customStyle="1" w:styleId="9622C69ED21145F581A8C2B45C7A8D4E">
    <w:name w:val="9622C69ED21145F581A8C2B45C7A8D4E"/>
    <w:rsid w:val="0022083D"/>
  </w:style>
  <w:style w:type="paragraph" w:customStyle="1" w:styleId="C4D8F8B1DE554F21AACBDF65233AACD8">
    <w:name w:val="C4D8F8B1DE554F21AACBDF65233AACD8"/>
    <w:rsid w:val="0022083D"/>
  </w:style>
  <w:style w:type="paragraph" w:customStyle="1" w:styleId="0C30CD77E0A04C938F1AC8183D69FA9D">
    <w:name w:val="0C30CD77E0A04C938F1AC8183D69FA9D"/>
    <w:rsid w:val="0022083D"/>
  </w:style>
  <w:style w:type="paragraph" w:customStyle="1" w:styleId="915B5275637A4A09B31D2328637A622C">
    <w:name w:val="915B5275637A4A09B31D2328637A622C"/>
    <w:rsid w:val="0022083D"/>
  </w:style>
  <w:style w:type="paragraph" w:customStyle="1" w:styleId="3AB6B64F76D14471AB33E56F436F683D">
    <w:name w:val="3AB6B64F76D14471AB33E56F436F683D"/>
    <w:rsid w:val="0022083D"/>
  </w:style>
  <w:style w:type="paragraph" w:customStyle="1" w:styleId="8FA2866D6E4B48D2A1F500BD6BE159DE">
    <w:name w:val="8FA2866D6E4B48D2A1F500BD6BE159DE"/>
    <w:rsid w:val="0022083D"/>
  </w:style>
  <w:style w:type="paragraph" w:customStyle="1" w:styleId="EFA05DBBD5BD4734A62A0D12DC64935C">
    <w:name w:val="EFA05DBBD5BD4734A62A0D12DC64935C"/>
    <w:rsid w:val="0022083D"/>
  </w:style>
  <w:style w:type="paragraph" w:customStyle="1" w:styleId="0D4DAD83EE6D48A2BB00A02AE5A923C9">
    <w:name w:val="0D4DAD83EE6D48A2BB00A02AE5A923C9"/>
    <w:rsid w:val="0022083D"/>
  </w:style>
  <w:style w:type="paragraph" w:customStyle="1" w:styleId="46DCD9D53C784FB0B9364BC90E8A6888">
    <w:name w:val="46DCD9D53C784FB0B9364BC90E8A6888"/>
    <w:rsid w:val="0022083D"/>
  </w:style>
  <w:style w:type="paragraph" w:customStyle="1" w:styleId="6288BA40CE43469FA9DDB465F73BC8EE">
    <w:name w:val="6288BA40CE43469FA9DDB465F73BC8EE"/>
    <w:rsid w:val="0022083D"/>
  </w:style>
  <w:style w:type="paragraph" w:customStyle="1" w:styleId="3A269BB2CD564C02A2FA13F93AED38E9">
    <w:name w:val="3A269BB2CD564C02A2FA13F93AED38E9"/>
    <w:rsid w:val="0022083D"/>
  </w:style>
  <w:style w:type="paragraph" w:customStyle="1" w:styleId="6F1799DD31C74AEE829021F1990AF294">
    <w:name w:val="6F1799DD31C74AEE829021F1990AF294"/>
    <w:rsid w:val="0022083D"/>
  </w:style>
  <w:style w:type="paragraph" w:customStyle="1" w:styleId="924543B4867E408A8FAF77956F889CBA">
    <w:name w:val="924543B4867E408A8FAF77956F889CBA"/>
    <w:rsid w:val="0022083D"/>
  </w:style>
  <w:style w:type="paragraph" w:customStyle="1" w:styleId="108AABE48B164DB582557B0F67F6DEB9">
    <w:name w:val="108AABE48B164DB582557B0F67F6DEB9"/>
    <w:rsid w:val="0022083D"/>
  </w:style>
  <w:style w:type="paragraph" w:customStyle="1" w:styleId="3EC93E273AF5495B8F0DC4339C8A4303">
    <w:name w:val="3EC93E273AF5495B8F0DC4339C8A4303"/>
    <w:rsid w:val="0022083D"/>
  </w:style>
  <w:style w:type="paragraph" w:customStyle="1" w:styleId="E6B3D3A6BD9A4399B6F34E893F0568D9">
    <w:name w:val="E6B3D3A6BD9A4399B6F34E893F0568D9"/>
    <w:rsid w:val="0022083D"/>
  </w:style>
  <w:style w:type="paragraph" w:customStyle="1" w:styleId="9A37637D6AC54019A567727C8A631362">
    <w:name w:val="9A37637D6AC54019A567727C8A631362"/>
    <w:rsid w:val="0022083D"/>
  </w:style>
  <w:style w:type="paragraph" w:customStyle="1" w:styleId="4313F77D73BC42B6BFBCBE82D83F9317">
    <w:name w:val="4313F77D73BC42B6BFBCBE82D83F9317"/>
    <w:rsid w:val="0022083D"/>
  </w:style>
  <w:style w:type="paragraph" w:customStyle="1" w:styleId="5876E850757F47B193AFA46FFBBEF81E">
    <w:name w:val="5876E850757F47B193AFA46FFBBEF81E"/>
    <w:rsid w:val="0022083D"/>
  </w:style>
  <w:style w:type="paragraph" w:customStyle="1" w:styleId="5D2A16C3DEF441778A360022D5AAD11C">
    <w:name w:val="5D2A16C3DEF441778A360022D5AAD11C"/>
    <w:rsid w:val="0022083D"/>
  </w:style>
  <w:style w:type="paragraph" w:customStyle="1" w:styleId="D730A20391704CD8B64DE14BE48D5393">
    <w:name w:val="D730A20391704CD8B64DE14BE48D5393"/>
    <w:rsid w:val="0022083D"/>
  </w:style>
  <w:style w:type="paragraph" w:customStyle="1" w:styleId="10F710C84EAD4324AD5D810805D0A957">
    <w:name w:val="10F710C84EAD4324AD5D810805D0A957"/>
    <w:rsid w:val="0022083D"/>
  </w:style>
  <w:style w:type="paragraph" w:customStyle="1" w:styleId="B43214F7F4B54C2B993254043CED1EB2">
    <w:name w:val="B43214F7F4B54C2B993254043CED1EB2"/>
    <w:rsid w:val="0022083D"/>
  </w:style>
  <w:style w:type="paragraph" w:customStyle="1" w:styleId="0FE24C37395C40D786B7636BFEF73B18">
    <w:name w:val="0FE24C37395C40D786B7636BFEF73B18"/>
    <w:rsid w:val="0022083D"/>
  </w:style>
  <w:style w:type="paragraph" w:customStyle="1" w:styleId="664FA3D7B72E40E28D7862EA0A29DE36">
    <w:name w:val="664FA3D7B72E40E28D7862EA0A29DE36"/>
    <w:rsid w:val="0022083D"/>
  </w:style>
  <w:style w:type="paragraph" w:customStyle="1" w:styleId="38C0698284E34C828C597F629A8602FD">
    <w:name w:val="38C0698284E34C828C597F629A8602FD"/>
    <w:rsid w:val="0022083D"/>
  </w:style>
  <w:style w:type="paragraph" w:customStyle="1" w:styleId="FEFADB7803D5492F9D336F68ADA1B0A7">
    <w:name w:val="FEFADB7803D5492F9D336F68ADA1B0A7"/>
    <w:rsid w:val="0022083D"/>
  </w:style>
  <w:style w:type="paragraph" w:customStyle="1" w:styleId="121767C2E84143A8841173D324FCA481">
    <w:name w:val="121767C2E84143A8841173D324FCA481"/>
    <w:rsid w:val="0022083D"/>
  </w:style>
  <w:style w:type="paragraph" w:customStyle="1" w:styleId="21742E9BA81442E890A9398EF1C3AC24">
    <w:name w:val="21742E9BA81442E890A9398EF1C3AC24"/>
    <w:rsid w:val="0022083D"/>
  </w:style>
  <w:style w:type="paragraph" w:customStyle="1" w:styleId="C0FC0F08F0FE4C1EA460CD075E500CA4">
    <w:name w:val="C0FC0F08F0FE4C1EA460CD075E500CA4"/>
    <w:rsid w:val="0022083D"/>
  </w:style>
  <w:style w:type="paragraph" w:customStyle="1" w:styleId="86322008490D4716A00DA2852EEECC25">
    <w:name w:val="86322008490D4716A00DA2852EEECC25"/>
    <w:rsid w:val="0022083D"/>
  </w:style>
  <w:style w:type="paragraph" w:customStyle="1" w:styleId="241950E2E1584D0E9B64803A13DC4484">
    <w:name w:val="241950E2E1584D0E9B64803A13DC4484"/>
    <w:rsid w:val="0022083D"/>
  </w:style>
  <w:style w:type="paragraph" w:customStyle="1" w:styleId="8F1E38923AE2476EA38DE0122C71223E">
    <w:name w:val="8F1E38923AE2476EA38DE0122C71223E"/>
    <w:rsid w:val="0022083D"/>
  </w:style>
  <w:style w:type="paragraph" w:customStyle="1" w:styleId="45A40B14A7964B07ACE8D62C6797C0A7">
    <w:name w:val="45A40B14A7964B07ACE8D62C6797C0A7"/>
    <w:rsid w:val="0022083D"/>
  </w:style>
  <w:style w:type="paragraph" w:customStyle="1" w:styleId="E8163C425B8148A790A8F57CD9146B38">
    <w:name w:val="E8163C425B8148A790A8F57CD9146B38"/>
    <w:rsid w:val="0022083D"/>
  </w:style>
  <w:style w:type="paragraph" w:customStyle="1" w:styleId="F68690DCBC224F19905EEAA48B833D8E">
    <w:name w:val="F68690DCBC224F19905EEAA48B833D8E"/>
    <w:rsid w:val="0022083D"/>
  </w:style>
  <w:style w:type="paragraph" w:customStyle="1" w:styleId="C2BB35A5E770437CB1ECDFA10E00F07C">
    <w:name w:val="C2BB35A5E770437CB1ECDFA10E00F07C"/>
    <w:rsid w:val="0022083D"/>
  </w:style>
  <w:style w:type="paragraph" w:customStyle="1" w:styleId="0E565B358DC94C1CBDFB6C071025D5BB">
    <w:name w:val="0E565B358DC94C1CBDFB6C071025D5BB"/>
    <w:rsid w:val="0022083D"/>
  </w:style>
  <w:style w:type="paragraph" w:customStyle="1" w:styleId="2050DB00A89C428994F4FDCFAC410740">
    <w:name w:val="2050DB00A89C428994F4FDCFAC410740"/>
    <w:rsid w:val="0022083D"/>
  </w:style>
  <w:style w:type="paragraph" w:customStyle="1" w:styleId="7DA526B72FD54322A06F4E7A286B797C">
    <w:name w:val="7DA526B72FD54322A06F4E7A286B797C"/>
    <w:rsid w:val="0022083D"/>
  </w:style>
  <w:style w:type="paragraph" w:customStyle="1" w:styleId="200E3478CF9741A7B1683E7C208FC513">
    <w:name w:val="200E3478CF9741A7B1683E7C208FC513"/>
    <w:rsid w:val="0022083D"/>
  </w:style>
  <w:style w:type="paragraph" w:customStyle="1" w:styleId="BD8B061E063E4A628E95FCD0E8B46696">
    <w:name w:val="BD8B061E063E4A628E95FCD0E8B46696"/>
    <w:rsid w:val="0022083D"/>
  </w:style>
  <w:style w:type="paragraph" w:customStyle="1" w:styleId="26180FE48E0D49D796F7C1CD8CF37425">
    <w:name w:val="26180FE48E0D49D796F7C1CD8CF37425"/>
    <w:rsid w:val="0022083D"/>
  </w:style>
  <w:style w:type="paragraph" w:customStyle="1" w:styleId="9C74E79079B64B979618CB16B4CBE0B4">
    <w:name w:val="9C74E79079B64B979618CB16B4CBE0B4"/>
    <w:rsid w:val="0022083D"/>
  </w:style>
  <w:style w:type="paragraph" w:customStyle="1" w:styleId="86F13CDCA3F34A04B9E0CCE48531A397">
    <w:name w:val="86F13CDCA3F34A04B9E0CCE48531A397"/>
    <w:rsid w:val="0022083D"/>
  </w:style>
  <w:style w:type="paragraph" w:customStyle="1" w:styleId="7228E93EF3934F659FA222F20439201A">
    <w:name w:val="7228E93EF3934F659FA222F20439201A"/>
    <w:rsid w:val="0022083D"/>
  </w:style>
  <w:style w:type="paragraph" w:customStyle="1" w:styleId="4E229EDD8C544DE6878396ED3E8D70BB">
    <w:name w:val="4E229EDD8C544DE6878396ED3E8D70BB"/>
    <w:rsid w:val="0022083D"/>
  </w:style>
  <w:style w:type="paragraph" w:customStyle="1" w:styleId="A37854B44B5140E8AE52315413DD894D">
    <w:name w:val="A37854B44B5140E8AE52315413DD894D"/>
    <w:rsid w:val="0022083D"/>
  </w:style>
  <w:style w:type="paragraph" w:customStyle="1" w:styleId="942D8FC4D3444BFBB884F8934FE55E3B">
    <w:name w:val="942D8FC4D3444BFBB884F8934FE55E3B"/>
    <w:rsid w:val="0022083D"/>
  </w:style>
  <w:style w:type="paragraph" w:customStyle="1" w:styleId="D8A145FDCC4A4F0884A5C9344280BCD4">
    <w:name w:val="D8A145FDCC4A4F0884A5C9344280BCD4"/>
    <w:rsid w:val="0022083D"/>
  </w:style>
  <w:style w:type="paragraph" w:customStyle="1" w:styleId="0EF157A038D848B388ED8994E164B58C">
    <w:name w:val="0EF157A038D848B388ED8994E164B58C"/>
    <w:rsid w:val="0022083D"/>
  </w:style>
  <w:style w:type="paragraph" w:customStyle="1" w:styleId="16E2A1739D8C4ADE83870130CDDABDF9">
    <w:name w:val="16E2A1739D8C4ADE83870130CDDABDF9"/>
    <w:rsid w:val="0022083D"/>
  </w:style>
  <w:style w:type="paragraph" w:customStyle="1" w:styleId="61FC37B6A7DE4F23B0AB6DF649B1B51C">
    <w:name w:val="61FC37B6A7DE4F23B0AB6DF649B1B51C"/>
    <w:rsid w:val="0022083D"/>
  </w:style>
  <w:style w:type="paragraph" w:customStyle="1" w:styleId="B859523CD5484A46B0BF9C1BF367A30A">
    <w:name w:val="B859523CD5484A46B0BF9C1BF367A30A"/>
    <w:rsid w:val="0022083D"/>
  </w:style>
  <w:style w:type="paragraph" w:customStyle="1" w:styleId="6C44B1035A394C1DB35E7E5080440991">
    <w:name w:val="6C44B1035A394C1DB35E7E5080440991"/>
    <w:rsid w:val="0022083D"/>
  </w:style>
  <w:style w:type="paragraph" w:customStyle="1" w:styleId="A02FBF94B90140AC9296A1741304AC7D">
    <w:name w:val="A02FBF94B90140AC9296A1741304AC7D"/>
    <w:rsid w:val="0022083D"/>
  </w:style>
  <w:style w:type="paragraph" w:customStyle="1" w:styleId="D8F3BECB91814037B633436487C88ED2">
    <w:name w:val="D8F3BECB91814037B633436487C88ED2"/>
    <w:rsid w:val="0022083D"/>
  </w:style>
  <w:style w:type="paragraph" w:customStyle="1" w:styleId="DC3FC534B96D40BDA165A5DC5F2BD1ED">
    <w:name w:val="DC3FC534B96D40BDA165A5DC5F2BD1ED"/>
    <w:rsid w:val="0022083D"/>
  </w:style>
  <w:style w:type="paragraph" w:customStyle="1" w:styleId="63D219E47A1447E4A7434B7265B915C4">
    <w:name w:val="63D219E47A1447E4A7434B7265B915C4"/>
    <w:rsid w:val="0022083D"/>
  </w:style>
  <w:style w:type="paragraph" w:customStyle="1" w:styleId="AE87A71AD8914D61B53C1B40263D5015">
    <w:name w:val="AE87A71AD8914D61B53C1B40263D5015"/>
    <w:rsid w:val="0022083D"/>
  </w:style>
  <w:style w:type="paragraph" w:customStyle="1" w:styleId="91E783D51A3344ECA7402FF3AF0505B3">
    <w:name w:val="91E783D51A3344ECA7402FF3AF0505B3"/>
    <w:rsid w:val="0022083D"/>
  </w:style>
  <w:style w:type="paragraph" w:customStyle="1" w:styleId="C62262CEE41D451EBF625D9CB466322C">
    <w:name w:val="C62262CEE41D451EBF625D9CB466322C"/>
    <w:rsid w:val="0022083D"/>
  </w:style>
  <w:style w:type="paragraph" w:customStyle="1" w:styleId="61D2C48385A24B6CBE0DF9D95E038049">
    <w:name w:val="61D2C48385A24B6CBE0DF9D95E038049"/>
    <w:rsid w:val="0022083D"/>
  </w:style>
  <w:style w:type="paragraph" w:customStyle="1" w:styleId="749419AA31CB4CAF90278EB69F635159">
    <w:name w:val="749419AA31CB4CAF90278EB69F635159"/>
    <w:rsid w:val="0022083D"/>
  </w:style>
  <w:style w:type="paragraph" w:customStyle="1" w:styleId="F7477012B1794D679F19E5046E62A785">
    <w:name w:val="F7477012B1794D679F19E5046E62A785"/>
    <w:rsid w:val="0022083D"/>
  </w:style>
  <w:style w:type="paragraph" w:customStyle="1" w:styleId="3375437587BA4A6AA3D1B5A03DFDC924">
    <w:name w:val="3375437587BA4A6AA3D1B5A03DFDC924"/>
    <w:rsid w:val="0022083D"/>
  </w:style>
  <w:style w:type="paragraph" w:customStyle="1" w:styleId="4850F00EEAEB4CEFA7910DE51F58D0FB">
    <w:name w:val="4850F00EEAEB4CEFA7910DE51F58D0FB"/>
    <w:rsid w:val="0022083D"/>
  </w:style>
  <w:style w:type="paragraph" w:customStyle="1" w:styleId="851445FF33A24C9B982CDE8516127315">
    <w:name w:val="851445FF33A24C9B982CDE8516127315"/>
    <w:rsid w:val="0022083D"/>
  </w:style>
  <w:style w:type="paragraph" w:customStyle="1" w:styleId="578CEFA2AC754D3080FE7FFD7A84F039">
    <w:name w:val="578CEFA2AC754D3080FE7FFD7A84F039"/>
    <w:rsid w:val="0022083D"/>
  </w:style>
  <w:style w:type="paragraph" w:customStyle="1" w:styleId="FF22B70A5B3546D09361129D6D1A0EF5">
    <w:name w:val="FF22B70A5B3546D09361129D6D1A0EF5"/>
    <w:rsid w:val="0022083D"/>
  </w:style>
  <w:style w:type="paragraph" w:customStyle="1" w:styleId="65463A8EF2B94E7FBA90E2EF68358E28">
    <w:name w:val="65463A8EF2B94E7FBA90E2EF68358E28"/>
    <w:rsid w:val="0022083D"/>
  </w:style>
  <w:style w:type="paragraph" w:customStyle="1" w:styleId="6C5C27688ABC46CC9BE94DD87C82EC1B">
    <w:name w:val="6C5C27688ABC46CC9BE94DD87C82EC1B"/>
    <w:rsid w:val="0022083D"/>
  </w:style>
  <w:style w:type="paragraph" w:customStyle="1" w:styleId="F9DE7C9AB9A84EA29BC0A290FBF8CEA7">
    <w:name w:val="F9DE7C9AB9A84EA29BC0A290FBF8CEA7"/>
    <w:rsid w:val="0022083D"/>
  </w:style>
  <w:style w:type="paragraph" w:customStyle="1" w:styleId="F1347B115B7647679D0563D1076C2267">
    <w:name w:val="F1347B115B7647679D0563D1076C2267"/>
    <w:rsid w:val="0022083D"/>
  </w:style>
  <w:style w:type="paragraph" w:customStyle="1" w:styleId="9E0F005DE87A46BD904EB0B66F84AB73">
    <w:name w:val="9E0F005DE87A46BD904EB0B66F84AB73"/>
    <w:rsid w:val="0022083D"/>
  </w:style>
  <w:style w:type="paragraph" w:customStyle="1" w:styleId="5D197F382A6C40FB86EFAA158B6BBD09">
    <w:name w:val="5D197F382A6C40FB86EFAA158B6BBD09"/>
    <w:rsid w:val="0022083D"/>
  </w:style>
  <w:style w:type="paragraph" w:customStyle="1" w:styleId="B7485155AB0D4AEF86F1F8C56EE816E0">
    <w:name w:val="B7485155AB0D4AEF86F1F8C56EE816E0"/>
    <w:rsid w:val="0022083D"/>
  </w:style>
  <w:style w:type="paragraph" w:customStyle="1" w:styleId="54E31FF17AF24596A71466AD57EA2736">
    <w:name w:val="54E31FF17AF24596A71466AD57EA2736"/>
    <w:rsid w:val="0022083D"/>
  </w:style>
  <w:style w:type="paragraph" w:customStyle="1" w:styleId="D17BF07CC0BC41C3A3617C6F1724738E">
    <w:name w:val="D17BF07CC0BC41C3A3617C6F1724738E"/>
    <w:rsid w:val="0022083D"/>
  </w:style>
  <w:style w:type="paragraph" w:customStyle="1" w:styleId="657D41B7FB484DF8B0F0DDDC03352220">
    <w:name w:val="657D41B7FB484DF8B0F0DDDC03352220"/>
    <w:rsid w:val="0022083D"/>
  </w:style>
  <w:style w:type="paragraph" w:customStyle="1" w:styleId="05551668D0E64897AC29AAF1567F4C68">
    <w:name w:val="05551668D0E64897AC29AAF1567F4C68"/>
    <w:rsid w:val="0022083D"/>
  </w:style>
  <w:style w:type="paragraph" w:customStyle="1" w:styleId="8204C7DE0FCA4A34B1276B4E461ADA7F">
    <w:name w:val="8204C7DE0FCA4A34B1276B4E461ADA7F"/>
    <w:rsid w:val="0022083D"/>
  </w:style>
  <w:style w:type="paragraph" w:customStyle="1" w:styleId="9DE0F3CA725C4AC994CD4F895DBEB1D9">
    <w:name w:val="9DE0F3CA725C4AC994CD4F895DBEB1D9"/>
    <w:rsid w:val="0022083D"/>
  </w:style>
  <w:style w:type="paragraph" w:customStyle="1" w:styleId="CD7748863A96420BBD57DAE9ECF26661">
    <w:name w:val="CD7748863A96420BBD57DAE9ECF26661"/>
    <w:rsid w:val="0022083D"/>
  </w:style>
  <w:style w:type="paragraph" w:customStyle="1" w:styleId="E0B8C2A6D07F417BB4408A25F2D83F9C">
    <w:name w:val="E0B8C2A6D07F417BB4408A25F2D83F9C"/>
    <w:rsid w:val="0022083D"/>
  </w:style>
  <w:style w:type="paragraph" w:customStyle="1" w:styleId="6380DC3484BA4B23B0381EDD1EA03EE3">
    <w:name w:val="6380DC3484BA4B23B0381EDD1EA03EE3"/>
    <w:rsid w:val="0022083D"/>
  </w:style>
  <w:style w:type="paragraph" w:customStyle="1" w:styleId="80BF24B89D954BE69209479AA8C4E581">
    <w:name w:val="80BF24B89D954BE69209479AA8C4E581"/>
    <w:rsid w:val="0022083D"/>
  </w:style>
  <w:style w:type="paragraph" w:customStyle="1" w:styleId="480698EDBE94452CB5E7CD476FFEBA17">
    <w:name w:val="480698EDBE94452CB5E7CD476FFEBA17"/>
    <w:rsid w:val="0022083D"/>
  </w:style>
  <w:style w:type="paragraph" w:customStyle="1" w:styleId="8FE9A22707344DA8BB29377E149AD884">
    <w:name w:val="8FE9A22707344DA8BB29377E149AD884"/>
    <w:rsid w:val="0022083D"/>
  </w:style>
  <w:style w:type="paragraph" w:customStyle="1" w:styleId="835B13476FEE4AA9927DD5C4146B88B0">
    <w:name w:val="835B13476FEE4AA9927DD5C4146B88B0"/>
    <w:rsid w:val="0022083D"/>
  </w:style>
  <w:style w:type="paragraph" w:customStyle="1" w:styleId="F9D22437C6A849A68CC09C8CEE6EFE0F">
    <w:name w:val="F9D22437C6A849A68CC09C8CEE6EFE0F"/>
    <w:rsid w:val="0022083D"/>
  </w:style>
  <w:style w:type="paragraph" w:customStyle="1" w:styleId="F1E1FF3C706743F9977F135CAE68B110">
    <w:name w:val="F1E1FF3C706743F9977F135CAE68B110"/>
    <w:rsid w:val="0022083D"/>
  </w:style>
  <w:style w:type="paragraph" w:customStyle="1" w:styleId="ED77CC21A8BA4017903DB2F2161C329D">
    <w:name w:val="ED77CC21A8BA4017903DB2F2161C329D"/>
    <w:rsid w:val="0022083D"/>
  </w:style>
  <w:style w:type="paragraph" w:customStyle="1" w:styleId="7C0095E81CFB46A48CFD5F576D4C2C98">
    <w:name w:val="7C0095E81CFB46A48CFD5F576D4C2C98"/>
    <w:rsid w:val="0022083D"/>
  </w:style>
  <w:style w:type="paragraph" w:customStyle="1" w:styleId="3304F9C6AF864E13AC0CD3A21055A94C">
    <w:name w:val="3304F9C6AF864E13AC0CD3A21055A94C"/>
    <w:rsid w:val="0022083D"/>
  </w:style>
  <w:style w:type="paragraph" w:customStyle="1" w:styleId="3E22B4FA39354DAE824C3FBE02C48E23">
    <w:name w:val="3E22B4FA39354DAE824C3FBE02C48E23"/>
    <w:rsid w:val="0022083D"/>
  </w:style>
  <w:style w:type="paragraph" w:customStyle="1" w:styleId="0336359DE642475E80B5D77F7679683D">
    <w:name w:val="0336359DE642475E80B5D77F7679683D"/>
    <w:rsid w:val="0022083D"/>
  </w:style>
  <w:style w:type="paragraph" w:customStyle="1" w:styleId="DE269CAB14CB4B888C64F41983112C94">
    <w:name w:val="DE269CAB14CB4B888C64F41983112C94"/>
    <w:rsid w:val="0022083D"/>
  </w:style>
  <w:style w:type="paragraph" w:customStyle="1" w:styleId="D2C209FDECE9407582BEA497813113B7">
    <w:name w:val="D2C209FDECE9407582BEA497813113B7"/>
    <w:rsid w:val="0022083D"/>
  </w:style>
  <w:style w:type="paragraph" w:customStyle="1" w:styleId="E8257FE608A04EF88EA27C32C2B28A25">
    <w:name w:val="E8257FE608A04EF88EA27C32C2B28A25"/>
    <w:rsid w:val="0022083D"/>
  </w:style>
  <w:style w:type="paragraph" w:customStyle="1" w:styleId="84DFDB19F8EE469FBF9E5D83AF2AD1C6">
    <w:name w:val="84DFDB19F8EE469FBF9E5D83AF2AD1C6"/>
    <w:rsid w:val="0022083D"/>
  </w:style>
  <w:style w:type="paragraph" w:customStyle="1" w:styleId="D1BAD6B52F0845819B57EBE2545EFFB2">
    <w:name w:val="D1BAD6B52F0845819B57EBE2545EFFB2"/>
    <w:rsid w:val="0022083D"/>
  </w:style>
  <w:style w:type="paragraph" w:customStyle="1" w:styleId="618A0EE82971494DA32E1F6C22B8E854">
    <w:name w:val="618A0EE82971494DA32E1F6C22B8E854"/>
    <w:rsid w:val="0022083D"/>
  </w:style>
  <w:style w:type="paragraph" w:customStyle="1" w:styleId="950256F092744EE9ABE05D4A08D6A521">
    <w:name w:val="950256F092744EE9ABE05D4A08D6A521"/>
    <w:rsid w:val="0022083D"/>
  </w:style>
  <w:style w:type="paragraph" w:customStyle="1" w:styleId="B230CB13471649D1AF36079DF4C646C1">
    <w:name w:val="B230CB13471649D1AF36079DF4C646C1"/>
    <w:rsid w:val="0022083D"/>
  </w:style>
  <w:style w:type="paragraph" w:customStyle="1" w:styleId="75892BD855C748B09DEB4632EB2AAE50">
    <w:name w:val="75892BD855C748B09DEB4632EB2AAE50"/>
    <w:rsid w:val="0022083D"/>
  </w:style>
  <w:style w:type="paragraph" w:customStyle="1" w:styleId="7306DF159F7E4EED8A99679A1C816377">
    <w:name w:val="7306DF159F7E4EED8A99679A1C816377"/>
    <w:rsid w:val="0022083D"/>
  </w:style>
  <w:style w:type="paragraph" w:customStyle="1" w:styleId="7EA4EDD8D34C4BBBA79778BE329C29BE">
    <w:name w:val="7EA4EDD8D34C4BBBA79778BE329C29BE"/>
    <w:rsid w:val="0022083D"/>
  </w:style>
  <w:style w:type="paragraph" w:customStyle="1" w:styleId="92A41FCE0428469FA0BBE19971134A2F">
    <w:name w:val="92A41FCE0428469FA0BBE19971134A2F"/>
    <w:rsid w:val="0022083D"/>
  </w:style>
  <w:style w:type="paragraph" w:customStyle="1" w:styleId="615C1A7C26F54BF2B2B6F8FF72646D45">
    <w:name w:val="615C1A7C26F54BF2B2B6F8FF72646D45"/>
    <w:rsid w:val="0022083D"/>
  </w:style>
  <w:style w:type="paragraph" w:customStyle="1" w:styleId="8812C7B0161C4EC1B72D77A0862F8057">
    <w:name w:val="8812C7B0161C4EC1B72D77A0862F8057"/>
    <w:rsid w:val="0022083D"/>
  </w:style>
  <w:style w:type="paragraph" w:customStyle="1" w:styleId="5EF6F096192641CA845F3651CBCBE9F5">
    <w:name w:val="5EF6F096192641CA845F3651CBCBE9F5"/>
    <w:rsid w:val="0022083D"/>
  </w:style>
  <w:style w:type="paragraph" w:customStyle="1" w:styleId="7F100EB5450F4C5D8B9B123F1B1B7F98">
    <w:name w:val="7F100EB5450F4C5D8B9B123F1B1B7F98"/>
    <w:rsid w:val="0022083D"/>
  </w:style>
  <w:style w:type="paragraph" w:customStyle="1" w:styleId="A6FD94CA7E404B82AA585FEB22B4C3E6">
    <w:name w:val="A6FD94CA7E404B82AA585FEB22B4C3E6"/>
    <w:rsid w:val="0022083D"/>
  </w:style>
  <w:style w:type="paragraph" w:customStyle="1" w:styleId="E16111CF60D046D0816F27FB2B0141F1">
    <w:name w:val="E16111CF60D046D0816F27FB2B0141F1"/>
    <w:rsid w:val="0022083D"/>
  </w:style>
  <w:style w:type="paragraph" w:customStyle="1" w:styleId="14156E3272174F6EABC7185FBAD3B7D3">
    <w:name w:val="14156E3272174F6EABC7185FBAD3B7D3"/>
    <w:rsid w:val="0022083D"/>
  </w:style>
  <w:style w:type="paragraph" w:customStyle="1" w:styleId="751000B83A914E498459889092CFD86B">
    <w:name w:val="751000B83A914E498459889092CFD86B"/>
    <w:rsid w:val="0022083D"/>
  </w:style>
  <w:style w:type="paragraph" w:customStyle="1" w:styleId="A6B7FAB5754C4A6DB668D3307BCDF766">
    <w:name w:val="A6B7FAB5754C4A6DB668D3307BCDF766"/>
    <w:rsid w:val="0022083D"/>
  </w:style>
  <w:style w:type="paragraph" w:customStyle="1" w:styleId="06C1245EF21F4EACB29151FEEBD07E60">
    <w:name w:val="06C1245EF21F4EACB29151FEEBD07E60"/>
    <w:rsid w:val="0022083D"/>
  </w:style>
  <w:style w:type="paragraph" w:customStyle="1" w:styleId="EF8A74AED5AF4DA4A07CE4877A8A9CF0">
    <w:name w:val="EF8A74AED5AF4DA4A07CE4877A8A9CF0"/>
    <w:rsid w:val="0022083D"/>
  </w:style>
  <w:style w:type="paragraph" w:customStyle="1" w:styleId="CE51BCCEEFA94A7BA9FE1F4D8F46BB2A">
    <w:name w:val="CE51BCCEEFA94A7BA9FE1F4D8F46BB2A"/>
    <w:rsid w:val="0022083D"/>
  </w:style>
  <w:style w:type="paragraph" w:customStyle="1" w:styleId="CC0F42E0ED064F69AB24145AEB7003C6">
    <w:name w:val="CC0F42E0ED064F69AB24145AEB7003C6"/>
    <w:rsid w:val="0022083D"/>
  </w:style>
  <w:style w:type="paragraph" w:customStyle="1" w:styleId="AA2E549FB35D4D8C982E15CDDE664086">
    <w:name w:val="AA2E549FB35D4D8C982E15CDDE664086"/>
    <w:rsid w:val="0022083D"/>
  </w:style>
  <w:style w:type="paragraph" w:customStyle="1" w:styleId="B12C6DE1A4D34AE988E29EEC2FDE44D2">
    <w:name w:val="B12C6DE1A4D34AE988E29EEC2FDE44D2"/>
    <w:rsid w:val="0022083D"/>
  </w:style>
  <w:style w:type="paragraph" w:customStyle="1" w:styleId="7FFC57A865DA48549EA6AF4B1CFAD02F">
    <w:name w:val="7FFC57A865DA48549EA6AF4B1CFAD02F"/>
    <w:rsid w:val="0022083D"/>
  </w:style>
  <w:style w:type="paragraph" w:customStyle="1" w:styleId="F42B76FD91BD4713933E4E700CD2CE09">
    <w:name w:val="F42B76FD91BD4713933E4E700CD2CE09"/>
    <w:rsid w:val="0022083D"/>
  </w:style>
  <w:style w:type="paragraph" w:customStyle="1" w:styleId="9976D89BD833408689D7397DB7BF1531">
    <w:name w:val="9976D89BD833408689D7397DB7BF1531"/>
    <w:rsid w:val="0022083D"/>
  </w:style>
  <w:style w:type="paragraph" w:customStyle="1" w:styleId="6A91434E19F34A819F391F7C915A2B22">
    <w:name w:val="6A91434E19F34A819F391F7C915A2B22"/>
    <w:rsid w:val="0022083D"/>
  </w:style>
  <w:style w:type="paragraph" w:customStyle="1" w:styleId="AD542DE46CA64E2AB52E08C851D873F7">
    <w:name w:val="AD542DE46CA64E2AB52E08C851D873F7"/>
    <w:rsid w:val="0022083D"/>
  </w:style>
  <w:style w:type="paragraph" w:customStyle="1" w:styleId="E7FDADFACD5241889E88E808F47272A2">
    <w:name w:val="E7FDADFACD5241889E88E808F47272A2"/>
    <w:rsid w:val="0022083D"/>
  </w:style>
  <w:style w:type="paragraph" w:customStyle="1" w:styleId="2E91432F3D4E437D95EA0B1D9B7E57D8">
    <w:name w:val="2E91432F3D4E437D95EA0B1D9B7E57D8"/>
    <w:rsid w:val="0022083D"/>
  </w:style>
  <w:style w:type="paragraph" w:customStyle="1" w:styleId="9B404A8B1EDC41E2A7A1FAE1AA22B4B4">
    <w:name w:val="9B404A8B1EDC41E2A7A1FAE1AA22B4B4"/>
    <w:rsid w:val="0022083D"/>
  </w:style>
  <w:style w:type="paragraph" w:customStyle="1" w:styleId="58FED3874FED4109AE20939CE8226BDE">
    <w:name w:val="58FED3874FED4109AE20939CE8226BDE"/>
    <w:rsid w:val="0022083D"/>
  </w:style>
  <w:style w:type="paragraph" w:customStyle="1" w:styleId="5D1A1AF4A790440FAF1486AEA7665313">
    <w:name w:val="5D1A1AF4A790440FAF1486AEA7665313"/>
    <w:rsid w:val="0022083D"/>
  </w:style>
  <w:style w:type="paragraph" w:customStyle="1" w:styleId="EDD824197BEE44B18DB017EF0DB30B91">
    <w:name w:val="EDD824197BEE44B18DB017EF0DB30B91"/>
    <w:rsid w:val="0022083D"/>
  </w:style>
  <w:style w:type="paragraph" w:customStyle="1" w:styleId="5EA2D374918A4AB49255069AAA1FCBEE">
    <w:name w:val="5EA2D374918A4AB49255069AAA1FCBEE"/>
    <w:rsid w:val="0022083D"/>
  </w:style>
  <w:style w:type="paragraph" w:customStyle="1" w:styleId="691478FCDBC4465199680BF09C401E9E">
    <w:name w:val="691478FCDBC4465199680BF09C401E9E"/>
    <w:rsid w:val="0022083D"/>
  </w:style>
  <w:style w:type="paragraph" w:customStyle="1" w:styleId="7ADFE576B3284771A75938E379E65741">
    <w:name w:val="7ADFE576B3284771A75938E379E65741"/>
    <w:rsid w:val="0022083D"/>
  </w:style>
  <w:style w:type="paragraph" w:customStyle="1" w:styleId="2961A925A1164ADBAC717BA330322573">
    <w:name w:val="2961A925A1164ADBAC717BA330322573"/>
    <w:rsid w:val="0022083D"/>
  </w:style>
  <w:style w:type="paragraph" w:customStyle="1" w:styleId="5551522F20084E81BC76D05407532D8B">
    <w:name w:val="5551522F20084E81BC76D05407532D8B"/>
    <w:rsid w:val="0022083D"/>
  </w:style>
  <w:style w:type="paragraph" w:customStyle="1" w:styleId="29E532961E75476A8AECE47FBC405E57">
    <w:name w:val="29E532961E75476A8AECE47FBC405E57"/>
    <w:rsid w:val="0022083D"/>
  </w:style>
  <w:style w:type="paragraph" w:customStyle="1" w:styleId="849E8486401A426C9A0061337D09959E">
    <w:name w:val="849E8486401A426C9A0061337D09959E"/>
    <w:rsid w:val="0022083D"/>
  </w:style>
  <w:style w:type="paragraph" w:customStyle="1" w:styleId="DCC92079A04B407681E7E41F17EA1427">
    <w:name w:val="DCC92079A04B407681E7E41F17EA1427"/>
    <w:rsid w:val="0022083D"/>
  </w:style>
  <w:style w:type="paragraph" w:customStyle="1" w:styleId="E40003A6EFEE44FDB33D2559534BE347">
    <w:name w:val="E40003A6EFEE44FDB33D2559534BE347"/>
    <w:rsid w:val="0022083D"/>
  </w:style>
  <w:style w:type="paragraph" w:customStyle="1" w:styleId="3D1FB4B8DD2A40FEAD95BA6474CCAE4D">
    <w:name w:val="3D1FB4B8DD2A40FEAD95BA6474CCAE4D"/>
    <w:rsid w:val="0022083D"/>
  </w:style>
  <w:style w:type="paragraph" w:customStyle="1" w:styleId="CE3C000988CF41F087417ED49D262B29">
    <w:name w:val="CE3C000988CF41F087417ED49D262B29"/>
    <w:rsid w:val="0022083D"/>
  </w:style>
  <w:style w:type="paragraph" w:customStyle="1" w:styleId="AD2746D14CA64FD7BB94A0FF5A941158">
    <w:name w:val="AD2746D14CA64FD7BB94A0FF5A941158"/>
    <w:rsid w:val="0022083D"/>
  </w:style>
  <w:style w:type="paragraph" w:customStyle="1" w:styleId="140CC24284624092AC609A642996D10B">
    <w:name w:val="140CC24284624092AC609A642996D10B"/>
    <w:rsid w:val="0022083D"/>
  </w:style>
  <w:style w:type="paragraph" w:customStyle="1" w:styleId="C0EA0AF912FB4422917E028C3FEB5153">
    <w:name w:val="C0EA0AF912FB4422917E028C3FEB5153"/>
    <w:rsid w:val="0022083D"/>
  </w:style>
  <w:style w:type="paragraph" w:customStyle="1" w:styleId="51068DCFDA494F64B58447BBAE1F9393">
    <w:name w:val="51068DCFDA494F64B58447BBAE1F9393"/>
    <w:rsid w:val="0022083D"/>
  </w:style>
  <w:style w:type="paragraph" w:customStyle="1" w:styleId="4939FCFD036B4EA08A532C3B83791C68">
    <w:name w:val="4939FCFD036B4EA08A532C3B83791C68"/>
    <w:rsid w:val="0022083D"/>
  </w:style>
  <w:style w:type="paragraph" w:customStyle="1" w:styleId="C7A96622D4074508A529278E668E6B11">
    <w:name w:val="C7A96622D4074508A529278E668E6B11"/>
    <w:rsid w:val="0022083D"/>
  </w:style>
  <w:style w:type="paragraph" w:customStyle="1" w:styleId="1F11DFBC8F9740F8AA522719F09963E6">
    <w:name w:val="1F11DFBC8F9740F8AA522719F09963E6"/>
    <w:rsid w:val="0022083D"/>
  </w:style>
  <w:style w:type="paragraph" w:customStyle="1" w:styleId="DCD3CD5E853241E9B7AD6EB302667ED5">
    <w:name w:val="DCD3CD5E853241E9B7AD6EB302667ED5"/>
    <w:rsid w:val="0022083D"/>
  </w:style>
  <w:style w:type="paragraph" w:customStyle="1" w:styleId="AF3D0F1FA39444E0B0EA867F22C6D1B0">
    <w:name w:val="AF3D0F1FA39444E0B0EA867F22C6D1B0"/>
    <w:rsid w:val="0022083D"/>
  </w:style>
  <w:style w:type="paragraph" w:customStyle="1" w:styleId="872CEB5733B94613BAF0018AED5FA335">
    <w:name w:val="872CEB5733B94613BAF0018AED5FA335"/>
    <w:rsid w:val="0022083D"/>
  </w:style>
  <w:style w:type="paragraph" w:customStyle="1" w:styleId="26D52FE50B4E45E8AB5214B3CF5ACBAE">
    <w:name w:val="26D52FE50B4E45E8AB5214B3CF5ACBAE"/>
    <w:rsid w:val="0022083D"/>
  </w:style>
  <w:style w:type="paragraph" w:customStyle="1" w:styleId="EB3371CA52C84BF2ABC060FD41DF115D">
    <w:name w:val="EB3371CA52C84BF2ABC060FD41DF115D"/>
    <w:rsid w:val="0022083D"/>
  </w:style>
  <w:style w:type="paragraph" w:customStyle="1" w:styleId="064087B356914420A320C6B7903349BB">
    <w:name w:val="064087B356914420A320C6B7903349BB"/>
    <w:rsid w:val="0022083D"/>
  </w:style>
  <w:style w:type="paragraph" w:customStyle="1" w:styleId="404D734F5E6A45B1B4041FB17C0892F9">
    <w:name w:val="404D734F5E6A45B1B4041FB17C0892F9"/>
    <w:rsid w:val="0022083D"/>
  </w:style>
  <w:style w:type="paragraph" w:customStyle="1" w:styleId="6341938DB73040ADBDD66B53B611ED12">
    <w:name w:val="6341938DB73040ADBDD66B53B611ED12"/>
    <w:rsid w:val="0022083D"/>
  </w:style>
  <w:style w:type="paragraph" w:customStyle="1" w:styleId="4E130C7D56DE4A169B0045F43EE1008B">
    <w:name w:val="4E130C7D56DE4A169B0045F43EE1008B"/>
    <w:rsid w:val="0022083D"/>
  </w:style>
  <w:style w:type="paragraph" w:customStyle="1" w:styleId="9F41D75B2EB349E98846D11F7196C91A">
    <w:name w:val="9F41D75B2EB349E98846D11F7196C91A"/>
    <w:rsid w:val="0022083D"/>
  </w:style>
  <w:style w:type="paragraph" w:customStyle="1" w:styleId="9F78365056724008B8B2AC80CA0DE0C0">
    <w:name w:val="9F78365056724008B8B2AC80CA0DE0C0"/>
    <w:rsid w:val="0022083D"/>
  </w:style>
  <w:style w:type="paragraph" w:customStyle="1" w:styleId="18F94D176AB548B3984D845B705B473C">
    <w:name w:val="18F94D176AB548B3984D845B705B473C"/>
    <w:rsid w:val="0022083D"/>
  </w:style>
  <w:style w:type="paragraph" w:customStyle="1" w:styleId="02056A700B5144828B32A4338BDE3290">
    <w:name w:val="02056A700B5144828B32A4338BDE3290"/>
    <w:rsid w:val="0022083D"/>
  </w:style>
  <w:style w:type="paragraph" w:customStyle="1" w:styleId="DC0B06798AA74503BA23F8D3B2EA7B8E">
    <w:name w:val="DC0B06798AA74503BA23F8D3B2EA7B8E"/>
    <w:rsid w:val="0022083D"/>
  </w:style>
  <w:style w:type="paragraph" w:customStyle="1" w:styleId="787D75DEB22740268B487B23B1CADA27">
    <w:name w:val="787D75DEB22740268B487B23B1CADA27"/>
    <w:rsid w:val="0022083D"/>
  </w:style>
  <w:style w:type="paragraph" w:customStyle="1" w:styleId="BC783E474C564FA7ADE90F61B69932A9">
    <w:name w:val="BC783E474C564FA7ADE90F61B69932A9"/>
    <w:rsid w:val="0022083D"/>
  </w:style>
  <w:style w:type="paragraph" w:customStyle="1" w:styleId="90E2BA5C6F234F5390ACE3F04B5E4977">
    <w:name w:val="90E2BA5C6F234F5390ACE3F04B5E4977"/>
    <w:rsid w:val="0022083D"/>
  </w:style>
  <w:style w:type="paragraph" w:customStyle="1" w:styleId="4F8145E9D6344CB88418A743BDCB0750">
    <w:name w:val="4F8145E9D6344CB88418A743BDCB0750"/>
    <w:rsid w:val="0022083D"/>
  </w:style>
  <w:style w:type="paragraph" w:customStyle="1" w:styleId="C01F593753B74C4A8898DF4663CA683F">
    <w:name w:val="C01F593753B74C4A8898DF4663CA683F"/>
    <w:rsid w:val="0022083D"/>
  </w:style>
  <w:style w:type="paragraph" w:customStyle="1" w:styleId="CC2CD960717D4B859EA10405899FCA84">
    <w:name w:val="CC2CD960717D4B859EA10405899FCA84"/>
    <w:rsid w:val="0022083D"/>
  </w:style>
  <w:style w:type="paragraph" w:customStyle="1" w:styleId="C94C1357BBD646AEA20D7F28A7580F66">
    <w:name w:val="C94C1357BBD646AEA20D7F28A7580F66"/>
    <w:rsid w:val="0022083D"/>
  </w:style>
  <w:style w:type="paragraph" w:customStyle="1" w:styleId="A7F5AB54CE6D432997E1BC72515F2BDD">
    <w:name w:val="A7F5AB54CE6D432997E1BC72515F2BDD"/>
    <w:rsid w:val="0022083D"/>
  </w:style>
  <w:style w:type="paragraph" w:customStyle="1" w:styleId="D25E5DDF499B4B9DA6E37A8D2BB82ECE">
    <w:name w:val="D25E5DDF499B4B9DA6E37A8D2BB82ECE"/>
    <w:rsid w:val="0022083D"/>
  </w:style>
  <w:style w:type="paragraph" w:customStyle="1" w:styleId="8DE007A9AA564E34BAF4CFBE8598DA74">
    <w:name w:val="8DE007A9AA564E34BAF4CFBE8598DA74"/>
    <w:rsid w:val="0022083D"/>
  </w:style>
  <w:style w:type="paragraph" w:customStyle="1" w:styleId="C2DF18DFB7414AC1AA37901153ED5F10">
    <w:name w:val="C2DF18DFB7414AC1AA37901153ED5F10"/>
    <w:rsid w:val="0022083D"/>
  </w:style>
  <w:style w:type="paragraph" w:customStyle="1" w:styleId="19925558DABC4BC2B4610AFC231F90D0">
    <w:name w:val="19925558DABC4BC2B4610AFC231F90D0"/>
    <w:rsid w:val="0022083D"/>
  </w:style>
  <w:style w:type="paragraph" w:customStyle="1" w:styleId="89330C5DFDA74E869EA466C1946ED176">
    <w:name w:val="89330C5DFDA74E869EA466C1946ED176"/>
    <w:rsid w:val="0022083D"/>
  </w:style>
  <w:style w:type="paragraph" w:customStyle="1" w:styleId="650BB54DE2DA472286E4F9C1BB13BD17">
    <w:name w:val="650BB54DE2DA472286E4F9C1BB13BD17"/>
    <w:rsid w:val="0022083D"/>
  </w:style>
  <w:style w:type="paragraph" w:customStyle="1" w:styleId="ADA917DEC7ED49B19D9361911E0A49CA">
    <w:name w:val="ADA917DEC7ED49B19D9361911E0A49CA"/>
    <w:rsid w:val="0022083D"/>
  </w:style>
  <w:style w:type="paragraph" w:customStyle="1" w:styleId="5093B05A84D8467F8850D4E389EF8614">
    <w:name w:val="5093B05A84D8467F8850D4E389EF8614"/>
    <w:rsid w:val="0022083D"/>
  </w:style>
  <w:style w:type="paragraph" w:customStyle="1" w:styleId="2E6C9832E67446FB8671A3615D7A5CC4">
    <w:name w:val="2E6C9832E67446FB8671A3615D7A5CC4"/>
    <w:rsid w:val="0022083D"/>
  </w:style>
  <w:style w:type="paragraph" w:customStyle="1" w:styleId="0E0C355CDED14B6B917916A9A2719447">
    <w:name w:val="0E0C355CDED14B6B917916A9A2719447"/>
    <w:rsid w:val="0022083D"/>
  </w:style>
  <w:style w:type="paragraph" w:customStyle="1" w:styleId="1CEF77C1F53E449C874D0CB5F92A5524">
    <w:name w:val="1CEF77C1F53E449C874D0CB5F92A5524"/>
    <w:rsid w:val="0022083D"/>
  </w:style>
  <w:style w:type="paragraph" w:customStyle="1" w:styleId="9CE59B67A53F401582292B5E207A147D">
    <w:name w:val="9CE59B67A53F401582292B5E207A147D"/>
    <w:rsid w:val="0022083D"/>
  </w:style>
  <w:style w:type="paragraph" w:customStyle="1" w:styleId="E1990369302949128B6BE60CAD140199">
    <w:name w:val="E1990369302949128B6BE60CAD140199"/>
    <w:rsid w:val="0022083D"/>
  </w:style>
  <w:style w:type="paragraph" w:customStyle="1" w:styleId="2D5985AC1F494108BE1315FABDE68AB0">
    <w:name w:val="2D5985AC1F494108BE1315FABDE68AB0"/>
    <w:rsid w:val="0022083D"/>
  </w:style>
  <w:style w:type="paragraph" w:customStyle="1" w:styleId="BEA1B08B888A44D48E041A11EAB1D685">
    <w:name w:val="BEA1B08B888A44D48E041A11EAB1D685"/>
    <w:rsid w:val="0022083D"/>
  </w:style>
  <w:style w:type="paragraph" w:customStyle="1" w:styleId="98BBB2507D634721A44EF09F6F58E44C">
    <w:name w:val="98BBB2507D634721A44EF09F6F58E44C"/>
    <w:rsid w:val="0022083D"/>
  </w:style>
  <w:style w:type="paragraph" w:customStyle="1" w:styleId="16C17EDF46AA4A839B7C483F19F56700">
    <w:name w:val="16C17EDF46AA4A839B7C483F19F56700"/>
    <w:rsid w:val="0022083D"/>
  </w:style>
  <w:style w:type="paragraph" w:customStyle="1" w:styleId="6DAD72DDD46640D2A64CE9CFABFE65CB">
    <w:name w:val="6DAD72DDD46640D2A64CE9CFABFE65CB"/>
    <w:rsid w:val="0022083D"/>
  </w:style>
  <w:style w:type="paragraph" w:customStyle="1" w:styleId="DF4ED9F05FB641A29FCAD6AEC4E25B7B">
    <w:name w:val="DF4ED9F05FB641A29FCAD6AEC4E25B7B"/>
    <w:rsid w:val="0022083D"/>
  </w:style>
  <w:style w:type="paragraph" w:customStyle="1" w:styleId="CF5489204A794689969E909B4D400528">
    <w:name w:val="CF5489204A794689969E909B4D400528"/>
    <w:rsid w:val="0022083D"/>
  </w:style>
  <w:style w:type="paragraph" w:customStyle="1" w:styleId="89981A738A2A483B82C2FA0B39A53093">
    <w:name w:val="89981A738A2A483B82C2FA0B39A53093"/>
    <w:rsid w:val="0022083D"/>
  </w:style>
  <w:style w:type="paragraph" w:customStyle="1" w:styleId="7AFAD7353D674746B7A7CC2F06ABEB22">
    <w:name w:val="7AFAD7353D674746B7A7CC2F06ABEB22"/>
    <w:rsid w:val="0022083D"/>
  </w:style>
  <w:style w:type="paragraph" w:customStyle="1" w:styleId="833693CD61CC42C88E6160EF2BAB7A02">
    <w:name w:val="833693CD61CC42C88E6160EF2BAB7A02"/>
    <w:rsid w:val="0022083D"/>
  </w:style>
  <w:style w:type="paragraph" w:customStyle="1" w:styleId="3DA3F76BD00F476D8BFD9C0ADB1A58E4">
    <w:name w:val="3DA3F76BD00F476D8BFD9C0ADB1A58E4"/>
    <w:rsid w:val="0022083D"/>
  </w:style>
  <w:style w:type="paragraph" w:customStyle="1" w:styleId="D5D41CF479AA4735A11722705F6A6FE6">
    <w:name w:val="D5D41CF479AA4735A11722705F6A6FE6"/>
    <w:rsid w:val="0022083D"/>
  </w:style>
  <w:style w:type="paragraph" w:customStyle="1" w:styleId="4980F146CEC8441C8E5190E8DCE80273">
    <w:name w:val="4980F146CEC8441C8E5190E8DCE80273"/>
    <w:rsid w:val="0022083D"/>
  </w:style>
  <w:style w:type="paragraph" w:customStyle="1" w:styleId="6CB6F5E60F30484BBDD7F2FC13D6ADD0">
    <w:name w:val="6CB6F5E60F30484BBDD7F2FC13D6ADD0"/>
    <w:rsid w:val="0022083D"/>
  </w:style>
  <w:style w:type="paragraph" w:customStyle="1" w:styleId="DBE5FBD7D6094CBABF55B7C71A724234">
    <w:name w:val="DBE5FBD7D6094CBABF55B7C71A724234"/>
    <w:rsid w:val="0022083D"/>
  </w:style>
  <w:style w:type="paragraph" w:customStyle="1" w:styleId="1F8F997F729F42FC934CBE17A76B123E">
    <w:name w:val="1F8F997F729F42FC934CBE17A76B123E"/>
    <w:rsid w:val="0022083D"/>
  </w:style>
  <w:style w:type="paragraph" w:customStyle="1" w:styleId="637ACA783455459789AFCFA8BA45AE5A">
    <w:name w:val="637ACA783455459789AFCFA8BA45AE5A"/>
    <w:rsid w:val="0022083D"/>
  </w:style>
  <w:style w:type="paragraph" w:customStyle="1" w:styleId="E4A2A4F3F0B5471990D28EEF1ECFE606">
    <w:name w:val="E4A2A4F3F0B5471990D28EEF1ECFE606"/>
    <w:rsid w:val="0022083D"/>
  </w:style>
  <w:style w:type="paragraph" w:customStyle="1" w:styleId="E255B7D2C42746E290074015AB7AC703">
    <w:name w:val="E255B7D2C42746E290074015AB7AC703"/>
    <w:rsid w:val="0022083D"/>
  </w:style>
  <w:style w:type="paragraph" w:customStyle="1" w:styleId="448A0EFE4D1940E5A3F38082BA827904">
    <w:name w:val="448A0EFE4D1940E5A3F38082BA827904"/>
    <w:rsid w:val="0022083D"/>
  </w:style>
  <w:style w:type="paragraph" w:customStyle="1" w:styleId="752AB9E6CD3B49839D808CB341348E93">
    <w:name w:val="752AB9E6CD3B49839D808CB341348E93"/>
    <w:rsid w:val="0022083D"/>
  </w:style>
  <w:style w:type="paragraph" w:customStyle="1" w:styleId="B3AD3768257D458B926204D6249904FD">
    <w:name w:val="B3AD3768257D458B926204D6249904FD"/>
    <w:rsid w:val="0022083D"/>
  </w:style>
  <w:style w:type="paragraph" w:customStyle="1" w:styleId="87B26D21560F4880A69970DCDBC4B539">
    <w:name w:val="87B26D21560F4880A69970DCDBC4B539"/>
    <w:rsid w:val="0022083D"/>
  </w:style>
  <w:style w:type="paragraph" w:customStyle="1" w:styleId="9C8CF6458EAF49CDBE98BAA65A2D780E">
    <w:name w:val="9C8CF6458EAF49CDBE98BAA65A2D780E"/>
    <w:rsid w:val="0022083D"/>
  </w:style>
  <w:style w:type="paragraph" w:customStyle="1" w:styleId="A7AD6BBF854E46099DC68012CA1CD41B">
    <w:name w:val="A7AD6BBF854E46099DC68012CA1CD41B"/>
    <w:rsid w:val="0022083D"/>
  </w:style>
  <w:style w:type="paragraph" w:customStyle="1" w:styleId="A7DF5B3A99104783A6FEB0447600AC97">
    <w:name w:val="A7DF5B3A99104783A6FEB0447600AC97"/>
    <w:rsid w:val="0022083D"/>
  </w:style>
  <w:style w:type="paragraph" w:customStyle="1" w:styleId="B172D081886A453C851E4E61DF9D8A2A">
    <w:name w:val="B172D081886A453C851E4E61DF9D8A2A"/>
    <w:rsid w:val="0022083D"/>
  </w:style>
  <w:style w:type="paragraph" w:customStyle="1" w:styleId="326A75BEF50B40009B28E89E1489CC90">
    <w:name w:val="326A75BEF50B40009B28E89E1489CC90"/>
    <w:rsid w:val="0022083D"/>
  </w:style>
  <w:style w:type="paragraph" w:customStyle="1" w:styleId="E6F94C7ACAE74E0D805A6C77D6796519">
    <w:name w:val="E6F94C7ACAE74E0D805A6C77D6796519"/>
    <w:rsid w:val="0022083D"/>
  </w:style>
  <w:style w:type="paragraph" w:customStyle="1" w:styleId="07CB9291A6D74C82A3AF078BF7F4D03C">
    <w:name w:val="07CB9291A6D74C82A3AF078BF7F4D03C"/>
    <w:rsid w:val="0022083D"/>
  </w:style>
  <w:style w:type="paragraph" w:customStyle="1" w:styleId="480F8F725F3B4715BE28F73149928038">
    <w:name w:val="480F8F725F3B4715BE28F73149928038"/>
    <w:rsid w:val="0022083D"/>
  </w:style>
  <w:style w:type="paragraph" w:customStyle="1" w:styleId="867F1D173CAB4D6F9DE3B3C96EB3FA15">
    <w:name w:val="867F1D173CAB4D6F9DE3B3C96EB3FA15"/>
    <w:rsid w:val="0022083D"/>
  </w:style>
  <w:style w:type="paragraph" w:customStyle="1" w:styleId="3D8722501569462790E2C99734C8456C">
    <w:name w:val="3D8722501569462790E2C99734C8456C"/>
    <w:rsid w:val="0022083D"/>
  </w:style>
  <w:style w:type="paragraph" w:customStyle="1" w:styleId="3ED85CC7C29648AD9EC55879429DC845">
    <w:name w:val="3ED85CC7C29648AD9EC55879429DC845"/>
    <w:rsid w:val="0022083D"/>
  </w:style>
  <w:style w:type="paragraph" w:customStyle="1" w:styleId="B5FA38F9963648209445D4F356448D4F">
    <w:name w:val="B5FA38F9963648209445D4F356448D4F"/>
    <w:rsid w:val="0022083D"/>
  </w:style>
  <w:style w:type="paragraph" w:customStyle="1" w:styleId="CC22767713E0405882D0025A2ADED8CD">
    <w:name w:val="CC22767713E0405882D0025A2ADED8CD"/>
    <w:rsid w:val="0022083D"/>
  </w:style>
  <w:style w:type="paragraph" w:customStyle="1" w:styleId="541ACDC32FB0464FBAE73D039E6BC7D8">
    <w:name w:val="541ACDC32FB0464FBAE73D039E6BC7D8"/>
    <w:rsid w:val="0022083D"/>
  </w:style>
  <w:style w:type="paragraph" w:customStyle="1" w:styleId="BE78EAC4F3694837B9854E5FCDE5A52A">
    <w:name w:val="BE78EAC4F3694837B9854E5FCDE5A52A"/>
    <w:rsid w:val="0022083D"/>
  </w:style>
  <w:style w:type="paragraph" w:customStyle="1" w:styleId="6521FD46DEFD40F0AF2BB27C2E1A5970">
    <w:name w:val="6521FD46DEFD40F0AF2BB27C2E1A5970"/>
    <w:rsid w:val="0022083D"/>
  </w:style>
  <w:style w:type="paragraph" w:customStyle="1" w:styleId="7B379A0BB8B14D89ADB4B04F58E0EFA9">
    <w:name w:val="7B379A0BB8B14D89ADB4B04F58E0EFA9"/>
    <w:rsid w:val="0022083D"/>
  </w:style>
  <w:style w:type="paragraph" w:customStyle="1" w:styleId="8FF709CCAD054929AE065C7F623CD4A4">
    <w:name w:val="8FF709CCAD054929AE065C7F623CD4A4"/>
    <w:rsid w:val="0022083D"/>
  </w:style>
  <w:style w:type="paragraph" w:customStyle="1" w:styleId="D6B0367019AE4A8587FB3BE01CF941D2">
    <w:name w:val="D6B0367019AE4A8587FB3BE01CF941D2"/>
    <w:rsid w:val="0022083D"/>
  </w:style>
  <w:style w:type="paragraph" w:customStyle="1" w:styleId="3377BEF1019847C2AF91049D9F9A8D86">
    <w:name w:val="3377BEF1019847C2AF91049D9F9A8D86"/>
    <w:rsid w:val="0022083D"/>
  </w:style>
  <w:style w:type="paragraph" w:customStyle="1" w:styleId="023A32E976A64C1389B07AC8DA6FA030">
    <w:name w:val="023A32E976A64C1389B07AC8DA6FA030"/>
    <w:rsid w:val="0022083D"/>
  </w:style>
  <w:style w:type="paragraph" w:customStyle="1" w:styleId="AC51E8366E7640F19D78AC14E5C639BF">
    <w:name w:val="AC51E8366E7640F19D78AC14E5C639BF"/>
    <w:rsid w:val="0022083D"/>
  </w:style>
  <w:style w:type="paragraph" w:customStyle="1" w:styleId="DED49B13400945D39424EDCF6830E0D3">
    <w:name w:val="DED49B13400945D39424EDCF6830E0D3"/>
    <w:rsid w:val="0022083D"/>
  </w:style>
  <w:style w:type="paragraph" w:customStyle="1" w:styleId="A2E6EA8D4A734BEF8F3C07C0947C316F">
    <w:name w:val="A2E6EA8D4A734BEF8F3C07C0947C316F"/>
    <w:rsid w:val="0022083D"/>
  </w:style>
  <w:style w:type="paragraph" w:customStyle="1" w:styleId="D9DE00C923054CD9B4AC0A790E768AB6">
    <w:name w:val="D9DE00C923054CD9B4AC0A790E768AB6"/>
    <w:rsid w:val="0022083D"/>
  </w:style>
  <w:style w:type="paragraph" w:customStyle="1" w:styleId="EB681A487B634220B233E47CB9E824CF">
    <w:name w:val="EB681A487B634220B233E47CB9E824CF"/>
    <w:rsid w:val="0022083D"/>
  </w:style>
  <w:style w:type="paragraph" w:customStyle="1" w:styleId="F3A12534B0914CD3B53FEC9EEF84E619">
    <w:name w:val="F3A12534B0914CD3B53FEC9EEF84E619"/>
    <w:rsid w:val="0022083D"/>
  </w:style>
  <w:style w:type="paragraph" w:customStyle="1" w:styleId="9A78C2D9FC6F49FAB4B46C7FE3817049">
    <w:name w:val="9A78C2D9FC6F49FAB4B46C7FE3817049"/>
    <w:rsid w:val="0022083D"/>
  </w:style>
  <w:style w:type="paragraph" w:customStyle="1" w:styleId="90CA7D40197745B9A5B1E59EADCEAC34">
    <w:name w:val="90CA7D40197745B9A5B1E59EADCEAC34"/>
    <w:rsid w:val="0022083D"/>
  </w:style>
  <w:style w:type="paragraph" w:customStyle="1" w:styleId="B085F4A237FF4091B1D6F7982A62AEB9">
    <w:name w:val="B085F4A237FF4091B1D6F7982A62AEB9"/>
    <w:rsid w:val="0022083D"/>
  </w:style>
  <w:style w:type="paragraph" w:customStyle="1" w:styleId="B571A57099124365BEC3BF7DD282CDA2">
    <w:name w:val="B571A57099124365BEC3BF7DD282CDA2"/>
    <w:rsid w:val="0022083D"/>
  </w:style>
  <w:style w:type="paragraph" w:customStyle="1" w:styleId="E3C7CDE67973490DAE7631299246BFB0">
    <w:name w:val="E3C7CDE67973490DAE7631299246BFB0"/>
    <w:rsid w:val="0022083D"/>
  </w:style>
  <w:style w:type="paragraph" w:customStyle="1" w:styleId="61FFF1F0F47744D1A732A7E60B81A75F">
    <w:name w:val="61FFF1F0F47744D1A732A7E60B81A75F"/>
    <w:rsid w:val="0022083D"/>
  </w:style>
  <w:style w:type="paragraph" w:customStyle="1" w:styleId="44482BC84F524F71A72E3F432417C6F1">
    <w:name w:val="44482BC84F524F71A72E3F432417C6F1"/>
    <w:rsid w:val="0022083D"/>
  </w:style>
  <w:style w:type="paragraph" w:customStyle="1" w:styleId="19987C7018FD4023A495A91562983E7B">
    <w:name w:val="19987C7018FD4023A495A91562983E7B"/>
    <w:rsid w:val="0022083D"/>
  </w:style>
  <w:style w:type="paragraph" w:customStyle="1" w:styleId="7BC5B3EF93CC49FB8146ED5D300E6536">
    <w:name w:val="7BC5B3EF93CC49FB8146ED5D300E6536"/>
    <w:rsid w:val="0022083D"/>
  </w:style>
  <w:style w:type="paragraph" w:customStyle="1" w:styleId="26D177A284204367AC32F783F296B8A9">
    <w:name w:val="26D177A284204367AC32F783F296B8A9"/>
    <w:rsid w:val="0022083D"/>
  </w:style>
  <w:style w:type="paragraph" w:customStyle="1" w:styleId="3027889520AD44CB80EEE3D3DDBD20C8">
    <w:name w:val="3027889520AD44CB80EEE3D3DDBD20C8"/>
    <w:rsid w:val="0022083D"/>
  </w:style>
  <w:style w:type="paragraph" w:customStyle="1" w:styleId="DEDDBC472A5F4E7F95A4107015D16F7C">
    <w:name w:val="DEDDBC472A5F4E7F95A4107015D16F7C"/>
    <w:rsid w:val="0022083D"/>
  </w:style>
  <w:style w:type="paragraph" w:customStyle="1" w:styleId="8442DB04D7664A159FCE298FABD109E9">
    <w:name w:val="8442DB04D7664A159FCE298FABD109E9"/>
    <w:rsid w:val="0022083D"/>
  </w:style>
  <w:style w:type="paragraph" w:customStyle="1" w:styleId="A24774905BD54C4BA0342D3A08CF3F26">
    <w:name w:val="A24774905BD54C4BA0342D3A08CF3F26"/>
    <w:rsid w:val="0022083D"/>
  </w:style>
  <w:style w:type="paragraph" w:customStyle="1" w:styleId="01E9CD1782CF44B6B5A81611183B6B3B">
    <w:name w:val="01E9CD1782CF44B6B5A81611183B6B3B"/>
    <w:rsid w:val="0022083D"/>
  </w:style>
  <w:style w:type="paragraph" w:customStyle="1" w:styleId="0DAEE0B9222F4EB59C07714CF4D2672A">
    <w:name w:val="0DAEE0B9222F4EB59C07714CF4D2672A"/>
    <w:rsid w:val="0022083D"/>
  </w:style>
  <w:style w:type="paragraph" w:customStyle="1" w:styleId="32BAFA48CD88410AABA343772761B7F6">
    <w:name w:val="32BAFA48CD88410AABA343772761B7F6"/>
    <w:rsid w:val="0022083D"/>
  </w:style>
  <w:style w:type="paragraph" w:customStyle="1" w:styleId="A7125DE95D0144F5AE9B5BF57266A60C">
    <w:name w:val="A7125DE95D0144F5AE9B5BF57266A60C"/>
    <w:rsid w:val="0022083D"/>
  </w:style>
  <w:style w:type="paragraph" w:customStyle="1" w:styleId="942E24E643BC4089B3A66D547C53ABAF">
    <w:name w:val="942E24E643BC4089B3A66D547C53ABAF"/>
    <w:rsid w:val="0022083D"/>
  </w:style>
  <w:style w:type="paragraph" w:customStyle="1" w:styleId="937814C3F20E4273BECCDB439BCAD4A0">
    <w:name w:val="937814C3F20E4273BECCDB439BCAD4A0"/>
    <w:rsid w:val="0022083D"/>
  </w:style>
  <w:style w:type="paragraph" w:customStyle="1" w:styleId="67C5C88A31B14AD194D80B808016DB7A">
    <w:name w:val="67C5C88A31B14AD194D80B808016DB7A"/>
    <w:rsid w:val="0022083D"/>
  </w:style>
  <w:style w:type="paragraph" w:customStyle="1" w:styleId="DF3381E7C92746039C2BCC0CDD480291">
    <w:name w:val="DF3381E7C92746039C2BCC0CDD480291"/>
    <w:rsid w:val="0022083D"/>
  </w:style>
  <w:style w:type="paragraph" w:customStyle="1" w:styleId="B4B40C063733405D9A492DC1AE7AA8DF">
    <w:name w:val="B4B40C063733405D9A492DC1AE7AA8DF"/>
    <w:rsid w:val="0022083D"/>
  </w:style>
  <w:style w:type="paragraph" w:customStyle="1" w:styleId="FBF7880B96DE4D748034B1765B9CF694">
    <w:name w:val="FBF7880B96DE4D748034B1765B9CF694"/>
    <w:rsid w:val="0022083D"/>
  </w:style>
  <w:style w:type="paragraph" w:customStyle="1" w:styleId="088FD2AB78C14D15A6913463407F823E">
    <w:name w:val="088FD2AB78C14D15A6913463407F823E"/>
    <w:rsid w:val="0022083D"/>
  </w:style>
  <w:style w:type="paragraph" w:customStyle="1" w:styleId="D270B0855C054AC382333BAAB762098E">
    <w:name w:val="D270B0855C054AC382333BAAB762098E"/>
    <w:rsid w:val="0022083D"/>
  </w:style>
  <w:style w:type="paragraph" w:customStyle="1" w:styleId="697BE3BB9AB547C8AF62F45EFCD5E948">
    <w:name w:val="697BE3BB9AB547C8AF62F45EFCD5E948"/>
    <w:rsid w:val="0022083D"/>
  </w:style>
  <w:style w:type="paragraph" w:customStyle="1" w:styleId="509D96811E944E0FBC4D341A2FBF10C6">
    <w:name w:val="509D96811E944E0FBC4D341A2FBF10C6"/>
    <w:rsid w:val="0022083D"/>
  </w:style>
  <w:style w:type="paragraph" w:customStyle="1" w:styleId="308E20A46FC347FFAA37BDDB5FF91B08">
    <w:name w:val="308E20A46FC347FFAA37BDDB5FF91B08"/>
    <w:rsid w:val="0022083D"/>
  </w:style>
  <w:style w:type="paragraph" w:customStyle="1" w:styleId="D0B57C2FBD8E4719BE48DE54CF35B8CA">
    <w:name w:val="D0B57C2FBD8E4719BE48DE54CF35B8CA"/>
    <w:rsid w:val="0022083D"/>
  </w:style>
  <w:style w:type="paragraph" w:customStyle="1" w:styleId="58C7B0BFF63E483B84FC4E17CB6575B0">
    <w:name w:val="58C7B0BFF63E483B84FC4E17CB6575B0"/>
    <w:rsid w:val="0022083D"/>
  </w:style>
  <w:style w:type="paragraph" w:customStyle="1" w:styleId="0228B6340CEE4B66891EB77F79F6AC27">
    <w:name w:val="0228B6340CEE4B66891EB77F79F6AC27"/>
    <w:rsid w:val="0022083D"/>
  </w:style>
  <w:style w:type="paragraph" w:customStyle="1" w:styleId="50F996A1294E4DF3B1FED127F35DA6E7">
    <w:name w:val="50F996A1294E4DF3B1FED127F35DA6E7"/>
    <w:rsid w:val="0022083D"/>
  </w:style>
  <w:style w:type="paragraph" w:customStyle="1" w:styleId="48EAF37954E54D96A32C78D9CCAF7672">
    <w:name w:val="48EAF37954E54D96A32C78D9CCAF7672"/>
    <w:rsid w:val="0022083D"/>
  </w:style>
  <w:style w:type="paragraph" w:customStyle="1" w:styleId="6DE2CF31CCC54213861ACDCB2C123562">
    <w:name w:val="6DE2CF31CCC54213861ACDCB2C123562"/>
    <w:rsid w:val="0022083D"/>
  </w:style>
  <w:style w:type="paragraph" w:customStyle="1" w:styleId="CDDE6ADFF2C144CF835042B466AE9417">
    <w:name w:val="CDDE6ADFF2C144CF835042B466AE9417"/>
    <w:rsid w:val="0022083D"/>
  </w:style>
  <w:style w:type="paragraph" w:customStyle="1" w:styleId="A9FD3988D6274D9B96988D50043A9251">
    <w:name w:val="A9FD3988D6274D9B96988D50043A9251"/>
    <w:rsid w:val="0022083D"/>
  </w:style>
  <w:style w:type="paragraph" w:customStyle="1" w:styleId="383240F3F4C14741A8827E43433A0D1F">
    <w:name w:val="383240F3F4C14741A8827E43433A0D1F"/>
    <w:rsid w:val="0022083D"/>
  </w:style>
  <w:style w:type="paragraph" w:customStyle="1" w:styleId="4F374980D5154C518262BBB5712476BC">
    <w:name w:val="4F374980D5154C518262BBB5712476BC"/>
    <w:rsid w:val="0022083D"/>
  </w:style>
  <w:style w:type="paragraph" w:customStyle="1" w:styleId="E5879EFA8D0A4DE8BE3A2A85E86BE0E4">
    <w:name w:val="E5879EFA8D0A4DE8BE3A2A85E86BE0E4"/>
    <w:rsid w:val="0022083D"/>
  </w:style>
  <w:style w:type="paragraph" w:customStyle="1" w:styleId="8DFDC9DC579C44FF8DD4D3C20369E729">
    <w:name w:val="8DFDC9DC579C44FF8DD4D3C20369E729"/>
    <w:rsid w:val="0022083D"/>
  </w:style>
  <w:style w:type="paragraph" w:customStyle="1" w:styleId="105A7577C7B9470BAAC21801CE03A537">
    <w:name w:val="105A7577C7B9470BAAC21801CE03A537"/>
    <w:rsid w:val="0022083D"/>
  </w:style>
  <w:style w:type="paragraph" w:customStyle="1" w:styleId="98652D11DCE843D297037F4EFA1575FD">
    <w:name w:val="98652D11DCE843D297037F4EFA1575FD"/>
    <w:rsid w:val="0022083D"/>
  </w:style>
  <w:style w:type="paragraph" w:customStyle="1" w:styleId="527A7DE27CA84976B92CF39F414494CE">
    <w:name w:val="527A7DE27CA84976B92CF39F414494CE"/>
    <w:rsid w:val="0022083D"/>
  </w:style>
  <w:style w:type="paragraph" w:customStyle="1" w:styleId="D8AC427F971B4A979EBD1C6DCC0C8055">
    <w:name w:val="D8AC427F971B4A979EBD1C6DCC0C8055"/>
    <w:rsid w:val="0022083D"/>
  </w:style>
  <w:style w:type="paragraph" w:customStyle="1" w:styleId="175DF2DA04B249A4B97F8ED9B47C6F6C">
    <w:name w:val="175DF2DA04B249A4B97F8ED9B47C6F6C"/>
    <w:rsid w:val="0022083D"/>
  </w:style>
  <w:style w:type="paragraph" w:customStyle="1" w:styleId="BBC07972B7EF4F31937DF9C6FEF2CAEA">
    <w:name w:val="BBC07972B7EF4F31937DF9C6FEF2CAEA"/>
    <w:rsid w:val="0022083D"/>
  </w:style>
  <w:style w:type="paragraph" w:customStyle="1" w:styleId="9A20061F357844F9952C2A3567319930">
    <w:name w:val="9A20061F357844F9952C2A3567319930"/>
    <w:rsid w:val="0022083D"/>
  </w:style>
  <w:style w:type="paragraph" w:customStyle="1" w:styleId="F612CA00DB3340B79FC007F88058721C">
    <w:name w:val="F612CA00DB3340B79FC007F88058721C"/>
    <w:rsid w:val="0022083D"/>
  </w:style>
  <w:style w:type="paragraph" w:customStyle="1" w:styleId="3A840D6EC99F4B0BBA5EFD65DB80E231">
    <w:name w:val="3A840D6EC99F4B0BBA5EFD65DB80E231"/>
    <w:rsid w:val="0022083D"/>
  </w:style>
  <w:style w:type="paragraph" w:customStyle="1" w:styleId="EC3751D6A2BF43868B0638DE327538CE">
    <w:name w:val="EC3751D6A2BF43868B0638DE327538CE"/>
    <w:rsid w:val="0022083D"/>
  </w:style>
  <w:style w:type="paragraph" w:customStyle="1" w:styleId="D523BF909BF54724A73A3C860EF20474">
    <w:name w:val="D523BF909BF54724A73A3C860EF20474"/>
    <w:rsid w:val="0022083D"/>
  </w:style>
  <w:style w:type="paragraph" w:customStyle="1" w:styleId="281009BB788C4BEE8C3E554335E7CBC3">
    <w:name w:val="281009BB788C4BEE8C3E554335E7CBC3"/>
    <w:rsid w:val="0022083D"/>
  </w:style>
  <w:style w:type="paragraph" w:customStyle="1" w:styleId="C03FF6389B2141A5A58ECC2BED332F9A">
    <w:name w:val="C03FF6389B2141A5A58ECC2BED332F9A"/>
    <w:rsid w:val="0022083D"/>
  </w:style>
  <w:style w:type="paragraph" w:customStyle="1" w:styleId="690F270D6BDA4495BA999CA780FAC7A3">
    <w:name w:val="690F270D6BDA4495BA999CA780FAC7A3"/>
    <w:rsid w:val="0022083D"/>
  </w:style>
  <w:style w:type="paragraph" w:customStyle="1" w:styleId="00E9566EDBE446C4997B8AF01E4CBF1D">
    <w:name w:val="00E9566EDBE446C4997B8AF01E4CBF1D"/>
    <w:rsid w:val="0022083D"/>
  </w:style>
  <w:style w:type="paragraph" w:customStyle="1" w:styleId="E29096AC271D4AE186FAFA9AB232F282">
    <w:name w:val="E29096AC271D4AE186FAFA9AB232F282"/>
    <w:rsid w:val="0022083D"/>
  </w:style>
  <w:style w:type="paragraph" w:customStyle="1" w:styleId="5DBE8630D2D34A0E81A319E5918F4B49">
    <w:name w:val="5DBE8630D2D34A0E81A319E5918F4B49"/>
    <w:rsid w:val="0022083D"/>
  </w:style>
  <w:style w:type="paragraph" w:customStyle="1" w:styleId="56AF7EBCF28E4419BB791D7C9675A9EB">
    <w:name w:val="56AF7EBCF28E4419BB791D7C9675A9EB"/>
    <w:rsid w:val="0022083D"/>
  </w:style>
  <w:style w:type="paragraph" w:customStyle="1" w:styleId="AF0FE67910D545F68D1E07A68464DE79">
    <w:name w:val="AF0FE67910D545F68D1E07A68464DE79"/>
    <w:rsid w:val="0022083D"/>
  </w:style>
  <w:style w:type="paragraph" w:customStyle="1" w:styleId="202F74392C9641889CDF4BF35B2B28A1">
    <w:name w:val="202F74392C9641889CDF4BF35B2B28A1"/>
    <w:rsid w:val="0022083D"/>
  </w:style>
  <w:style w:type="paragraph" w:customStyle="1" w:styleId="D18FDDC30B8A4877A5F65140B6CB3F9B">
    <w:name w:val="D18FDDC30B8A4877A5F65140B6CB3F9B"/>
    <w:rsid w:val="0022083D"/>
  </w:style>
  <w:style w:type="paragraph" w:customStyle="1" w:styleId="E3D90EF06F214D86BEB68E1BE60C2404">
    <w:name w:val="E3D90EF06F214D86BEB68E1BE60C2404"/>
    <w:rsid w:val="0022083D"/>
  </w:style>
  <w:style w:type="paragraph" w:customStyle="1" w:styleId="F3F49FF87A4545638E0FD88B4F837417">
    <w:name w:val="F3F49FF87A4545638E0FD88B4F837417"/>
    <w:rsid w:val="0022083D"/>
  </w:style>
  <w:style w:type="paragraph" w:customStyle="1" w:styleId="267117DC6C3B47CD8B613E9A893B8670">
    <w:name w:val="267117DC6C3B47CD8B613E9A893B8670"/>
    <w:rsid w:val="0022083D"/>
  </w:style>
  <w:style w:type="paragraph" w:customStyle="1" w:styleId="21F3488A3EC64A37AAC84736545F695A">
    <w:name w:val="21F3488A3EC64A37AAC84736545F695A"/>
    <w:rsid w:val="0022083D"/>
  </w:style>
  <w:style w:type="paragraph" w:customStyle="1" w:styleId="F714BFB93EE447A6B322837F593CF5D3">
    <w:name w:val="F714BFB93EE447A6B322837F593CF5D3"/>
    <w:rsid w:val="0022083D"/>
  </w:style>
  <w:style w:type="paragraph" w:customStyle="1" w:styleId="38B99E650AC740C5A194E61FF612E371">
    <w:name w:val="38B99E650AC740C5A194E61FF612E371"/>
    <w:rsid w:val="0022083D"/>
  </w:style>
  <w:style w:type="paragraph" w:customStyle="1" w:styleId="C6249520BAE948BF95538CBCCD9B88EA">
    <w:name w:val="C6249520BAE948BF95538CBCCD9B88EA"/>
    <w:rsid w:val="0022083D"/>
  </w:style>
  <w:style w:type="paragraph" w:customStyle="1" w:styleId="E689C833F07B4EC5A754DB4E5E3ECE1B">
    <w:name w:val="E689C833F07B4EC5A754DB4E5E3ECE1B"/>
    <w:rsid w:val="0022083D"/>
  </w:style>
  <w:style w:type="paragraph" w:customStyle="1" w:styleId="7A426CDA4B514EC79192BB7A4C5EC3E0">
    <w:name w:val="7A426CDA4B514EC79192BB7A4C5EC3E0"/>
    <w:rsid w:val="0022083D"/>
  </w:style>
  <w:style w:type="paragraph" w:customStyle="1" w:styleId="892EA35BF5D34B60B842EFFD7972FEEF">
    <w:name w:val="892EA35BF5D34B60B842EFFD7972FEEF"/>
    <w:rsid w:val="0022083D"/>
  </w:style>
  <w:style w:type="paragraph" w:customStyle="1" w:styleId="B3062612267B44B58127FB6344DADBDB">
    <w:name w:val="B3062612267B44B58127FB6344DADBDB"/>
    <w:rsid w:val="0022083D"/>
  </w:style>
  <w:style w:type="paragraph" w:customStyle="1" w:styleId="7460FC409DC441AD9BD290CA65BA4FD1">
    <w:name w:val="7460FC409DC441AD9BD290CA65BA4FD1"/>
    <w:rsid w:val="0022083D"/>
  </w:style>
  <w:style w:type="paragraph" w:customStyle="1" w:styleId="7FE6A51FA2A84A47BA4056A2BE4B9D9E">
    <w:name w:val="7FE6A51FA2A84A47BA4056A2BE4B9D9E"/>
    <w:rsid w:val="0022083D"/>
  </w:style>
  <w:style w:type="paragraph" w:customStyle="1" w:styleId="37C66E334C824FA89F628541181C3988">
    <w:name w:val="37C66E334C824FA89F628541181C3988"/>
    <w:rsid w:val="0022083D"/>
  </w:style>
  <w:style w:type="paragraph" w:customStyle="1" w:styleId="A43217C52514442987A143228EF6E578">
    <w:name w:val="A43217C52514442987A143228EF6E578"/>
    <w:rsid w:val="0022083D"/>
  </w:style>
  <w:style w:type="paragraph" w:customStyle="1" w:styleId="4EF59410D5DD4FC1A6758F649B4512AD">
    <w:name w:val="4EF59410D5DD4FC1A6758F649B4512AD"/>
    <w:rsid w:val="0022083D"/>
  </w:style>
  <w:style w:type="paragraph" w:customStyle="1" w:styleId="4F9D752917B1498E81B63E7060E42576">
    <w:name w:val="4F9D752917B1498E81B63E7060E42576"/>
    <w:rsid w:val="0022083D"/>
  </w:style>
  <w:style w:type="paragraph" w:customStyle="1" w:styleId="3A4E7F4C5ABF49628C7545689A2B8A08">
    <w:name w:val="3A4E7F4C5ABF49628C7545689A2B8A08"/>
    <w:rsid w:val="0022083D"/>
  </w:style>
  <w:style w:type="paragraph" w:customStyle="1" w:styleId="6221FC354C694C8E80E44D9DE80748BD">
    <w:name w:val="6221FC354C694C8E80E44D9DE80748BD"/>
    <w:rsid w:val="0022083D"/>
  </w:style>
  <w:style w:type="paragraph" w:customStyle="1" w:styleId="BC94F23971234ABFA6B15581F3EA38F6">
    <w:name w:val="BC94F23971234ABFA6B15581F3EA38F6"/>
    <w:rsid w:val="0022083D"/>
  </w:style>
  <w:style w:type="paragraph" w:customStyle="1" w:styleId="262BEEE92B2E4CC0A799E3D84B0B12F5">
    <w:name w:val="262BEEE92B2E4CC0A799E3D84B0B12F5"/>
    <w:rsid w:val="0022083D"/>
  </w:style>
  <w:style w:type="paragraph" w:customStyle="1" w:styleId="0662F2E712F841688C18A5846D3433DB">
    <w:name w:val="0662F2E712F841688C18A5846D3433DB"/>
    <w:rsid w:val="0022083D"/>
  </w:style>
  <w:style w:type="paragraph" w:customStyle="1" w:styleId="EFD13ACF4E144508B57FFB8194068B11">
    <w:name w:val="EFD13ACF4E144508B57FFB8194068B11"/>
    <w:rsid w:val="0022083D"/>
  </w:style>
  <w:style w:type="paragraph" w:customStyle="1" w:styleId="8EDCE7CD36CC48DCA74993B8A81919C4">
    <w:name w:val="8EDCE7CD36CC48DCA74993B8A81919C4"/>
    <w:rsid w:val="0022083D"/>
  </w:style>
  <w:style w:type="paragraph" w:customStyle="1" w:styleId="6438DF6CBF1C4BD2BC86E60EC93CC530">
    <w:name w:val="6438DF6CBF1C4BD2BC86E60EC93CC530"/>
    <w:rsid w:val="0022083D"/>
  </w:style>
  <w:style w:type="paragraph" w:customStyle="1" w:styleId="CC080F0A4A264CBFAC1F3DF20F98CE0E">
    <w:name w:val="CC080F0A4A264CBFAC1F3DF20F98CE0E"/>
    <w:rsid w:val="0022083D"/>
  </w:style>
  <w:style w:type="paragraph" w:customStyle="1" w:styleId="34FB621D307C43D7921D18A54AC04FFC">
    <w:name w:val="34FB621D307C43D7921D18A54AC04FFC"/>
    <w:rsid w:val="0022083D"/>
  </w:style>
  <w:style w:type="paragraph" w:customStyle="1" w:styleId="FE9375244999457989C7C242A01DF3A8">
    <w:name w:val="FE9375244999457989C7C242A01DF3A8"/>
    <w:rsid w:val="0022083D"/>
  </w:style>
  <w:style w:type="paragraph" w:customStyle="1" w:styleId="58F9E8ED6C874A689266A627AFBF8541">
    <w:name w:val="58F9E8ED6C874A689266A627AFBF8541"/>
    <w:rsid w:val="0022083D"/>
  </w:style>
  <w:style w:type="paragraph" w:customStyle="1" w:styleId="19E079CD16304C58A8F04A5BB9FB7519">
    <w:name w:val="19E079CD16304C58A8F04A5BB9FB7519"/>
    <w:rsid w:val="0022083D"/>
  </w:style>
  <w:style w:type="paragraph" w:customStyle="1" w:styleId="D3DDD76C6C2E4281ACDE7F047A083602">
    <w:name w:val="D3DDD76C6C2E4281ACDE7F047A083602"/>
    <w:rsid w:val="0022083D"/>
  </w:style>
  <w:style w:type="paragraph" w:customStyle="1" w:styleId="4DE02B00D2D84E79AD96599975247E5E">
    <w:name w:val="4DE02B00D2D84E79AD96599975247E5E"/>
    <w:rsid w:val="0022083D"/>
  </w:style>
  <w:style w:type="paragraph" w:customStyle="1" w:styleId="2CB80ABFB85446438AD1DA2611E0017C">
    <w:name w:val="2CB80ABFB85446438AD1DA2611E0017C"/>
    <w:rsid w:val="0022083D"/>
  </w:style>
  <w:style w:type="paragraph" w:customStyle="1" w:styleId="5EE033586E624734B6394CC5B791380A">
    <w:name w:val="5EE033586E624734B6394CC5B791380A"/>
    <w:rsid w:val="0022083D"/>
  </w:style>
  <w:style w:type="paragraph" w:customStyle="1" w:styleId="3BD4E188B0FF49B985F97E5C0C10E990">
    <w:name w:val="3BD4E188B0FF49B985F97E5C0C10E990"/>
    <w:rsid w:val="0022083D"/>
  </w:style>
  <w:style w:type="paragraph" w:customStyle="1" w:styleId="E3BFE0906FD945819A05AA45D35C8C98">
    <w:name w:val="E3BFE0906FD945819A05AA45D35C8C98"/>
    <w:rsid w:val="0022083D"/>
  </w:style>
  <w:style w:type="paragraph" w:customStyle="1" w:styleId="E6A72ACE092C412B9EE1936D78C09E14">
    <w:name w:val="E6A72ACE092C412B9EE1936D78C09E14"/>
    <w:rsid w:val="0022083D"/>
  </w:style>
  <w:style w:type="paragraph" w:customStyle="1" w:styleId="25A156A7C0D84CC9992A2EEFCF833811">
    <w:name w:val="25A156A7C0D84CC9992A2EEFCF833811"/>
    <w:rsid w:val="0022083D"/>
  </w:style>
  <w:style w:type="paragraph" w:customStyle="1" w:styleId="0C10D17D2C15439F9DA3AB6D8FD35680">
    <w:name w:val="0C10D17D2C15439F9DA3AB6D8FD35680"/>
    <w:rsid w:val="0022083D"/>
  </w:style>
  <w:style w:type="paragraph" w:customStyle="1" w:styleId="D15B5244533B44249A0AD07CF8E5196F">
    <w:name w:val="D15B5244533B44249A0AD07CF8E5196F"/>
    <w:rsid w:val="0022083D"/>
  </w:style>
  <w:style w:type="paragraph" w:customStyle="1" w:styleId="FF353B36D0BB4406952457DD764ED539">
    <w:name w:val="FF353B36D0BB4406952457DD764ED539"/>
    <w:rsid w:val="0022083D"/>
  </w:style>
  <w:style w:type="paragraph" w:customStyle="1" w:styleId="A976DB59967D41F581035BC12CA0961B">
    <w:name w:val="A976DB59967D41F581035BC12CA0961B"/>
    <w:rsid w:val="0022083D"/>
  </w:style>
  <w:style w:type="paragraph" w:customStyle="1" w:styleId="191533D3735F401894009DC32A6EEFEF">
    <w:name w:val="191533D3735F401894009DC32A6EEFEF"/>
    <w:rsid w:val="0022083D"/>
  </w:style>
  <w:style w:type="paragraph" w:customStyle="1" w:styleId="BF93CBA6484F43EBB4B4F807432644AF">
    <w:name w:val="BF93CBA6484F43EBB4B4F807432644AF"/>
    <w:rsid w:val="0022083D"/>
  </w:style>
  <w:style w:type="paragraph" w:customStyle="1" w:styleId="6E137A4FDB1246E981A7154D86B6CC84">
    <w:name w:val="6E137A4FDB1246E981A7154D86B6CC84"/>
    <w:rsid w:val="0022083D"/>
  </w:style>
  <w:style w:type="paragraph" w:customStyle="1" w:styleId="D2AE6DB8D30F4B5BA17E235BB182C66F">
    <w:name w:val="D2AE6DB8D30F4B5BA17E235BB182C66F"/>
    <w:rsid w:val="0022083D"/>
  </w:style>
  <w:style w:type="paragraph" w:customStyle="1" w:styleId="437DA70BCF344329B062444B258699B0">
    <w:name w:val="437DA70BCF344329B062444B258699B0"/>
    <w:rsid w:val="0022083D"/>
  </w:style>
  <w:style w:type="paragraph" w:customStyle="1" w:styleId="48987489A5534132A973AD7EEA195752">
    <w:name w:val="48987489A5534132A973AD7EEA195752"/>
    <w:rsid w:val="0022083D"/>
  </w:style>
  <w:style w:type="paragraph" w:customStyle="1" w:styleId="68DD68B4EA5B48869B42D93DBCF61740">
    <w:name w:val="68DD68B4EA5B48869B42D93DBCF61740"/>
    <w:rsid w:val="0022083D"/>
  </w:style>
  <w:style w:type="paragraph" w:customStyle="1" w:styleId="F3FFE1F0EDB34537B0B43C9FDC35B865">
    <w:name w:val="F3FFE1F0EDB34537B0B43C9FDC35B865"/>
    <w:rsid w:val="0022083D"/>
  </w:style>
  <w:style w:type="paragraph" w:customStyle="1" w:styleId="3F959F30B355457FAB44599128DD22BE">
    <w:name w:val="3F959F30B355457FAB44599128DD22BE"/>
    <w:rsid w:val="0022083D"/>
  </w:style>
  <w:style w:type="paragraph" w:customStyle="1" w:styleId="6F7E940BC61048F8A8AF98BFBC352671">
    <w:name w:val="6F7E940BC61048F8A8AF98BFBC352671"/>
    <w:rsid w:val="0022083D"/>
  </w:style>
  <w:style w:type="paragraph" w:customStyle="1" w:styleId="90F322BB4F8445BCAE0A57E0CA5A9795">
    <w:name w:val="90F322BB4F8445BCAE0A57E0CA5A9795"/>
    <w:rsid w:val="0022083D"/>
  </w:style>
  <w:style w:type="paragraph" w:customStyle="1" w:styleId="931A9472BC8B41C09B4566CBE922B969">
    <w:name w:val="931A9472BC8B41C09B4566CBE922B969"/>
    <w:rsid w:val="0022083D"/>
  </w:style>
  <w:style w:type="paragraph" w:customStyle="1" w:styleId="65B084931D2D46DA8AFA1C32C9E29D8E">
    <w:name w:val="65B084931D2D46DA8AFA1C32C9E29D8E"/>
    <w:rsid w:val="0022083D"/>
  </w:style>
  <w:style w:type="paragraph" w:customStyle="1" w:styleId="9ABEFCA8F9AE48BEA3664467684F33A0">
    <w:name w:val="9ABEFCA8F9AE48BEA3664467684F33A0"/>
    <w:rsid w:val="0022083D"/>
  </w:style>
  <w:style w:type="paragraph" w:customStyle="1" w:styleId="ABDE0892D61245F9878FAD1BD019BF7F">
    <w:name w:val="ABDE0892D61245F9878FAD1BD019BF7F"/>
    <w:rsid w:val="0022083D"/>
  </w:style>
  <w:style w:type="paragraph" w:customStyle="1" w:styleId="0871B6951EE647F5830A879C8974C0D9">
    <w:name w:val="0871B6951EE647F5830A879C8974C0D9"/>
    <w:rsid w:val="0022083D"/>
  </w:style>
  <w:style w:type="paragraph" w:customStyle="1" w:styleId="686B355B97A7466F91D6A484B12D268C">
    <w:name w:val="686B355B97A7466F91D6A484B12D268C"/>
    <w:rsid w:val="0022083D"/>
  </w:style>
  <w:style w:type="paragraph" w:customStyle="1" w:styleId="142EAF22C3704F2F9785C242E3432C59">
    <w:name w:val="142EAF22C3704F2F9785C242E3432C59"/>
    <w:rsid w:val="0022083D"/>
  </w:style>
  <w:style w:type="paragraph" w:customStyle="1" w:styleId="D8DBE730E18D4E3980CFA9CA2161B9FA">
    <w:name w:val="D8DBE730E18D4E3980CFA9CA2161B9FA"/>
    <w:rsid w:val="0022083D"/>
  </w:style>
  <w:style w:type="paragraph" w:customStyle="1" w:styleId="323ED948912749D789E9FE7566965A9D">
    <w:name w:val="323ED948912749D789E9FE7566965A9D"/>
    <w:rsid w:val="0022083D"/>
  </w:style>
  <w:style w:type="paragraph" w:customStyle="1" w:styleId="E74F67E577FD4C21A60CD308F704A217">
    <w:name w:val="E74F67E577FD4C21A60CD308F704A217"/>
    <w:rsid w:val="0022083D"/>
  </w:style>
  <w:style w:type="paragraph" w:customStyle="1" w:styleId="6A182B5D27F84045B743F65EA5366A37">
    <w:name w:val="6A182B5D27F84045B743F65EA5366A37"/>
    <w:rsid w:val="0022083D"/>
  </w:style>
  <w:style w:type="paragraph" w:customStyle="1" w:styleId="6D0C99098958420E9FCAA3A589B1A264">
    <w:name w:val="6D0C99098958420E9FCAA3A589B1A264"/>
    <w:rsid w:val="0022083D"/>
  </w:style>
  <w:style w:type="paragraph" w:customStyle="1" w:styleId="24A9896B7C8B4C16879E3654FB1A144A">
    <w:name w:val="24A9896B7C8B4C16879E3654FB1A144A"/>
    <w:rsid w:val="0022083D"/>
  </w:style>
  <w:style w:type="paragraph" w:customStyle="1" w:styleId="F7D11E3A3CB441D9B9D2B4E118BC2A2A">
    <w:name w:val="F7D11E3A3CB441D9B9D2B4E118BC2A2A"/>
    <w:rsid w:val="0022083D"/>
  </w:style>
  <w:style w:type="paragraph" w:customStyle="1" w:styleId="D21773B6CDEF42179CDB0CEB0994ACEA">
    <w:name w:val="D21773B6CDEF42179CDB0CEB0994ACEA"/>
    <w:rsid w:val="0022083D"/>
  </w:style>
  <w:style w:type="paragraph" w:customStyle="1" w:styleId="2FA67172A9DB4EA281D26A3705103644">
    <w:name w:val="2FA67172A9DB4EA281D26A3705103644"/>
    <w:rsid w:val="0022083D"/>
  </w:style>
  <w:style w:type="paragraph" w:customStyle="1" w:styleId="980A63248E094851ABAB3ED7AC7602C9">
    <w:name w:val="980A63248E094851ABAB3ED7AC7602C9"/>
    <w:rsid w:val="0022083D"/>
  </w:style>
  <w:style w:type="paragraph" w:customStyle="1" w:styleId="7648007C63C547EDA4F15DC50854F948">
    <w:name w:val="7648007C63C547EDA4F15DC50854F948"/>
    <w:rsid w:val="0022083D"/>
  </w:style>
  <w:style w:type="paragraph" w:customStyle="1" w:styleId="12DA287CE101499AB6DAB712484DA9A6">
    <w:name w:val="12DA287CE101499AB6DAB712484DA9A6"/>
    <w:rsid w:val="0022083D"/>
  </w:style>
  <w:style w:type="paragraph" w:customStyle="1" w:styleId="5AEB09B0909242DBB0D3A497372310FD">
    <w:name w:val="5AEB09B0909242DBB0D3A497372310FD"/>
    <w:rsid w:val="0022083D"/>
  </w:style>
  <w:style w:type="paragraph" w:customStyle="1" w:styleId="EFA7BEB1E19B411C86A9A726525D9BFE">
    <w:name w:val="EFA7BEB1E19B411C86A9A726525D9BFE"/>
    <w:rsid w:val="0022083D"/>
  </w:style>
  <w:style w:type="paragraph" w:customStyle="1" w:styleId="DD0C0A82B2384B149BB8D281F143A3A8">
    <w:name w:val="DD0C0A82B2384B149BB8D281F143A3A8"/>
    <w:rsid w:val="0022083D"/>
  </w:style>
  <w:style w:type="paragraph" w:customStyle="1" w:styleId="22CE88D3319E4D3AAAF616A6E17DEF57">
    <w:name w:val="22CE88D3319E4D3AAAF616A6E17DEF57"/>
    <w:rsid w:val="0022083D"/>
  </w:style>
  <w:style w:type="paragraph" w:customStyle="1" w:styleId="9020CB25BFC7427A85CA0AB5BB79F680">
    <w:name w:val="9020CB25BFC7427A85CA0AB5BB79F680"/>
    <w:rsid w:val="0022083D"/>
  </w:style>
  <w:style w:type="paragraph" w:customStyle="1" w:styleId="3AE107E227CE45F7B4ED49E580E1D09F">
    <w:name w:val="3AE107E227CE45F7B4ED49E580E1D09F"/>
    <w:rsid w:val="0022083D"/>
  </w:style>
  <w:style w:type="paragraph" w:customStyle="1" w:styleId="BD6373D51DC74C67876FA015B21C1663">
    <w:name w:val="BD6373D51DC74C67876FA015B21C1663"/>
    <w:rsid w:val="0022083D"/>
  </w:style>
  <w:style w:type="paragraph" w:customStyle="1" w:styleId="2C8E1752C27D496FA69C6D0A62CF0B90">
    <w:name w:val="2C8E1752C27D496FA69C6D0A62CF0B90"/>
    <w:rsid w:val="0022083D"/>
  </w:style>
  <w:style w:type="paragraph" w:customStyle="1" w:styleId="500453A825AF4604B564F43969557C20">
    <w:name w:val="500453A825AF4604B564F43969557C20"/>
    <w:rsid w:val="0022083D"/>
  </w:style>
  <w:style w:type="paragraph" w:customStyle="1" w:styleId="F664B474110244E2804C329D20ED9F1C">
    <w:name w:val="F664B474110244E2804C329D20ED9F1C"/>
    <w:rsid w:val="0022083D"/>
  </w:style>
  <w:style w:type="paragraph" w:customStyle="1" w:styleId="E963CBC19F8C43508D697C8F43A25F45">
    <w:name w:val="E963CBC19F8C43508D697C8F43A25F45"/>
    <w:rsid w:val="0022083D"/>
  </w:style>
  <w:style w:type="paragraph" w:customStyle="1" w:styleId="D4F0F941C36A40C5921E66B194BD01A1">
    <w:name w:val="D4F0F941C36A40C5921E66B194BD01A1"/>
    <w:rsid w:val="0022083D"/>
  </w:style>
  <w:style w:type="paragraph" w:customStyle="1" w:styleId="CFABEA2B5BEB423C9CE4740BB18F2F28">
    <w:name w:val="CFABEA2B5BEB423C9CE4740BB18F2F28"/>
    <w:rsid w:val="0022083D"/>
  </w:style>
  <w:style w:type="paragraph" w:customStyle="1" w:styleId="AFB70626023D4B539AFA8D253F083AE0">
    <w:name w:val="AFB70626023D4B539AFA8D253F083AE0"/>
    <w:rsid w:val="0022083D"/>
  </w:style>
  <w:style w:type="paragraph" w:customStyle="1" w:styleId="79502911BCD849369CFFA8193B13EEE6">
    <w:name w:val="79502911BCD849369CFFA8193B13EEE6"/>
    <w:rsid w:val="0022083D"/>
  </w:style>
  <w:style w:type="paragraph" w:customStyle="1" w:styleId="71F4A675AFD742F691A91BCD422FE5B9">
    <w:name w:val="71F4A675AFD742F691A91BCD422FE5B9"/>
    <w:rsid w:val="0022083D"/>
  </w:style>
  <w:style w:type="paragraph" w:customStyle="1" w:styleId="DAD65C985EBB45C385B6B322381355D1">
    <w:name w:val="DAD65C985EBB45C385B6B322381355D1"/>
    <w:rsid w:val="0022083D"/>
  </w:style>
  <w:style w:type="paragraph" w:customStyle="1" w:styleId="1F9DFFBEA878491B84878BF3DBE2B3C6">
    <w:name w:val="1F9DFFBEA878491B84878BF3DBE2B3C6"/>
    <w:rsid w:val="0022083D"/>
  </w:style>
  <w:style w:type="paragraph" w:customStyle="1" w:styleId="B9E38C168E37422C8AFD6D97B3CA6EAF">
    <w:name w:val="B9E38C168E37422C8AFD6D97B3CA6EAF"/>
    <w:rsid w:val="0022083D"/>
  </w:style>
  <w:style w:type="paragraph" w:customStyle="1" w:styleId="7539BA2894AB42ECB117FAEE83C0A780">
    <w:name w:val="7539BA2894AB42ECB117FAEE83C0A780"/>
    <w:rsid w:val="0022083D"/>
  </w:style>
  <w:style w:type="paragraph" w:customStyle="1" w:styleId="D95ACD3054B842B48EC2B99325A2C805">
    <w:name w:val="D95ACD3054B842B48EC2B99325A2C805"/>
    <w:rsid w:val="0022083D"/>
  </w:style>
  <w:style w:type="paragraph" w:customStyle="1" w:styleId="00FE50C6E4ED4A09BA8D09D7692DCA59">
    <w:name w:val="00FE50C6E4ED4A09BA8D09D7692DCA59"/>
    <w:rsid w:val="0022083D"/>
  </w:style>
  <w:style w:type="paragraph" w:customStyle="1" w:styleId="EE6FB7F0D25342C7A3798D293DC4706E">
    <w:name w:val="EE6FB7F0D25342C7A3798D293DC4706E"/>
    <w:rsid w:val="0022083D"/>
  </w:style>
  <w:style w:type="paragraph" w:customStyle="1" w:styleId="4E883563D6664D5EA13F5582C7227182">
    <w:name w:val="4E883563D6664D5EA13F5582C7227182"/>
    <w:rsid w:val="0022083D"/>
  </w:style>
  <w:style w:type="paragraph" w:customStyle="1" w:styleId="5B01333303E2457AA3B490ABDDDC2489">
    <w:name w:val="5B01333303E2457AA3B490ABDDDC2489"/>
    <w:rsid w:val="0022083D"/>
  </w:style>
  <w:style w:type="paragraph" w:customStyle="1" w:styleId="86400C6997E34E22B8405E81ED5F52FE">
    <w:name w:val="86400C6997E34E22B8405E81ED5F52FE"/>
    <w:rsid w:val="0022083D"/>
  </w:style>
  <w:style w:type="paragraph" w:customStyle="1" w:styleId="AC6F7357A344467BBC29A721A492BEDE">
    <w:name w:val="AC6F7357A344467BBC29A721A492BEDE"/>
    <w:rsid w:val="0022083D"/>
  </w:style>
  <w:style w:type="paragraph" w:customStyle="1" w:styleId="C452497968504C25A0596230DF37E91A">
    <w:name w:val="C452497968504C25A0596230DF37E91A"/>
    <w:rsid w:val="0022083D"/>
  </w:style>
  <w:style w:type="paragraph" w:customStyle="1" w:styleId="960BFB81AEB540EF969D4CBA957D5E58">
    <w:name w:val="960BFB81AEB540EF969D4CBA957D5E58"/>
    <w:rsid w:val="0022083D"/>
  </w:style>
  <w:style w:type="paragraph" w:customStyle="1" w:styleId="B570A760FB6D442397BCCDD1D2A6B71C">
    <w:name w:val="B570A760FB6D442397BCCDD1D2A6B71C"/>
    <w:rsid w:val="0022083D"/>
  </w:style>
  <w:style w:type="paragraph" w:customStyle="1" w:styleId="90C4449945404353A5B8F4A24289E55C">
    <w:name w:val="90C4449945404353A5B8F4A24289E55C"/>
    <w:rsid w:val="0022083D"/>
  </w:style>
  <w:style w:type="paragraph" w:customStyle="1" w:styleId="2DAC8786C24E4F619DEAA619DE455B0A">
    <w:name w:val="2DAC8786C24E4F619DEAA619DE455B0A"/>
    <w:rsid w:val="0022083D"/>
  </w:style>
  <w:style w:type="paragraph" w:customStyle="1" w:styleId="22510060CB8E44B58B8D2DD81D277730">
    <w:name w:val="22510060CB8E44B58B8D2DD81D277730"/>
    <w:rsid w:val="0022083D"/>
  </w:style>
  <w:style w:type="paragraph" w:customStyle="1" w:styleId="BA0FF7E0BCC443C5A1AA7C471F8AD81A">
    <w:name w:val="BA0FF7E0BCC443C5A1AA7C471F8AD81A"/>
    <w:rsid w:val="0022083D"/>
  </w:style>
  <w:style w:type="paragraph" w:customStyle="1" w:styleId="22C1C5805B7D416FA91F89B9D5251309">
    <w:name w:val="22C1C5805B7D416FA91F89B9D5251309"/>
    <w:rsid w:val="0022083D"/>
  </w:style>
  <w:style w:type="paragraph" w:customStyle="1" w:styleId="31CA369AB3534E5B81125D929715589D">
    <w:name w:val="31CA369AB3534E5B81125D929715589D"/>
    <w:rsid w:val="0022083D"/>
  </w:style>
  <w:style w:type="paragraph" w:customStyle="1" w:styleId="2950B941FC444134B7F2BA6840C77325">
    <w:name w:val="2950B941FC444134B7F2BA6840C77325"/>
    <w:rsid w:val="0022083D"/>
  </w:style>
  <w:style w:type="paragraph" w:customStyle="1" w:styleId="A88B8356C41A4C91B7602DF76E5BC7F7">
    <w:name w:val="A88B8356C41A4C91B7602DF76E5BC7F7"/>
    <w:rsid w:val="0022083D"/>
  </w:style>
  <w:style w:type="paragraph" w:customStyle="1" w:styleId="84322B0E04BC43A3A6D979C7AFCE19B2">
    <w:name w:val="84322B0E04BC43A3A6D979C7AFCE19B2"/>
    <w:rsid w:val="0022083D"/>
  </w:style>
  <w:style w:type="paragraph" w:customStyle="1" w:styleId="FAE9E45FCADB415380D059F71BD0BB69">
    <w:name w:val="FAE9E45FCADB415380D059F71BD0BB69"/>
    <w:rsid w:val="0022083D"/>
  </w:style>
  <w:style w:type="paragraph" w:customStyle="1" w:styleId="17C632D8B81F4664A39AA349AF8DE13D">
    <w:name w:val="17C632D8B81F4664A39AA349AF8DE13D"/>
    <w:rsid w:val="0022083D"/>
  </w:style>
  <w:style w:type="paragraph" w:customStyle="1" w:styleId="40398D227C964DC79789B55920200DBF">
    <w:name w:val="40398D227C964DC79789B55920200DBF"/>
    <w:rsid w:val="0022083D"/>
  </w:style>
  <w:style w:type="paragraph" w:customStyle="1" w:styleId="13424EB31CD14BC2B38B45CE863FD517">
    <w:name w:val="13424EB31CD14BC2B38B45CE863FD517"/>
    <w:rsid w:val="0022083D"/>
  </w:style>
  <w:style w:type="paragraph" w:customStyle="1" w:styleId="A2C8556745B54C57B4F42C77377775CB">
    <w:name w:val="A2C8556745B54C57B4F42C77377775CB"/>
    <w:rsid w:val="0022083D"/>
  </w:style>
  <w:style w:type="paragraph" w:customStyle="1" w:styleId="9D95E9A189F54514892C82045E391EA5">
    <w:name w:val="9D95E9A189F54514892C82045E391EA5"/>
    <w:rsid w:val="0022083D"/>
  </w:style>
  <w:style w:type="paragraph" w:customStyle="1" w:styleId="B6039E24ABF7438F98AAB52E5E242531">
    <w:name w:val="B6039E24ABF7438F98AAB52E5E242531"/>
    <w:rsid w:val="0022083D"/>
  </w:style>
  <w:style w:type="paragraph" w:customStyle="1" w:styleId="6AF27812D05142359243546C00B3B571">
    <w:name w:val="6AF27812D05142359243546C00B3B571"/>
    <w:rsid w:val="0022083D"/>
  </w:style>
  <w:style w:type="paragraph" w:customStyle="1" w:styleId="37091ED0189842E3BE4EFD89BDC09C6C">
    <w:name w:val="37091ED0189842E3BE4EFD89BDC09C6C"/>
    <w:rsid w:val="0022083D"/>
  </w:style>
  <w:style w:type="paragraph" w:customStyle="1" w:styleId="A07C2056DF334929BA98AEF8D7B7F66A">
    <w:name w:val="A07C2056DF334929BA98AEF8D7B7F66A"/>
    <w:rsid w:val="0022083D"/>
  </w:style>
  <w:style w:type="paragraph" w:customStyle="1" w:styleId="A55A608A943040F2943BA49731FF4966">
    <w:name w:val="A55A608A943040F2943BA49731FF4966"/>
    <w:rsid w:val="0022083D"/>
  </w:style>
  <w:style w:type="paragraph" w:customStyle="1" w:styleId="EFDD3B7696AD4655A7694DE997122E13">
    <w:name w:val="EFDD3B7696AD4655A7694DE997122E13"/>
    <w:rsid w:val="0022083D"/>
  </w:style>
  <w:style w:type="paragraph" w:customStyle="1" w:styleId="64009309CC974F818B4F4A492B57C6EE">
    <w:name w:val="64009309CC974F818B4F4A492B57C6EE"/>
    <w:rsid w:val="0022083D"/>
  </w:style>
  <w:style w:type="paragraph" w:customStyle="1" w:styleId="602BAD33796543958D63A024E3E2ADBC">
    <w:name w:val="602BAD33796543958D63A024E3E2ADBC"/>
    <w:rsid w:val="0022083D"/>
  </w:style>
  <w:style w:type="paragraph" w:customStyle="1" w:styleId="2890500FC1FD4BE5BE07D19D4FF8A6D5">
    <w:name w:val="2890500FC1FD4BE5BE07D19D4FF8A6D5"/>
    <w:rsid w:val="0022083D"/>
  </w:style>
  <w:style w:type="paragraph" w:customStyle="1" w:styleId="898BB94675314AE991386FC2BBB2ACBD">
    <w:name w:val="898BB94675314AE991386FC2BBB2ACBD"/>
    <w:rsid w:val="0022083D"/>
  </w:style>
  <w:style w:type="paragraph" w:customStyle="1" w:styleId="71DC1A3C0FA844F8BA05E5754A8A242D">
    <w:name w:val="71DC1A3C0FA844F8BA05E5754A8A242D"/>
    <w:rsid w:val="0022083D"/>
  </w:style>
  <w:style w:type="paragraph" w:customStyle="1" w:styleId="8D6A11FC04AC43D6A05F94163A339D0E">
    <w:name w:val="8D6A11FC04AC43D6A05F94163A339D0E"/>
    <w:rsid w:val="0022083D"/>
  </w:style>
  <w:style w:type="paragraph" w:customStyle="1" w:styleId="AA0EFB8802744733AE09DBFD564F0A3A">
    <w:name w:val="AA0EFB8802744733AE09DBFD564F0A3A"/>
    <w:rsid w:val="0022083D"/>
  </w:style>
  <w:style w:type="paragraph" w:customStyle="1" w:styleId="434355DA4B44477AA91E8BF801291F02">
    <w:name w:val="434355DA4B44477AA91E8BF801291F02"/>
    <w:rsid w:val="0022083D"/>
  </w:style>
  <w:style w:type="paragraph" w:customStyle="1" w:styleId="0F2550CA13B046FF9171D3680F12B6B3">
    <w:name w:val="0F2550CA13B046FF9171D3680F12B6B3"/>
    <w:rsid w:val="0022083D"/>
  </w:style>
  <w:style w:type="paragraph" w:customStyle="1" w:styleId="17FC13B085854828BB0688D93317998C">
    <w:name w:val="17FC13B085854828BB0688D93317998C"/>
    <w:rsid w:val="0022083D"/>
  </w:style>
  <w:style w:type="paragraph" w:customStyle="1" w:styleId="2A5EA2FAF00641C6AEAB64AB33D65F9F">
    <w:name w:val="2A5EA2FAF00641C6AEAB64AB33D65F9F"/>
    <w:rsid w:val="0022083D"/>
  </w:style>
  <w:style w:type="paragraph" w:customStyle="1" w:styleId="138199739E204A6FBB86587B1A35C91B">
    <w:name w:val="138199739E204A6FBB86587B1A35C91B"/>
    <w:rsid w:val="0022083D"/>
  </w:style>
  <w:style w:type="paragraph" w:customStyle="1" w:styleId="DA9F890169AB445AA8C02B8BB123E857">
    <w:name w:val="DA9F890169AB445AA8C02B8BB123E857"/>
    <w:rsid w:val="0022083D"/>
  </w:style>
  <w:style w:type="paragraph" w:customStyle="1" w:styleId="B6AA84E59FE3494E85002D136CA684BE">
    <w:name w:val="B6AA84E59FE3494E85002D136CA684BE"/>
    <w:rsid w:val="0022083D"/>
  </w:style>
  <w:style w:type="paragraph" w:customStyle="1" w:styleId="D4FF57D99E6F41BBA5D2717350B045A5">
    <w:name w:val="D4FF57D99E6F41BBA5D2717350B045A5"/>
    <w:rsid w:val="0022083D"/>
  </w:style>
  <w:style w:type="paragraph" w:customStyle="1" w:styleId="FF87F908468F42E792EE60AE6986F485">
    <w:name w:val="FF87F908468F42E792EE60AE6986F485"/>
    <w:rsid w:val="0022083D"/>
  </w:style>
  <w:style w:type="paragraph" w:customStyle="1" w:styleId="2A208E7010F94BB59AB45086340C82F5">
    <w:name w:val="2A208E7010F94BB59AB45086340C82F5"/>
    <w:rsid w:val="0022083D"/>
  </w:style>
  <w:style w:type="paragraph" w:customStyle="1" w:styleId="6F3B3FE796BF4C23B892BE527B7E987C">
    <w:name w:val="6F3B3FE796BF4C23B892BE527B7E987C"/>
    <w:rsid w:val="0022083D"/>
  </w:style>
  <w:style w:type="paragraph" w:customStyle="1" w:styleId="922B23ED366E4E589624DBCF52165814">
    <w:name w:val="922B23ED366E4E589624DBCF52165814"/>
    <w:rsid w:val="0022083D"/>
  </w:style>
  <w:style w:type="paragraph" w:customStyle="1" w:styleId="3EF09089108F4FDEA8C4D0221165B2A5">
    <w:name w:val="3EF09089108F4FDEA8C4D0221165B2A5"/>
    <w:rsid w:val="0022083D"/>
  </w:style>
  <w:style w:type="paragraph" w:customStyle="1" w:styleId="8E61C1D14D6D46F1BAC62012B1C736A7">
    <w:name w:val="8E61C1D14D6D46F1BAC62012B1C736A7"/>
    <w:rsid w:val="0022083D"/>
  </w:style>
  <w:style w:type="paragraph" w:customStyle="1" w:styleId="20712B98825D4392AA73FB1AF479DEF1">
    <w:name w:val="20712B98825D4392AA73FB1AF479DEF1"/>
    <w:rsid w:val="0022083D"/>
  </w:style>
  <w:style w:type="paragraph" w:customStyle="1" w:styleId="158047DFDE954411A7514FAD617B6568">
    <w:name w:val="158047DFDE954411A7514FAD617B6568"/>
    <w:rsid w:val="0022083D"/>
  </w:style>
  <w:style w:type="paragraph" w:customStyle="1" w:styleId="E8E7894470594E47AD720AB0B3E9BB35">
    <w:name w:val="E8E7894470594E47AD720AB0B3E9BB35"/>
    <w:rsid w:val="0022083D"/>
  </w:style>
  <w:style w:type="paragraph" w:customStyle="1" w:styleId="17CC11B0C68044568A8CAA2B9244C8E8">
    <w:name w:val="17CC11B0C68044568A8CAA2B9244C8E8"/>
    <w:rsid w:val="0022083D"/>
  </w:style>
  <w:style w:type="paragraph" w:customStyle="1" w:styleId="857E6834B72C4E33B178D920E9BAAD57">
    <w:name w:val="857E6834B72C4E33B178D920E9BAAD57"/>
    <w:rsid w:val="0022083D"/>
  </w:style>
  <w:style w:type="paragraph" w:customStyle="1" w:styleId="B32635938801403A960D42FF709C8D3A">
    <w:name w:val="B32635938801403A960D42FF709C8D3A"/>
    <w:rsid w:val="0022083D"/>
  </w:style>
  <w:style w:type="paragraph" w:customStyle="1" w:styleId="C1247E8174174F2081E1CE85AEA350FD">
    <w:name w:val="C1247E8174174F2081E1CE85AEA350FD"/>
    <w:rsid w:val="0022083D"/>
  </w:style>
  <w:style w:type="paragraph" w:customStyle="1" w:styleId="49579F26895442D582CA5A3202F19CF8">
    <w:name w:val="49579F26895442D582CA5A3202F19CF8"/>
    <w:rsid w:val="0022083D"/>
  </w:style>
  <w:style w:type="paragraph" w:customStyle="1" w:styleId="BA7AFC9805934065BC4153A34425E05E">
    <w:name w:val="BA7AFC9805934065BC4153A34425E05E"/>
    <w:rsid w:val="0022083D"/>
  </w:style>
  <w:style w:type="paragraph" w:customStyle="1" w:styleId="5771580CB65540C89631D7E024E31550">
    <w:name w:val="5771580CB65540C89631D7E024E31550"/>
    <w:rsid w:val="0022083D"/>
  </w:style>
  <w:style w:type="paragraph" w:customStyle="1" w:styleId="D1BCFBE4F9294E34B33AE0FA5106D8D3">
    <w:name w:val="D1BCFBE4F9294E34B33AE0FA5106D8D3"/>
    <w:rsid w:val="0022083D"/>
  </w:style>
  <w:style w:type="paragraph" w:customStyle="1" w:styleId="D24BFE66E1DD4EDDB75633AD4D043BE1">
    <w:name w:val="D24BFE66E1DD4EDDB75633AD4D043BE1"/>
    <w:rsid w:val="0022083D"/>
  </w:style>
  <w:style w:type="paragraph" w:customStyle="1" w:styleId="79A687A1D150492EAA6EAEDD488167FA">
    <w:name w:val="79A687A1D150492EAA6EAEDD488167FA"/>
    <w:rsid w:val="00F447DD"/>
  </w:style>
  <w:style w:type="paragraph" w:customStyle="1" w:styleId="9A064063F29C4A98880F27155D189F8E">
    <w:name w:val="9A064063F29C4A98880F27155D189F8E"/>
    <w:rsid w:val="00F447DD"/>
  </w:style>
  <w:style w:type="paragraph" w:customStyle="1" w:styleId="10E46AA1AA714E91B30837D0FB868F62">
    <w:name w:val="10E46AA1AA714E91B30837D0FB868F62"/>
    <w:rsid w:val="00F447DD"/>
  </w:style>
  <w:style w:type="paragraph" w:customStyle="1" w:styleId="E20F729BA41D486A9E2DCC29C548A379">
    <w:name w:val="E20F729BA41D486A9E2DCC29C548A379"/>
    <w:rsid w:val="00F447DD"/>
  </w:style>
  <w:style w:type="paragraph" w:customStyle="1" w:styleId="BE4A662A000F40558A112FAD3816D656">
    <w:name w:val="BE4A662A000F40558A112FAD3816D656"/>
    <w:rsid w:val="00F447DD"/>
  </w:style>
  <w:style w:type="paragraph" w:customStyle="1" w:styleId="A2157E6A664B4C3E852310BAC8F0973B">
    <w:name w:val="A2157E6A664B4C3E852310BAC8F0973B"/>
    <w:rsid w:val="00F447DD"/>
  </w:style>
  <w:style w:type="paragraph" w:customStyle="1" w:styleId="10D5E370C9E0497CB6B90B9C5EDFE8A1">
    <w:name w:val="10D5E370C9E0497CB6B90B9C5EDFE8A1"/>
    <w:rsid w:val="00F447DD"/>
  </w:style>
  <w:style w:type="paragraph" w:customStyle="1" w:styleId="ECD6987E79D3493AB724AB1A4AA26066">
    <w:name w:val="ECD6987E79D3493AB724AB1A4AA26066"/>
    <w:rsid w:val="00F447DD"/>
  </w:style>
  <w:style w:type="paragraph" w:customStyle="1" w:styleId="FABA6C109F28442795F0A159E53A4448">
    <w:name w:val="FABA6C109F28442795F0A159E53A4448"/>
    <w:rsid w:val="00F447DD"/>
  </w:style>
  <w:style w:type="paragraph" w:customStyle="1" w:styleId="84BC7B15DBB04D0CA37FF4A2EF78BC2C">
    <w:name w:val="84BC7B15DBB04D0CA37FF4A2EF78BC2C"/>
    <w:rsid w:val="00F447DD"/>
  </w:style>
  <w:style w:type="paragraph" w:customStyle="1" w:styleId="B30A0F9D442A401CA2D93CDE3DFA800C">
    <w:name w:val="B30A0F9D442A401CA2D93CDE3DFA800C"/>
    <w:rsid w:val="00F447DD"/>
  </w:style>
  <w:style w:type="paragraph" w:customStyle="1" w:styleId="A9B53C4A4BA94042BE57F8C799ED7086">
    <w:name w:val="A9B53C4A4BA94042BE57F8C799ED7086"/>
    <w:rsid w:val="00F447DD"/>
  </w:style>
  <w:style w:type="paragraph" w:customStyle="1" w:styleId="EBC37DAB635E45E79C0DA3CF94BBDCEA">
    <w:name w:val="EBC37DAB635E45E79C0DA3CF94BBDCEA"/>
    <w:rsid w:val="00F447DD"/>
  </w:style>
  <w:style w:type="paragraph" w:customStyle="1" w:styleId="6698F063563D433DBA1D95D87FCF385E">
    <w:name w:val="6698F063563D433DBA1D95D87FCF385E"/>
    <w:rsid w:val="00F447DD"/>
  </w:style>
  <w:style w:type="paragraph" w:customStyle="1" w:styleId="174B7FB71CFD49E48D236EF89A6C30E2">
    <w:name w:val="174B7FB71CFD49E48D236EF89A6C30E2"/>
    <w:rsid w:val="00F447DD"/>
  </w:style>
  <w:style w:type="paragraph" w:customStyle="1" w:styleId="93CB45102D774DF6AE77407A954ACBB1">
    <w:name w:val="93CB45102D774DF6AE77407A954ACBB1"/>
    <w:rsid w:val="00F447DD"/>
  </w:style>
  <w:style w:type="paragraph" w:customStyle="1" w:styleId="A6850C5787DB49E493791E9381BDEE0F">
    <w:name w:val="A6850C5787DB49E493791E9381BDEE0F"/>
    <w:rsid w:val="00F447DD"/>
  </w:style>
  <w:style w:type="paragraph" w:customStyle="1" w:styleId="BC60CB2C7418484D99C483CFAAA197B4">
    <w:name w:val="BC60CB2C7418484D99C483CFAAA197B4"/>
    <w:rsid w:val="00F447DD"/>
  </w:style>
  <w:style w:type="paragraph" w:customStyle="1" w:styleId="CDCDAF80F1B74A31BCC440B19F016D24">
    <w:name w:val="CDCDAF80F1B74A31BCC440B19F016D24"/>
    <w:rsid w:val="00F447DD"/>
  </w:style>
  <w:style w:type="paragraph" w:customStyle="1" w:styleId="75A5073634564DF296EE36E7640D57E1">
    <w:name w:val="75A5073634564DF296EE36E7640D57E1"/>
    <w:rsid w:val="00F447DD"/>
  </w:style>
  <w:style w:type="paragraph" w:customStyle="1" w:styleId="663FB811A0644D50865094496DF1EFA8">
    <w:name w:val="663FB811A0644D50865094496DF1EFA8"/>
    <w:rsid w:val="00F447DD"/>
  </w:style>
  <w:style w:type="paragraph" w:customStyle="1" w:styleId="E916EF4574CF4919ACAD19ABDCFAB8FE">
    <w:name w:val="E916EF4574CF4919ACAD19ABDCFAB8FE"/>
    <w:rsid w:val="00F447DD"/>
  </w:style>
  <w:style w:type="paragraph" w:customStyle="1" w:styleId="FBFCB9913AA648A8890C1BE9F22823DE">
    <w:name w:val="FBFCB9913AA648A8890C1BE9F22823DE"/>
    <w:rsid w:val="00F447DD"/>
  </w:style>
  <w:style w:type="paragraph" w:customStyle="1" w:styleId="41235285BC9D43AE89C402B6DE55CDB8">
    <w:name w:val="41235285BC9D43AE89C402B6DE55CDB8"/>
    <w:rsid w:val="00F447DD"/>
  </w:style>
  <w:style w:type="paragraph" w:customStyle="1" w:styleId="9226C43964714AD6B1B6D3641CD1CA86">
    <w:name w:val="9226C43964714AD6B1B6D3641CD1CA86"/>
    <w:rsid w:val="00F447DD"/>
  </w:style>
  <w:style w:type="paragraph" w:customStyle="1" w:styleId="87ADB3A04DB9461B9106E7A0D413ACE6">
    <w:name w:val="87ADB3A04DB9461B9106E7A0D413ACE6"/>
    <w:rsid w:val="00F447DD"/>
  </w:style>
  <w:style w:type="paragraph" w:customStyle="1" w:styleId="B46831C06D89462AA27A10586526C7E1">
    <w:name w:val="B46831C06D89462AA27A10586526C7E1"/>
    <w:rsid w:val="00F447DD"/>
  </w:style>
  <w:style w:type="paragraph" w:customStyle="1" w:styleId="17A482C6E23E4B21B6A3927891A3F93A">
    <w:name w:val="17A482C6E23E4B21B6A3927891A3F93A"/>
    <w:rsid w:val="00F447DD"/>
  </w:style>
  <w:style w:type="paragraph" w:customStyle="1" w:styleId="5BFBEE9983EB459AB39E62C851C01EE8">
    <w:name w:val="5BFBEE9983EB459AB39E62C851C01EE8"/>
    <w:rsid w:val="00F447DD"/>
  </w:style>
  <w:style w:type="paragraph" w:customStyle="1" w:styleId="82323E2688A2491484A7A0F53191BC8A">
    <w:name w:val="82323E2688A2491484A7A0F53191BC8A"/>
    <w:rsid w:val="00F447DD"/>
  </w:style>
  <w:style w:type="paragraph" w:customStyle="1" w:styleId="585471601E2E4472B9D996E1A43E3682">
    <w:name w:val="585471601E2E4472B9D996E1A43E3682"/>
    <w:rsid w:val="00F447DD"/>
  </w:style>
  <w:style w:type="paragraph" w:customStyle="1" w:styleId="82CF6071E0864D23B32E77921300B94D">
    <w:name w:val="82CF6071E0864D23B32E77921300B94D"/>
    <w:rsid w:val="00F447DD"/>
  </w:style>
  <w:style w:type="paragraph" w:customStyle="1" w:styleId="B1A6E8CEDBB2430A9447C65A2DF0641E">
    <w:name w:val="B1A6E8CEDBB2430A9447C65A2DF0641E"/>
    <w:rsid w:val="00F447DD"/>
  </w:style>
  <w:style w:type="paragraph" w:customStyle="1" w:styleId="6E00518719B84071B59E154D248FB5A1">
    <w:name w:val="6E00518719B84071B59E154D248FB5A1"/>
    <w:rsid w:val="00F447DD"/>
  </w:style>
  <w:style w:type="paragraph" w:customStyle="1" w:styleId="2578EA0AA2ED4F09A54C388F2F7E340C">
    <w:name w:val="2578EA0AA2ED4F09A54C388F2F7E340C"/>
    <w:rsid w:val="00F447DD"/>
  </w:style>
  <w:style w:type="paragraph" w:customStyle="1" w:styleId="613FFECA8A8D410EA352A99D65837286">
    <w:name w:val="613FFECA8A8D410EA352A99D65837286"/>
    <w:rsid w:val="00F447DD"/>
  </w:style>
  <w:style w:type="paragraph" w:customStyle="1" w:styleId="467F5B040D88496DB337E5FCB859532C">
    <w:name w:val="467F5B040D88496DB337E5FCB859532C"/>
    <w:rsid w:val="00F447DD"/>
  </w:style>
  <w:style w:type="paragraph" w:customStyle="1" w:styleId="F2D41F6BCB5144A585A5903CFB4A6956">
    <w:name w:val="F2D41F6BCB5144A585A5903CFB4A6956"/>
    <w:rsid w:val="00F447DD"/>
  </w:style>
  <w:style w:type="paragraph" w:customStyle="1" w:styleId="0D197EEF9D224A2D97DE45AAF551264D">
    <w:name w:val="0D197EEF9D224A2D97DE45AAF551264D"/>
    <w:rsid w:val="00F447DD"/>
  </w:style>
  <w:style w:type="paragraph" w:customStyle="1" w:styleId="808F89AB644545E9A40220A8197542CD">
    <w:name w:val="808F89AB644545E9A40220A8197542CD"/>
    <w:rsid w:val="00F447DD"/>
  </w:style>
  <w:style w:type="paragraph" w:customStyle="1" w:styleId="ADFB449AE5074D219E2E94A705C8C8CB">
    <w:name w:val="ADFB449AE5074D219E2E94A705C8C8CB"/>
    <w:rsid w:val="00F447DD"/>
  </w:style>
  <w:style w:type="paragraph" w:customStyle="1" w:styleId="2862E3A08108466081280662400735B9">
    <w:name w:val="2862E3A08108466081280662400735B9"/>
    <w:rsid w:val="00F447DD"/>
  </w:style>
  <w:style w:type="paragraph" w:customStyle="1" w:styleId="AFE562A7531C4A82A0CC16609CBB553C">
    <w:name w:val="AFE562A7531C4A82A0CC16609CBB553C"/>
    <w:rsid w:val="00F447DD"/>
  </w:style>
  <w:style w:type="paragraph" w:customStyle="1" w:styleId="968E3C117F534A49BB208D4E7C8AE1F5">
    <w:name w:val="968E3C117F534A49BB208D4E7C8AE1F5"/>
    <w:rsid w:val="00F447DD"/>
  </w:style>
  <w:style w:type="paragraph" w:customStyle="1" w:styleId="6121E350EFF649B3A35FB69B576BBB54">
    <w:name w:val="6121E350EFF649B3A35FB69B576BBB54"/>
    <w:rsid w:val="00F447DD"/>
  </w:style>
  <w:style w:type="paragraph" w:customStyle="1" w:styleId="34C27A1E3CCD4AC28E7D1B4DA3B4DA79">
    <w:name w:val="34C27A1E3CCD4AC28E7D1B4DA3B4DA79"/>
    <w:rsid w:val="00F447DD"/>
  </w:style>
  <w:style w:type="paragraph" w:customStyle="1" w:styleId="6174DC1798664254A54DE15653CC39E2">
    <w:name w:val="6174DC1798664254A54DE15653CC39E2"/>
    <w:rsid w:val="00F447DD"/>
  </w:style>
  <w:style w:type="paragraph" w:customStyle="1" w:styleId="F982739F9B29434CA450970E5F8AC758">
    <w:name w:val="F982739F9B29434CA450970E5F8AC758"/>
    <w:rsid w:val="00F447DD"/>
  </w:style>
  <w:style w:type="paragraph" w:customStyle="1" w:styleId="6CDCF7A5E42A4E0ABE09C49912DEA9D5">
    <w:name w:val="6CDCF7A5E42A4E0ABE09C49912DEA9D5"/>
    <w:rsid w:val="00F447DD"/>
  </w:style>
  <w:style w:type="paragraph" w:customStyle="1" w:styleId="2A7575CF1B304A948D40B9E682B1DB1C">
    <w:name w:val="2A7575CF1B304A948D40B9E682B1DB1C"/>
    <w:rsid w:val="00F447DD"/>
  </w:style>
  <w:style w:type="paragraph" w:customStyle="1" w:styleId="939586D209DC484CB14C31137FC68F2C">
    <w:name w:val="939586D209DC484CB14C31137FC68F2C"/>
    <w:rsid w:val="00F447DD"/>
  </w:style>
  <w:style w:type="paragraph" w:customStyle="1" w:styleId="73BBC2E5E7A24AE8AD238F2F5B5D0384">
    <w:name w:val="73BBC2E5E7A24AE8AD238F2F5B5D0384"/>
    <w:rsid w:val="00F447DD"/>
  </w:style>
  <w:style w:type="paragraph" w:customStyle="1" w:styleId="8EF6B898198043EAB76A27619CB3193B">
    <w:name w:val="8EF6B898198043EAB76A27619CB3193B"/>
    <w:rsid w:val="00F447DD"/>
  </w:style>
  <w:style w:type="paragraph" w:customStyle="1" w:styleId="B10E7F18B1B2447FAE702B203B5A0F27">
    <w:name w:val="B10E7F18B1B2447FAE702B203B5A0F27"/>
    <w:rsid w:val="00F447DD"/>
  </w:style>
  <w:style w:type="paragraph" w:customStyle="1" w:styleId="EF64DFD9F8984ACE94BBAC0BEB669801">
    <w:name w:val="EF64DFD9F8984ACE94BBAC0BEB669801"/>
    <w:rsid w:val="00F447DD"/>
  </w:style>
  <w:style w:type="paragraph" w:customStyle="1" w:styleId="ABE60D5DDD574F778A3CABD1226B5792">
    <w:name w:val="ABE60D5DDD574F778A3CABD1226B5792"/>
    <w:rsid w:val="00F447DD"/>
  </w:style>
  <w:style w:type="paragraph" w:customStyle="1" w:styleId="6131F890A2DD4CFF9F23F12A740ADE15">
    <w:name w:val="6131F890A2DD4CFF9F23F12A740ADE15"/>
    <w:rsid w:val="00F447DD"/>
  </w:style>
  <w:style w:type="paragraph" w:customStyle="1" w:styleId="E0D28F9D78A44F1195DAFC77F5C5D27E">
    <w:name w:val="E0D28F9D78A44F1195DAFC77F5C5D27E"/>
    <w:rsid w:val="00F447DD"/>
  </w:style>
  <w:style w:type="paragraph" w:customStyle="1" w:styleId="DA023422165C4B16A65ED64C873E382C">
    <w:name w:val="DA023422165C4B16A65ED64C873E382C"/>
    <w:rsid w:val="00F447DD"/>
  </w:style>
  <w:style w:type="paragraph" w:customStyle="1" w:styleId="2DF718E0B20248FC81A4B4CB10795000">
    <w:name w:val="2DF718E0B20248FC81A4B4CB10795000"/>
    <w:rsid w:val="00F447DD"/>
  </w:style>
  <w:style w:type="paragraph" w:customStyle="1" w:styleId="3262A9536AE44AA5921C7B0C5BE8F556">
    <w:name w:val="3262A9536AE44AA5921C7B0C5BE8F556"/>
    <w:rsid w:val="00F447DD"/>
  </w:style>
  <w:style w:type="paragraph" w:customStyle="1" w:styleId="B8E52A3569E14E2483608A04EC4BBC85">
    <w:name w:val="B8E52A3569E14E2483608A04EC4BBC85"/>
    <w:rsid w:val="00F447DD"/>
  </w:style>
  <w:style w:type="paragraph" w:customStyle="1" w:styleId="EB154800E8A64333A2C1A29FED95EC0C">
    <w:name w:val="EB154800E8A64333A2C1A29FED95EC0C"/>
    <w:rsid w:val="00F447DD"/>
  </w:style>
  <w:style w:type="paragraph" w:customStyle="1" w:styleId="DC586D601859465682843555ED92708B">
    <w:name w:val="DC586D601859465682843555ED92708B"/>
    <w:rsid w:val="00F447DD"/>
  </w:style>
  <w:style w:type="paragraph" w:customStyle="1" w:styleId="D45F396B79534E1889D94433329438B5">
    <w:name w:val="D45F396B79534E1889D94433329438B5"/>
    <w:rsid w:val="00F447DD"/>
  </w:style>
  <w:style w:type="paragraph" w:customStyle="1" w:styleId="9B5DFB0AA8544855AED24B307BC0FE59">
    <w:name w:val="9B5DFB0AA8544855AED24B307BC0FE59"/>
    <w:rsid w:val="00F447DD"/>
  </w:style>
  <w:style w:type="paragraph" w:customStyle="1" w:styleId="E3B01A62CAC349CEADB0B065120B1BCD">
    <w:name w:val="E3B01A62CAC349CEADB0B065120B1BCD"/>
    <w:rsid w:val="00F447DD"/>
  </w:style>
  <w:style w:type="paragraph" w:customStyle="1" w:styleId="75944F7EB8AA4519A7B43CFDA9D07B3E">
    <w:name w:val="75944F7EB8AA4519A7B43CFDA9D07B3E"/>
    <w:rsid w:val="00F447DD"/>
  </w:style>
  <w:style w:type="paragraph" w:customStyle="1" w:styleId="D497AC5198CD47639A7EA2E1C4A23315">
    <w:name w:val="D497AC5198CD47639A7EA2E1C4A23315"/>
    <w:rsid w:val="00F447DD"/>
  </w:style>
  <w:style w:type="paragraph" w:customStyle="1" w:styleId="EC5F6405CBBF4981AFDFD85F79988540">
    <w:name w:val="EC5F6405CBBF4981AFDFD85F79988540"/>
    <w:rsid w:val="00F447DD"/>
  </w:style>
  <w:style w:type="paragraph" w:customStyle="1" w:styleId="B43A370EE00C42939A9E9F3F7F37C376">
    <w:name w:val="B43A370EE00C42939A9E9F3F7F37C376"/>
    <w:rsid w:val="00F447DD"/>
  </w:style>
  <w:style w:type="paragraph" w:customStyle="1" w:styleId="9E79DC0C5A944CA290C2E617F300419E">
    <w:name w:val="9E79DC0C5A944CA290C2E617F300419E"/>
    <w:rsid w:val="00F447DD"/>
  </w:style>
  <w:style w:type="paragraph" w:customStyle="1" w:styleId="C42495E931624072A08C100909481D70">
    <w:name w:val="C42495E931624072A08C100909481D70"/>
    <w:rsid w:val="00F447DD"/>
  </w:style>
  <w:style w:type="paragraph" w:customStyle="1" w:styleId="03F0EE167AE6483FA8BF63140975DD18">
    <w:name w:val="03F0EE167AE6483FA8BF63140975DD18"/>
    <w:rsid w:val="00F447DD"/>
  </w:style>
  <w:style w:type="paragraph" w:customStyle="1" w:styleId="E440F0C72FD2485C900535BCC0053234">
    <w:name w:val="E440F0C72FD2485C900535BCC0053234"/>
    <w:rsid w:val="00F447DD"/>
  </w:style>
  <w:style w:type="paragraph" w:customStyle="1" w:styleId="EB604B3B657D4D90BA8F6D5CE71F7733">
    <w:name w:val="EB604B3B657D4D90BA8F6D5CE71F7733"/>
    <w:rsid w:val="00F447DD"/>
  </w:style>
  <w:style w:type="paragraph" w:customStyle="1" w:styleId="E87E9901F1F94633B81AAE430B4CF6FB">
    <w:name w:val="E87E9901F1F94633B81AAE430B4CF6FB"/>
    <w:rsid w:val="00F447DD"/>
  </w:style>
  <w:style w:type="paragraph" w:customStyle="1" w:styleId="E573E0E323E346E299C6139CECB5B33C">
    <w:name w:val="E573E0E323E346E299C6139CECB5B33C"/>
    <w:rsid w:val="00F447DD"/>
  </w:style>
  <w:style w:type="paragraph" w:customStyle="1" w:styleId="C98F71442A3B48DE937DC5CFA68DEC3E">
    <w:name w:val="C98F71442A3B48DE937DC5CFA68DEC3E"/>
    <w:rsid w:val="00F447DD"/>
  </w:style>
  <w:style w:type="paragraph" w:customStyle="1" w:styleId="648CBBE196824203969A7B827A8E491C">
    <w:name w:val="648CBBE196824203969A7B827A8E491C"/>
    <w:rsid w:val="00F447DD"/>
  </w:style>
  <w:style w:type="paragraph" w:customStyle="1" w:styleId="87BA0BA055D24EB78FACE717CF0E254C">
    <w:name w:val="87BA0BA055D24EB78FACE717CF0E254C"/>
    <w:rsid w:val="00F447DD"/>
  </w:style>
  <w:style w:type="paragraph" w:customStyle="1" w:styleId="11AC9D8E9D0346FFA5E1F3B1347451BF">
    <w:name w:val="11AC9D8E9D0346FFA5E1F3B1347451BF"/>
    <w:rsid w:val="00F447DD"/>
  </w:style>
  <w:style w:type="paragraph" w:customStyle="1" w:styleId="99BA1E0ECD68489B899B5204AB29414B">
    <w:name w:val="99BA1E0ECD68489B899B5204AB29414B"/>
    <w:rsid w:val="00F447DD"/>
  </w:style>
  <w:style w:type="paragraph" w:customStyle="1" w:styleId="DCBD17BE999543E8895D2F332390FA10">
    <w:name w:val="DCBD17BE999543E8895D2F332390FA10"/>
    <w:rsid w:val="00F447DD"/>
  </w:style>
  <w:style w:type="paragraph" w:customStyle="1" w:styleId="4D36E9CA7F754FB2B8618FBF1227242D">
    <w:name w:val="4D36E9CA7F754FB2B8618FBF1227242D"/>
    <w:rsid w:val="00F447DD"/>
  </w:style>
  <w:style w:type="paragraph" w:customStyle="1" w:styleId="0DF203AF4EEB4ED384545DD132EFDFB2">
    <w:name w:val="0DF203AF4EEB4ED384545DD132EFDFB2"/>
    <w:rsid w:val="00F447DD"/>
  </w:style>
  <w:style w:type="paragraph" w:customStyle="1" w:styleId="78D118507AC24D8E829DA796F34956AC">
    <w:name w:val="78D118507AC24D8E829DA796F34956AC"/>
    <w:rsid w:val="00F447DD"/>
  </w:style>
  <w:style w:type="paragraph" w:customStyle="1" w:styleId="3FC1E10725B8499892B68580ED4D03FD">
    <w:name w:val="3FC1E10725B8499892B68580ED4D03FD"/>
    <w:rsid w:val="00F447DD"/>
  </w:style>
  <w:style w:type="paragraph" w:customStyle="1" w:styleId="6C9E339A409440EDA74902A46C13825D">
    <w:name w:val="6C9E339A409440EDA74902A46C13825D"/>
    <w:rsid w:val="00F447DD"/>
  </w:style>
  <w:style w:type="paragraph" w:customStyle="1" w:styleId="9A2397A20C3F490BB36A1992D9AFECEE">
    <w:name w:val="9A2397A20C3F490BB36A1992D9AFECEE"/>
    <w:rsid w:val="00F447DD"/>
  </w:style>
  <w:style w:type="paragraph" w:customStyle="1" w:styleId="269D452027004F77BE8C60CB9799905A">
    <w:name w:val="269D452027004F77BE8C60CB9799905A"/>
    <w:rsid w:val="00F447DD"/>
  </w:style>
  <w:style w:type="paragraph" w:customStyle="1" w:styleId="1CD63A275A234AE9A308667C29A45B5B">
    <w:name w:val="1CD63A275A234AE9A308667C29A45B5B"/>
    <w:rsid w:val="00F447DD"/>
  </w:style>
  <w:style w:type="paragraph" w:customStyle="1" w:styleId="8551CA5CC5584CE6A0C46B10D71DF537">
    <w:name w:val="8551CA5CC5584CE6A0C46B10D71DF537"/>
    <w:rsid w:val="00F447DD"/>
  </w:style>
  <w:style w:type="paragraph" w:customStyle="1" w:styleId="7E3B299F48C547C3A973E8DCBD727150">
    <w:name w:val="7E3B299F48C547C3A973E8DCBD727150"/>
    <w:rsid w:val="00F447DD"/>
  </w:style>
  <w:style w:type="paragraph" w:customStyle="1" w:styleId="E7C2D5865D9442D696A155A8EF86E2B1">
    <w:name w:val="E7C2D5865D9442D696A155A8EF86E2B1"/>
    <w:rsid w:val="00F447DD"/>
  </w:style>
  <w:style w:type="paragraph" w:customStyle="1" w:styleId="6AF5A436B0AE4E8E9341E1B2EA03FB62">
    <w:name w:val="6AF5A436B0AE4E8E9341E1B2EA03FB62"/>
    <w:rsid w:val="00F447DD"/>
  </w:style>
  <w:style w:type="paragraph" w:customStyle="1" w:styleId="832242533B1A4BADAD1B2BF8CFC9B88D">
    <w:name w:val="832242533B1A4BADAD1B2BF8CFC9B88D"/>
    <w:rsid w:val="00F447DD"/>
  </w:style>
  <w:style w:type="paragraph" w:customStyle="1" w:styleId="E0CD7FE1D16442268606DDD29A3D6338">
    <w:name w:val="E0CD7FE1D16442268606DDD29A3D6338"/>
    <w:rsid w:val="00F447DD"/>
  </w:style>
  <w:style w:type="paragraph" w:customStyle="1" w:styleId="05A831B05656417AA256AE5B668868EE">
    <w:name w:val="05A831B05656417AA256AE5B668868EE"/>
    <w:rsid w:val="00F447DD"/>
  </w:style>
  <w:style w:type="paragraph" w:customStyle="1" w:styleId="B6646756D30F461BB63EDF8C48DE7812">
    <w:name w:val="B6646756D30F461BB63EDF8C48DE7812"/>
    <w:rsid w:val="00F447DD"/>
  </w:style>
  <w:style w:type="paragraph" w:customStyle="1" w:styleId="5AA138DA954443C191EFA01E6FC2EF51">
    <w:name w:val="5AA138DA954443C191EFA01E6FC2EF51"/>
    <w:rsid w:val="00F447DD"/>
  </w:style>
  <w:style w:type="paragraph" w:customStyle="1" w:styleId="420003BF3A8A4ABB8E8020AABA3EB069">
    <w:name w:val="420003BF3A8A4ABB8E8020AABA3EB069"/>
    <w:rsid w:val="00F447DD"/>
  </w:style>
  <w:style w:type="paragraph" w:customStyle="1" w:styleId="18F72B124D3849C98BEE1CEA0E845D6E">
    <w:name w:val="18F72B124D3849C98BEE1CEA0E845D6E"/>
    <w:rsid w:val="00F447DD"/>
  </w:style>
  <w:style w:type="paragraph" w:customStyle="1" w:styleId="C6938A9AB5204F1F8BB4BB2D12707A3A">
    <w:name w:val="C6938A9AB5204F1F8BB4BB2D12707A3A"/>
    <w:rsid w:val="00F447DD"/>
  </w:style>
  <w:style w:type="paragraph" w:customStyle="1" w:styleId="0B348383E2E5485B88B71064C474610C">
    <w:name w:val="0B348383E2E5485B88B71064C474610C"/>
    <w:rsid w:val="00F447DD"/>
  </w:style>
  <w:style w:type="paragraph" w:customStyle="1" w:styleId="685B5AC6C00141178E0480F686CA9981">
    <w:name w:val="685B5AC6C00141178E0480F686CA9981"/>
    <w:rsid w:val="00F447DD"/>
  </w:style>
  <w:style w:type="paragraph" w:customStyle="1" w:styleId="AC5AA57A5D7144F1B37370982B66CF15">
    <w:name w:val="AC5AA57A5D7144F1B37370982B66CF15"/>
    <w:rsid w:val="00F447DD"/>
  </w:style>
  <w:style w:type="paragraph" w:customStyle="1" w:styleId="738F340E44164AAD893C88C1CFBD237E">
    <w:name w:val="738F340E44164AAD893C88C1CFBD237E"/>
    <w:rsid w:val="00F447DD"/>
  </w:style>
  <w:style w:type="paragraph" w:customStyle="1" w:styleId="6B4CE7BE195D4685BCB6A8A95CBC37B5">
    <w:name w:val="6B4CE7BE195D4685BCB6A8A95CBC37B5"/>
    <w:rsid w:val="00F447DD"/>
  </w:style>
  <w:style w:type="paragraph" w:customStyle="1" w:styleId="57A23BEA46424953A5FBBD416529C9CD">
    <w:name w:val="57A23BEA46424953A5FBBD416529C9CD"/>
    <w:rsid w:val="00F447DD"/>
  </w:style>
  <w:style w:type="paragraph" w:customStyle="1" w:styleId="AB6461CE560D46A7BD44EB2E1AABED30">
    <w:name w:val="AB6461CE560D46A7BD44EB2E1AABED30"/>
    <w:rsid w:val="00F447DD"/>
  </w:style>
  <w:style w:type="paragraph" w:customStyle="1" w:styleId="2DA3830839F843639490C404B0E43701">
    <w:name w:val="2DA3830839F843639490C404B0E43701"/>
    <w:rsid w:val="00F447DD"/>
  </w:style>
  <w:style w:type="paragraph" w:customStyle="1" w:styleId="EE1DE4516BC64E13A9138AC8E640280A">
    <w:name w:val="EE1DE4516BC64E13A9138AC8E640280A"/>
    <w:rsid w:val="00F447DD"/>
  </w:style>
  <w:style w:type="paragraph" w:customStyle="1" w:styleId="2E9FEC938ED544018489CEC67AE8C860">
    <w:name w:val="2E9FEC938ED544018489CEC67AE8C860"/>
    <w:rsid w:val="00F447DD"/>
  </w:style>
  <w:style w:type="paragraph" w:customStyle="1" w:styleId="A965EB4C26DC4BA4B54180966C246007">
    <w:name w:val="A965EB4C26DC4BA4B54180966C246007"/>
    <w:rsid w:val="00F447DD"/>
  </w:style>
  <w:style w:type="paragraph" w:customStyle="1" w:styleId="4CA6C93789DB42DBA14A5D34B839E645">
    <w:name w:val="4CA6C93789DB42DBA14A5D34B839E645"/>
    <w:rsid w:val="00F447DD"/>
  </w:style>
  <w:style w:type="paragraph" w:customStyle="1" w:styleId="45F96B9EE88B461C8F60E2234C12BFE7">
    <w:name w:val="45F96B9EE88B461C8F60E2234C12BFE7"/>
    <w:rsid w:val="00F447DD"/>
  </w:style>
  <w:style w:type="paragraph" w:customStyle="1" w:styleId="9D5FA62AFD844F2DABE1F79CC837430B">
    <w:name w:val="9D5FA62AFD844F2DABE1F79CC837430B"/>
    <w:rsid w:val="00565026"/>
  </w:style>
  <w:style w:type="paragraph" w:customStyle="1" w:styleId="0FFE3BEAE4B344358D1389033DEB5A40">
    <w:name w:val="0FFE3BEAE4B344358D1389033DEB5A40"/>
    <w:rsid w:val="00565026"/>
  </w:style>
  <w:style w:type="paragraph" w:customStyle="1" w:styleId="E5E0DCE317B04374815EF493DA093D20">
    <w:name w:val="E5E0DCE317B04374815EF493DA093D20"/>
    <w:rsid w:val="00565026"/>
  </w:style>
  <w:style w:type="paragraph" w:customStyle="1" w:styleId="E883817863C44A02B00517F9A7ACDD67">
    <w:name w:val="E883817863C44A02B00517F9A7ACDD67"/>
    <w:rsid w:val="00565026"/>
  </w:style>
  <w:style w:type="paragraph" w:customStyle="1" w:styleId="7E956BCFB261407CBA099A333F19E2C3">
    <w:name w:val="7E956BCFB261407CBA099A333F19E2C3"/>
    <w:rsid w:val="00565026"/>
  </w:style>
  <w:style w:type="paragraph" w:customStyle="1" w:styleId="431BEB365197443EBEBB3024CC0E8367">
    <w:name w:val="431BEB365197443EBEBB3024CC0E8367"/>
    <w:rsid w:val="00565026"/>
  </w:style>
  <w:style w:type="paragraph" w:customStyle="1" w:styleId="8774D2FDCAA84321AABE892A553008E9">
    <w:name w:val="8774D2FDCAA84321AABE892A553008E9"/>
    <w:rsid w:val="00565026"/>
  </w:style>
  <w:style w:type="paragraph" w:customStyle="1" w:styleId="F9D6C62338894B39A71E9FB7DA6C6315">
    <w:name w:val="F9D6C62338894B39A71E9FB7DA6C6315"/>
    <w:rsid w:val="00565026"/>
  </w:style>
  <w:style w:type="paragraph" w:customStyle="1" w:styleId="EF71E073B45340B09E122C1A76B129F8">
    <w:name w:val="EF71E073B45340B09E122C1A76B129F8"/>
    <w:rsid w:val="00565026"/>
  </w:style>
  <w:style w:type="paragraph" w:customStyle="1" w:styleId="CC2E01D51E7B410F953B82E62415EDFA">
    <w:name w:val="CC2E01D51E7B410F953B82E62415EDFA"/>
    <w:rsid w:val="00565026"/>
  </w:style>
  <w:style w:type="paragraph" w:customStyle="1" w:styleId="6163A3C30F2F42F4A40AA3D487F307F9">
    <w:name w:val="6163A3C30F2F42F4A40AA3D487F307F9"/>
    <w:rsid w:val="00565026"/>
  </w:style>
  <w:style w:type="paragraph" w:customStyle="1" w:styleId="40859615F8954E41AC6CE690DDE81368">
    <w:name w:val="40859615F8954E41AC6CE690DDE81368"/>
    <w:rsid w:val="00565026"/>
  </w:style>
  <w:style w:type="paragraph" w:customStyle="1" w:styleId="4EF1532EF5114D5AB19860FBF1AC1375">
    <w:name w:val="4EF1532EF5114D5AB19860FBF1AC1375"/>
    <w:rsid w:val="00565026"/>
  </w:style>
  <w:style w:type="paragraph" w:customStyle="1" w:styleId="7459F80FD4244058AE31B898DEDD4B41">
    <w:name w:val="7459F80FD4244058AE31B898DEDD4B41"/>
    <w:rsid w:val="00565026"/>
  </w:style>
  <w:style w:type="paragraph" w:customStyle="1" w:styleId="C1BEF2A51BD24176BAAE13C84665A439">
    <w:name w:val="C1BEF2A51BD24176BAAE13C84665A439"/>
    <w:rsid w:val="00565026"/>
  </w:style>
  <w:style w:type="paragraph" w:customStyle="1" w:styleId="C4C6262D91A241A0B5DE51006A3923A0">
    <w:name w:val="C4C6262D91A241A0B5DE51006A3923A0"/>
    <w:rsid w:val="00565026"/>
  </w:style>
  <w:style w:type="paragraph" w:customStyle="1" w:styleId="F7A487D2615847398FDBB2D4635858F3">
    <w:name w:val="F7A487D2615847398FDBB2D4635858F3"/>
    <w:rsid w:val="00565026"/>
  </w:style>
  <w:style w:type="paragraph" w:customStyle="1" w:styleId="7F924376F4F94AC1B6B0835087266908">
    <w:name w:val="7F924376F4F94AC1B6B0835087266908"/>
    <w:rsid w:val="00565026"/>
  </w:style>
  <w:style w:type="paragraph" w:customStyle="1" w:styleId="986AE67DBA3F4003AF1A3FF800DA5C9F">
    <w:name w:val="986AE67DBA3F4003AF1A3FF800DA5C9F"/>
    <w:rsid w:val="00565026"/>
  </w:style>
  <w:style w:type="paragraph" w:customStyle="1" w:styleId="3CC7A19F84534401807A2C411478DCD0">
    <w:name w:val="3CC7A19F84534401807A2C411478DCD0"/>
    <w:rsid w:val="00565026"/>
  </w:style>
  <w:style w:type="paragraph" w:customStyle="1" w:styleId="F68E2ED58E6B4765AE779ED6878904D0">
    <w:name w:val="F68E2ED58E6B4765AE779ED6878904D0"/>
    <w:rsid w:val="00565026"/>
  </w:style>
  <w:style w:type="paragraph" w:customStyle="1" w:styleId="347ED010145045B494563A61EE71CB29">
    <w:name w:val="347ED010145045B494563A61EE71CB29"/>
    <w:rsid w:val="00565026"/>
  </w:style>
  <w:style w:type="paragraph" w:customStyle="1" w:styleId="4F60165E72A7429287683C942BBD8CAF">
    <w:name w:val="4F60165E72A7429287683C942BBD8CAF"/>
    <w:rsid w:val="00565026"/>
  </w:style>
  <w:style w:type="paragraph" w:customStyle="1" w:styleId="A66A3442066A4F939B9F0A01D0B65348">
    <w:name w:val="A66A3442066A4F939B9F0A01D0B65348"/>
    <w:rsid w:val="00565026"/>
  </w:style>
  <w:style w:type="paragraph" w:customStyle="1" w:styleId="CC0F4C6C44DA4946934E7EBAEBE0D4A9">
    <w:name w:val="CC0F4C6C44DA4946934E7EBAEBE0D4A9"/>
    <w:rsid w:val="00565026"/>
  </w:style>
  <w:style w:type="paragraph" w:customStyle="1" w:styleId="CAD6070CA2AC4B9E81CCBD99E50FBC74">
    <w:name w:val="CAD6070CA2AC4B9E81CCBD99E50FBC74"/>
    <w:rsid w:val="00565026"/>
  </w:style>
  <w:style w:type="paragraph" w:customStyle="1" w:styleId="871124E9AF7045929094FF946C7032D2">
    <w:name w:val="871124E9AF7045929094FF946C7032D2"/>
    <w:rsid w:val="00565026"/>
  </w:style>
  <w:style w:type="paragraph" w:customStyle="1" w:styleId="69AAAB8A2FBC457D97CA8EEF6DB9EF45">
    <w:name w:val="69AAAB8A2FBC457D97CA8EEF6DB9EF45"/>
    <w:rsid w:val="00565026"/>
  </w:style>
  <w:style w:type="paragraph" w:customStyle="1" w:styleId="01C36B59220E4876BC32D62403150E26">
    <w:name w:val="01C36B59220E4876BC32D62403150E26"/>
    <w:rsid w:val="00565026"/>
  </w:style>
  <w:style w:type="paragraph" w:customStyle="1" w:styleId="341E7CAD468647C493CB356A6E4AB5C6">
    <w:name w:val="341E7CAD468647C493CB356A6E4AB5C6"/>
    <w:rsid w:val="00565026"/>
  </w:style>
  <w:style w:type="paragraph" w:customStyle="1" w:styleId="1B4F7486B18B49DDB39B0E68ACC91147">
    <w:name w:val="1B4F7486B18B49DDB39B0E68ACC91147"/>
    <w:rsid w:val="00565026"/>
  </w:style>
  <w:style w:type="paragraph" w:customStyle="1" w:styleId="AA55757E88AE4E27ABE5B25BBA43997B">
    <w:name w:val="AA55757E88AE4E27ABE5B25BBA43997B"/>
    <w:rsid w:val="00565026"/>
  </w:style>
  <w:style w:type="paragraph" w:customStyle="1" w:styleId="F1F1AE0AB2BD4822B8688F9CB3FB9B9A">
    <w:name w:val="F1F1AE0AB2BD4822B8688F9CB3FB9B9A"/>
    <w:rsid w:val="00565026"/>
  </w:style>
  <w:style w:type="paragraph" w:customStyle="1" w:styleId="4DF047DFF6FC49888237715C3018F9F3">
    <w:name w:val="4DF047DFF6FC49888237715C3018F9F3"/>
    <w:rsid w:val="005650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86FB3-F8BB-468A-AC94-F7887C3DE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10244480</Template>
  <TotalTime>125</TotalTime>
  <Pages>7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Grant Mazak</dc:creator>
  <cp:lastModifiedBy>Andrew Grant Mazak</cp:lastModifiedBy>
  <cp:revision>11</cp:revision>
  <cp:lastPrinted>2009-10-14T03:05:00Z</cp:lastPrinted>
  <dcterms:created xsi:type="dcterms:W3CDTF">2009-10-14T03:06:00Z</dcterms:created>
  <dcterms:modified xsi:type="dcterms:W3CDTF">2009-11-06T04:38:00Z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TC102444801033</vt:lpwstr>
  </property>
</Properties>
</file>