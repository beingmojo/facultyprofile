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A3E" w:rsidRDefault="00476A3E">
      <w:pPr>
        <w:rPr>
          <w:b/>
          <w:u w:val="single"/>
        </w:rPr>
      </w:pPr>
      <w:r w:rsidRPr="00BE774E">
        <w:rPr>
          <w:b/>
          <w:u w:val="single"/>
        </w:rPr>
        <w:t>Return Demonstration</w:t>
      </w:r>
    </w:p>
    <w:p w:rsidR="00476A3E" w:rsidRDefault="00476A3E">
      <w:pPr>
        <w:rPr>
          <w:b/>
          <w:u w:val="single"/>
        </w:rPr>
      </w:pPr>
    </w:p>
    <w:p w:rsidR="00476A3E" w:rsidRPr="0093657C" w:rsidRDefault="00476A3E">
      <w:pPr>
        <w:rPr>
          <w:b/>
        </w:rPr>
      </w:pPr>
      <w:r w:rsidRPr="0093657C">
        <w:rPr>
          <w:b/>
        </w:rPr>
        <w:t>Patient Name: _____________________________________________date:________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Friedrich, M., &amp; Cermak, T. (1996). The effect of brochure use versus therapist teaching on patients performing therapeutic.</w:t>
      </w:r>
      <w:r>
        <w:rPr>
          <w:rFonts w:ascii="Bookman Old Style" w:hAnsi="Bookman Old Style"/>
          <w:i/>
          <w:iCs/>
        </w:rPr>
        <w:t xml:space="preserve"> Physical Therapy, 76</w:t>
      </w:r>
      <w:r>
        <w:rPr>
          <w:rFonts w:ascii="Bookman Old Style" w:hAnsi="Bookman Old Style"/>
        </w:rPr>
        <w:t xml:space="preserve">(10), 1082. </w:t>
      </w:r>
    </w:p>
    <w:p w:rsidR="00476A3E" w:rsidRDefault="00476A3E"/>
    <w:p w:rsidR="00476A3E" w:rsidRDefault="00476A3E">
      <w:r>
        <w:t>A three-grade scale: Performance of patients was assessed in terms of whether they were doing their exercises correctly.</w:t>
      </w:r>
    </w:p>
    <w:p w:rsidR="00476A3E" w:rsidRPr="00BE774E" w:rsidRDefault="00476A3E">
      <w:pPr>
        <w:rPr>
          <w:u w:val="single"/>
        </w:rPr>
      </w:pPr>
    </w:p>
    <w:p w:rsidR="00476A3E" w:rsidRDefault="00476A3E">
      <w:r w:rsidRPr="00BE774E">
        <w:rPr>
          <w:u w:val="single"/>
        </w:rPr>
        <w:t>Grade 1</w:t>
      </w:r>
      <w:r>
        <w:t>:  exercise was done so well that the goal of treatment was reached</w:t>
      </w:r>
    </w:p>
    <w:p w:rsidR="00476A3E" w:rsidRDefault="00476A3E">
      <w:r w:rsidRPr="00BE774E">
        <w:rPr>
          <w:u w:val="single"/>
        </w:rPr>
        <w:t>Grade 2</w:t>
      </w:r>
      <w:r>
        <w:t>: exercise not carried out correctly and the goal was not reached, but no negative impact was to be expected</w:t>
      </w:r>
    </w:p>
    <w:p w:rsidR="00476A3E" w:rsidRDefault="00476A3E">
      <w:r w:rsidRPr="00BE774E">
        <w:rPr>
          <w:u w:val="single"/>
        </w:rPr>
        <w:t>Grade 3</w:t>
      </w:r>
      <w:r>
        <w:t>: exercise was performed incorrectly and the goal was not reached and that there was reason to believe that the exercise might have had harmful effects.</w:t>
      </w:r>
    </w:p>
    <w:p w:rsidR="00476A3E" w:rsidRDefault="00476A3E"/>
    <w:p w:rsidR="00476A3E" w:rsidRDefault="00476A3E">
      <w:r>
        <w:t>Final grade calculated by dividing the sum total of the grades by the number of exercises, so that 1 was the best grade and 3 was the worst grade.</w:t>
      </w:r>
    </w:p>
    <w:p w:rsidR="00476A3E" w:rsidRDefault="00476A3E"/>
    <w:p w:rsidR="00476A3E" w:rsidRDefault="00476A3E" w:rsidP="00BE774E">
      <w:pPr>
        <w:pStyle w:val="NormalWeb"/>
        <w:ind w:left="450" w:hanging="450"/>
        <w:rPr>
          <w:rFonts w:ascii="Bookman Old Style" w:hAnsi="Bookman Old Style"/>
          <w:b/>
          <w:color w:val="auto"/>
          <w:sz w:val="28"/>
          <w:szCs w:val="28"/>
          <w:u w:val="single"/>
        </w:rPr>
      </w:pPr>
      <w:r w:rsidRPr="0093657C">
        <w:rPr>
          <w:rFonts w:ascii="Bookman Old Style" w:hAnsi="Bookman Old Style"/>
          <w:b/>
          <w:color w:val="auto"/>
          <w:sz w:val="28"/>
          <w:szCs w:val="28"/>
          <w:u w:val="single"/>
        </w:rPr>
        <w:t xml:space="preserve">List </w:t>
      </w:r>
      <w:r>
        <w:rPr>
          <w:rFonts w:ascii="Bookman Old Style" w:hAnsi="Bookman Old Style"/>
          <w:b/>
          <w:color w:val="auto"/>
          <w:sz w:val="28"/>
          <w:szCs w:val="28"/>
          <w:u w:val="single"/>
        </w:rPr>
        <w:t>Exercise</w:t>
      </w:r>
      <w:r>
        <w:rPr>
          <w:rFonts w:ascii="Bookman Old Style" w:hAnsi="Bookman Old Style"/>
          <w:b/>
          <w:color w:val="auto"/>
          <w:sz w:val="28"/>
          <w:szCs w:val="28"/>
          <w:u w:val="single"/>
        </w:rPr>
        <w:tab/>
      </w:r>
      <w:r>
        <w:rPr>
          <w:rFonts w:ascii="Bookman Old Style" w:hAnsi="Bookman Old Style"/>
          <w:b/>
          <w:color w:val="auto"/>
          <w:sz w:val="28"/>
          <w:szCs w:val="28"/>
          <w:u w:val="single"/>
        </w:rPr>
        <w:tab/>
      </w:r>
      <w:r>
        <w:rPr>
          <w:rFonts w:ascii="Bookman Old Style" w:hAnsi="Bookman Old Style"/>
          <w:b/>
          <w:color w:val="auto"/>
          <w:sz w:val="28"/>
          <w:szCs w:val="28"/>
          <w:u w:val="single"/>
        </w:rPr>
        <w:tab/>
      </w:r>
      <w:r>
        <w:rPr>
          <w:rFonts w:ascii="Bookman Old Style" w:hAnsi="Bookman Old Style"/>
          <w:b/>
          <w:color w:val="auto"/>
          <w:sz w:val="28"/>
          <w:szCs w:val="28"/>
          <w:u w:val="single"/>
        </w:rPr>
        <w:tab/>
      </w:r>
      <w:r>
        <w:rPr>
          <w:rFonts w:ascii="Bookman Old Style" w:hAnsi="Bookman Old Style"/>
          <w:b/>
          <w:color w:val="auto"/>
          <w:sz w:val="28"/>
          <w:szCs w:val="28"/>
          <w:u w:val="single"/>
        </w:rPr>
        <w:tab/>
      </w:r>
      <w:r>
        <w:rPr>
          <w:rFonts w:ascii="Bookman Old Style" w:hAnsi="Bookman Old Style"/>
          <w:b/>
          <w:color w:val="auto"/>
          <w:sz w:val="28"/>
          <w:szCs w:val="28"/>
          <w:u w:val="single"/>
        </w:rPr>
        <w:tab/>
      </w:r>
      <w:r w:rsidRPr="0093657C">
        <w:rPr>
          <w:rFonts w:ascii="Bookman Old Style" w:hAnsi="Bookman Old Style"/>
          <w:b/>
          <w:color w:val="auto"/>
          <w:sz w:val="28"/>
          <w:szCs w:val="28"/>
          <w:u w:val="single"/>
        </w:rPr>
        <w:t>Score (circle score)</w:t>
      </w:r>
    </w:p>
    <w:p w:rsidR="00476A3E" w:rsidRDefault="00476A3E" w:rsidP="00BE774E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1. _____________________________________________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1         2          3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2. _____________________________________________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1         2          3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3. _____________________________________________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1         2          3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4. _____________________________________________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1         2          3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5. _____________________________________________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1         2          3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Final Grade: _______________________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Therapist Signature_______________________________________________</w:t>
      </w:r>
    </w:p>
    <w:p w:rsidR="00476A3E" w:rsidRDefault="00476A3E" w:rsidP="0093657C">
      <w:pPr>
        <w:pStyle w:val="NormalWeb"/>
        <w:ind w:left="450" w:hanging="450"/>
        <w:rPr>
          <w:rFonts w:ascii="Bookman Old Style" w:hAnsi="Bookman Old Style"/>
        </w:rPr>
      </w:pPr>
      <w:r>
        <w:rPr>
          <w:rFonts w:ascii="Bookman Old Style" w:hAnsi="Bookman Old Style"/>
        </w:rPr>
        <w:t>Therapist printed name: ___________________________________________</w:t>
      </w:r>
    </w:p>
    <w:p w:rsidR="00476A3E" w:rsidRDefault="00476A3E"/>
    <w:sectPr w:rsidR="00476A3E" w:rsidSect="00966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774E"/>
    <w:rsid w:val="000929A8"/>
    <w:rsid w:val="00246CCD"/>
    <w:rsid w:val="003C6852"/>
    <w:rsid w:val="00415B0A"/>
    <w:rsid w:val="00476A3E"/>
    <w:rsid w:val="005825BD"/>
    <w:rsid w:val="0071367B"/>
    <w:rsid w:val="0093657C"/>
    <w:rsid w:val="00961D73"/>
    <w:rsid w:val="00966856"/>
    <w:rsid w:val="00BE7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B0A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15B0A"/>
    <w:pPr>
      <w:keepNext/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15B0A"/>
    <w:pPr>
      <w:keepNext/>
      <w:jc w:val="center"/>
      <w:outlineLvl w:val="2"/>
    </w:pPr>
    <w:rPr>
      <w:b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415B0A"/>
    <w:rPr>
      <w:rFonts w:ascii="Arial" w:eastAsia="Times New Roman" w:hAnsi="Arial" w:cs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15B0A"/>
    <w:rPr>
      <w:rFonts w:ascii="Arial" w:eastAsia="Times New Roman" w:hAnsi="Arial" w:cs="Times New Roman"/>
      <w:b/>
    </w:rPr>
  </w:style>
  <w:style w:type="paragraph" w:styleId="Title">
    <w:name w:val="Title"/>
    <w:basedOn w:val="Normal"/>
    <w:link w:val="TitleChar"/>
    <w:uiPriority w:val="99"/>
    <w:qFormat/>
    <w:rsid w:val="00415B0A"/>
    <w:pPr>
      <w:jc w:val="center"/>
    </w:pPr>
    <w:rPr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415B0A"/>
    <w:rPr>
      <w:rFonts w:ascii="Arial" w:eastAsia="Times New Roman" w:hAnsi="Arial" w:cs="Times New Roman"/>
      <w:b/>
    </w:rPr>
  </w:style>
  <w:style w:type="paragraph" w:styleId="BalloonText">
    <w:name w:val="Balloon Text"/>
    <w:basedOn w:val="Normal"/>
    <w:link w:val="BalloonTextChar"/>
    <w:uiPriority w:val="99"/>
    <w:semiHidden/>
    <w:rsid w:val="007136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1367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BE774E"/>
    <w:pPr>
      <w:spacing w:before="100" w:beforeAutospacing="1" w:after="100" w:afterAutospacing="1"/>
    </w:pPr>
    <w:rPr>
      <w:rFonts w:ascii="Times New Roman" w:hAnsi="Times New Roman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217</Words>
  <Characters>1239</Characters>
  <Application>Microsoft Office Outlook</Application>
  <DocSecurity>0</DocSecurity>
  <Lines>0</Lines>
  <Paragraphs>0</Paragraphs>
  <ScaleCrop>false</ScaleCrop>
  <Company>Houston Community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Beverly.Newman</dc:creator>
  <cp:keywords/>
  <dc:description/>
  <cp:lastModifiedBy>Beverly Newman</cp:lastModifiedBy>
  <cp:revision>2</cp:revision>
  <cp:lastPrinted>2009-12-04T22:22:00Z</cp:lastPrinted>
  <dcterms:created xsi:type="dcterms:W3CDTF">2009-11-23T23:32:00Z</dcterms:created>
  <dcterms:modified xsi:type="dcterms:W3CDTF">2009-12-04T22:22:00Z</dcterms:modified>
</cp:coreProperties>
</file>